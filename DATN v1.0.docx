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14:paraId="2E329C26" w14:textId="77777777" w:rsidTr="00C25F7E">
        <w:trPr>
          <w:trHeight w:val="14134"/>
        </w:trPr>
        <w:tc>
          <w:tcPr>
            <w:tcW w:w="9288" w:type="dxa"/>
          </w:tcPr>
          <w:p w14:paraId="67EB41DC" w14:textId="77777777" w:rsidR="0030535A" w:rsidRPr="00D41531" w:rsidRDefault="0030535A" w:rsidP="004A172F">
            <w:pPr>
              <w:spacing w:after="0" w:line="240" w:lineRule="auto"/>
              <w:jc w:val="center"/>
            </w:pPr>
            <w:bookmarkStart w:id="0" w:name="_Hlk110151449"/>
            <w:r w:rsidRPr="00E41E7A">
              <w:br w:type="page"/>
            </w:r>
            <w:r w:rsidRPr="00D41531">
              <w:t>TRƯỜNG ĐẠI HỌC BÁCH KHOA HÀ NỘI</w:t>
            </w:r>
          </w:p>
          <w:p w14:paraId="474A8E61" w14:textId="30BA4D1C" w:rsidR="0030535A" w:rsidRPr="00E85917" w:rsidRDefault="000444B3" w:rsidP="004A172F">
            <w:pPr>
              <w:spacing w:after="0" w:line="240" w:lineRule="auto"/>
              <w:jc w:val="center"/>
              <w:rPr>
                <w:b/>
                <w:sz w:val="32"/>
                <w:szCs w:val="32"/>
              </w:rPr>
            </w:pPr>
            <w:r>
              <w:rPr>
                <w:b/>
                <w:sz w:val="32"/>
                <w:szCs w:val="32"/>
              </w:rPr>
              <w:t>TRƯỜNG ĐIỆN – ĐIỆN TỬ</w:t>
            </w:r>
          </w:p>
          <w:p w14:paraId="124509F0" w14:textId="77777777" w:rsidR="0030535A" w:rsidRPr="00392F14" w:rsidRDefault="0030535A" w:rsidP="004A172F"/>
          <w:p w14:paraId="7D9B08D6" w14:textId="77777777" w:rsidR="0030535A" w:rsidRPr="00AE1825" w:rsidRDefault="0030535A" w:rsidP="004A172F">
            <w:pPr>
              <w:jc w:val="center"/>
            </w:pPr>
            <w:r>
              <w:rPr>
                <w:noProof/>
              </w:rPr>
              <w:drawing>
                <wp:inline distT="0" distB="0" distL="0" distR="0" wp14:anchorId="3A533250" wp14:editId="24BE0ACB">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3FAEF2FA" w14:textId="77777777" w:rsidR="0030535A" w:rsidRPr="00AE1825" w:rsidRDefault="0030535A" w:rsidP="004A172F">
            <w:pPr>
              <w:jc w:val="center"/>
            </w:pPr>
          </w:p>
          <w:p w14:paraId="35AC36C4" w14:textId="77777777" w:rsidR="0030535A" w:rsidRDefault="0030535A" w:rsidP="004A172F">
            <w:pPr>
              <w:jc w:val="center"/>
            </w:pPr>
          </w:p>
          <w:p w14:paraId="2ABDBDCB" w14:textId="77777777" w:rsidR="00786A9A" w:rsidRDefault="00786A9A" w:rsidP="004A172F">
            <w:pPr>
              <w:jc w:val="center"/>
            </w:pPr>
          </w:p>
          <w:p w14:paraId="0A291E5C" w14:textId="5FFB064A" w:rsidR="0030535A" w:rsidRDefault="0030535A" w:rsidP="000444B3">
            <w:pPr>
              <w:jc w:val="center"/>
              <w:rPr>
                <w:b/>
                <w:sz w:val="40"/>
                <w:szCs w:val="40"/>
                <w:lang w:val="de-DE"/>
              </w:rPr>
            </w:pPr>
            <w:r>
              <w:rPr>
                <w:b/>
                <w:sz w:val="40"/>
                <w:szCs w:val="40"/>
                <w:lang w:val="de-DE"/>
              </w:rPr>
              <w:br/>
            </w:r>
            <w:r w:rsidRPr="00277072">
              <w:rPr>
                <w:b/>
                <w:sz w:val="40"/>
                <w:szCs w:val="40"/>
                <w:lang w:val="de-DE"/>
              </w:rPr>
              <w:t xml:space="preserve">ĐỒ ÁN </w:t>
            </w:r>
            <w:r w:rsidR="00BA3B6F">
              <w:rPr>
                <w:b/>
                <w:sz w:val="40"/>
                <w:szCs w:val="40"/>
                <w:lang w:val="de-DE"/>
              </w:rPr>
              <w:t>NGHIÊN CỨU CỬ NHÂN</w:t>
            </w:r>
          </w:p>
          <w:p w14:paraId="667E727B" w14:textId="77777777" w:rsidR="00786A9A" w:rsidRDefault="00786A9A" w:rsidP="0030535A">
            <w:pPr>
              <w:jc w:val="center"/>
              <w:rPr>
                <w:b/>
                <w:sz w:val="40"/>
                <w:szCs w:val="40"/>
                <w:lang w:val="de-DE"/>
              </w:rPr>
            </w:pPr>
          </w:p>
          <w:p w14:paraId="6B116FFE" w14:textId="6C71F73F" w:rsidR="000444B3" w:rsidRDefault="000444B3" w:rsidP="00BA3B6F">
            <w:pPr>
              <w:jc w:val="center"/>
              <w:rPr>
                <w:b/>
                <w:iCs/>
                <w:sz w:val="28"/>
                <w:szCs w:val="28"/>
              </w:rPr>
            </w:pPr>
            <w:r>
              <w:rPr>
                <w:b/>
                <w:iCs/>
                <w:sz w:val="28"/>
                <w:szCs w:val="28"/>
              </w:rPr>
              <w:t>THIẾT KẾ HỆ THỐNG ĐỊNH VỊ TRONG NHÀ ỨNG DỤNG CÔNG NGHỆ ULTRA WIDEBAND</w:t>
            </w:r>
          </w:p>
          <w:p w14:paraId="50AF3CA7" w14:textId="6394F05C" w:rsidR="000444B3" w:rsidRDefault="000444B3" w:rsidP="00EE50A3">
            <w:pPr>
              <w:jc w:val="center"/>
              <w:rPr>
                <w:b/>
                <w:iCs/>
                <w:sz w:val="28"/>
                <w:szCs w:val="28"/>
              </w:rPr>
            </w:pPr>
            <w:r>
              <w:rPr>
                <w:b/>
                <w:iCs/>
                <w:sz w:val="28"/>
                <w:szCs w:val="28"/>
              </w:rPr>
              <w:t>Ngành Kỹ thuật điều khiển và tự động hóa</w:t>
            </w:r>
          </w:p>
          <w:p w14:paraId="63D5EDC9" w14:textId="33927990" w:rsidR="000444B3" w:rsidRDefault="000444B3" w:rsidP="00EE50A3">
            <w:pPr>
              <w:jc w:val="center"/>
              <w:rPr>
                <w:b/>
                <w:iCs/>
                <w:sz w:val="28"/>
                <w:szCs w:val="28"/>
              </w:rPr>
            </w:pPr>
            <w:r>
              <w:rPr>
                <w:b/>
                <w:iCs/>
                <w:sz w:val="28"/>
                <w:szCs w:val="28"/>
              </w:rPr>
              <w:t>Chuyên ngành Kỹ thuật đo và tin học công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tblGrid>
            <w:tr w:rsidR="00BA3B6F" w14:paraId="4F828AAC" w14:textId="77777777" w:rsidTr="000444B3">
              <w:tc>
                <w:tcPr>
                  <w:tcW w:w="3020" w:type="dxa"/>
                </w:tcPr>
                <w:p w14:paraId="2C85478C" w14:textId="4D08AE0E" w:rsidR="00BA3B6F" w:rsidRDefault="00BA3B6F" w:rsidP="00911B88">
                  <w:pPr>
                    <w:framePr w:hSpace="180" w:wrap="around" w:vAnchor="text" w:hAnchor="text" w:y="1"/>
                    <w:suppressOverlap/>
                    <w:jc w:val="center"/>
                    <w:rPr>
                      <w:b/>
                      <w:iCs/>
                      <w:sz w:val="28"/>
                      <w:szCs w:val="28"/>
                    </w:rPr>
                  </w:pPr>
                  <w:r>
                    <w:rPr>
                      <w:b/>
                      <w:iCs/>
                      <w:sz w:val="28"/>
                      <w:szCs w:val="28"/>
                    </w:rPr>
                    <w:t>Sinh viên:</w:t>
                  </w:r>
                </w:p>
              </w:tc>
              <w:tc>
                <w:tcPr>
                  <w:tcW w:w="3021" w:type="dxa"/>
                </w:tcPr>
                <w:p w14:paraId="10168E65" w14:textId="73EFC570" w:rsidR="00BA3B6F" w:rsidRPr="000444B3" w:rsidRDefault="00BA3B6F" w:rsidP="00911B88">
                  <w:pPr>
                    <w:framePr w:hSpace="180" w:wrap="around" w:vAnchor="text" w:hAnchor="text" w:y="1"/>
                    <w:ind w:left="-521" w:firstLine="0"/>
                    <w:suppressOverlap/>
                    <w:jc w:val="center"/>
                    <w:rPr>
                      <w:bCs/>
                      <w:iCs/>
                      <w:sz w:val="28"/>
                      <w:szCs w:val="28"/>
                    </w:rPr>
                  </w:pPr>
                  <w:r>
                    <w:rPr>
                      <w:bCs/>
                      <w:iCs/>
                      <w:sz w:val="28"/>
                      <w:szCs w:val="28"/>
                    </w:rPr>
                    <w:t>Đỗ Anh Dũng</w:t>
                  </w:r>
                </w:p>
              </w:tc>
            </w:tr>
            <w:tr w:rsidR="00BA3B6F" w14:paraId="22CDE32C" w14:textId="77777777" w:rsidTr="000444B3">
              <w:tc>
                <w:tcPr>
                  <w:tcW w:w="3020" w:type="dxa"/>
                </w:tcPr>
                <w:p w14:paraId="1EAE6C1D" w14:textId="5120BD57" w:rsidR="00BA3B6F" w:rsidRDefault="00BA3B6F" w:rsidP="00911B88">
                  <w:pPr>
                    <w:framePr w:hSpace="180" w:wrap="around" w:vAnchor="text" w:hAnchor="text" w:y="1"/>
                    <w:ind w:firstLine="1151"/>
                    <w:suppressOverlap/>
                    <w:rPr>
                      <w:b/>
                      <w:iCs/>
                      <w:sz w:val="28"/>
                      <w:szCs w:val="28"/>
                    </w:rPr>
                  </w:pPr>
                  <w:r>
                    <w:rPr>
                      <w:b/>
                      <w:iCs/>
                      <w:sz w:val="28"/>
                      <w:szCs w:val="28"/>
                    </w:rPr>
                    <w:t>Lớp:</w:t>
                  </w:r>
                </w:p>
              </w:tc>
              <w:tc>
                <w:tcPr>
                  <w:tcW w:w="3021" w:type="dxa"/>
                </w:tcPr>
                <w:p w14:paraId="24764A1C" w14:textId="24EC640D" w:rsidR="00BA3B6F" w:rsidRDefault="00BA3B6F" w:rsidP="00911B88">
                  <w:pPr>
                    <w:framePr w:hSpace="180" w:wrap="around" w:vAnchor="text" w:hAnchor="text" w:y="1"/>
                    <w:ind w:firstLine="0"/>
                    <w:suppressOverlap/>
                    <w:jc w:val="center"/>
                    <w:rPr>
                      <w:bCs/>
                      <w:iCs/>
                      <w:sz w:val="28"/>
                      <w:szCs w:val="28"/>
                    </w:rPr>
                  </w:pPr>
                  <w:r>
                    <w:rPr>
                      <w:bCs/>
                      <w:iCs/>
                      <w:sz w:val="28"/>
                      <w:szCs w:val="28"/>
                    </w:rPr>
                    <w:t>ĐK&amp;TĐH 10 K63</w:t>
                  </w:r>
                </w:p>
              </w:tc>
            </w:tr>
            <w:tr w:rsidR="00BA3B6F" w14:paraId="3AB4BB60" w14:textId="77777777" w:rsidTr="000444B3">
              <w:tc>
                <w:tcPr>
                  <w:tcW w:w="3020" w:type="dxa"/>
                </w:tcPr>
                <w:p w14:paraId="2E357B3E" w14:textId="77777777" w:rsidR="00BA3B6F" w:rsidRDefault="00BA3B6F" w:rsidP="00911B88">
                  <w:pPr>
                    <w:framePr w:hSpace="180" w:wrap="around" w:vAnchor="text" w:hAnchor="text" w:y="1"/>
                    <w:suppressOverlap/>
                    <w:jc w:val="center"/>
                    <w:rPr>
                      <w:b/>
                      <w:iCs/>
                      <w:sz w:val="28"/>
                      <w:szCs w:val="28"/>
                    </w:rPr>
                  </w:pPr>
                </w:p>
              </w:tc>
              <w:tc>
                <w:tcPr>
                  <w:tcW w:w="3021" w:type="dxa"/>
                </w:tcPr>
                <w:p w14:paraId="54C5CB7E" w14:textId="77777777" w:rsidR="00BA3B6F" w:rsidRDefault="00BA3B6F" w:rsidP="00911B88">
                  <w:pPr>
                    <w:framePr w:hSpace="180" w:wrap="around" w:vAnchor="text" w:hAnchor="text" w:y="1"/>
                    <w:suppressOverlap/>
                    <w:jc w:val="left"/>
                    <w:rPr>
                      <w:bCs/>
                      <w:iCs/>
                      <w:sz w:val="28"/>
                      <w:szCs w:val="28"/>
                    </w:rPr>
                  </w:pPr>
                </w:p>
              </w:tc>
            </w:tr>
          </w:tbl>
          <w:p w14:paraId="0D7C0445" w14:textId="06264715" w:rsidR="0030535A" w:rsidRPr="00BA3B6F" w:rsidRDefault="00000000" w:rsidP="00BA3B6F">
            <w:pPr>
              <w:ind w:firstLine="0"/>
              <w:jc w:val="left"/>
              <w:rPr>
                <w:b/>
                <w:iCs/>
                <w:sz w:val="28"/>
                <w:szCs w:val="28"/>
              </w:rPr>
            </w:pPr>
            <w:r>
              <w:rPr>
                <w:noProof/>
              </w:rPr>
              <w:pict w14:anchorId="71668C6E">
                <v:shapetype id="_x0000_t202" coordsize="21600,21600" o:spt="202" path="m,l,21600r21600,l21600,xe">
                  <v:stroke joinstyle="miter"/>
                  <v:path gradientshapeok="t" o:connecttype="rect"/>
                </v:shapetype>
                <v:shape id="Text Box 2" o:spid="_x0000_s2051" type="#_x0000_t202" style="position:absolute;margin-left:304.25pt;margin-top:11.6pt;width:149.85pt;height:33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" filled="f" stroked="f" strokeweight=".5pt">
                  <v:textbox style="mso-next-textbox:#Text Box 2">
                    <w:txbxContent>
                      <w:p w14:paraId="78A49B7F" w14:textId="77777777" w:rsidR="000444B3" w:rsidRPr="007A73B4" w:rsidRDefault="000444B3" w:rsidP="000444B3">
                        <w:r w:rsidRPr="004270E9">
                          <w:rPr>
                            <w:sz w:val="20"/>
                          </w:rPr>
                          <w:t xml:space="preserve"> </w:t>
                        </w:r>
                        <w:r>
                          <w:rPr>
                            <w:sz w:val="20"/>
                          </w:rPr>
                          <w:t xml:space="preserve">   </w:t>
                        </w:r>
                        <w:r w:rsidRPr="004270E9">
                          <w:rPr>
                            <w:sz w:val="20"/>
                          </w:rPr>
                          <w:t>Chữ ký của GVHD</w:t>
                        </w:r>
                      </w:p>
                    </w:txbxContent>
                  </v:textbox>
                </v:shape>
              </w:pic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0444B3" w:rsidRPr="00847CAC" w14:paraId="72FD0159" w14:textId="77777777" w:rsidTr="00BA3B6F">
              <w:trPr>
                <w:trHeight w:val="485"/>
              </w:trPr>
              <w:tc>
                <w:tcPr>
                  <w:tcW w:w="3261" w:type="dxa"/>
                </w:tcPr>
                <w:p w14:paraId="188E7954" w14:textId="77777777" w:rsidR="000444B3" w:rsidRPr="000A17C7" w:rsidRDefault="000444B3" w:rsidP="00911B88">
                  <w:pPr>
                    <w:framePr w:hSpace="180" w:wrap="around" w:vAnchor="text" w:hAnchor="text" w:y="1"/>
                    <w:ind w:firstLine="318"/>
                    <w:suppressOverlap/>
                    <w:rPr>
                      <w:b/>
                    </w:rPr>
                  </w:pPr>
                  <w:r w:rsidRPr="000A17C7">
                    <w:rPr>
                      <w:b/>
                    </w:rPr>
                    <w:t>Giảng viên hướng dẫn:</w:t>
                  </w:r>
                </w:p>
              </w:tc>
              <w:tc>
                <w:tcPr>
                  <w:tcW w:w="5351" w:type="dxa"/>
                </w:tcPr>
                <w:p w14:paraId="2CD142D0" w14:textId="16ADF112" w:rsidR="000444B3" w:rsidRPr="00847CAC" w:rsidRDefault="00000000" w:rsidP="00911B88">
                  <w:pPr>
                    <w:framePr w:hSpace="180" w:wrap="around" w:vAnchor="text" w:hAnchor="text" w:y="1"/>
                    <w:ind w:firstLine="0"/>
                    <w:suppressOverlap/>
                  </w:pPr>
                  <w:r>
                    <w:rPr>
                      <w:noProof/>
                    </w:rPr>
                    <w:pict w14:anchorId="31C9682A">
                      <v:line id="Straight Connector 4" o:spid="_x0000_s2050"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31.45pt" to="280.2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" strokecolor="black [3213]"/>
                    </w:pict>
                  </w:r>
                  <w:r w:rsidR="000444B3">
                    <w:t>PGS.TS. Hoàng Sỹ Hồng</w:t>
                  </w:r>
                </w:p>
              </w:tc>
            </w:tr>
            <w:tr w:rsidR="000444B3" w:rsidRPr="00847CAC" w14:paraId="24CF40D2" w14:textId="77777777" w:rsidTr="00F1489C">
              <w:tc>
                <w:tcPr>
                  <w:tcW w:w="3261" w:type="dxa"/>
                </w:tcPr>
                <w:p w14:paraId="6F29A0BA" w14:textId="77777777" w:rsidR="000444B3" w:rsidRPr="000A17C7" w:rsidRDefault="000444B3" w:rsidP="00911B88">
                  <w:pPr>
                    <w:framePr w:hSpace="180" w:wrap="around" w:vAnchor="text" w:hAnchor="text" w:y="1"/>
                    <w:ind w:firstLine="0"/>
                    <w:suppressOverlap/>
                    <w:rPr>
                      <w:b/>
                    </w:rPr>
                  </w:pPr>
                </w:p>
                <w:p w14:paraId="2B07E0E7" w14:textId="0B151AE8" w:rsidR="000444B3" w:rsidRPr="000A17C7" w:rsidRDefault="003C2D09" w:rsidP="00911B88">
                  <w:pPr>
                    <w:framePr w:hSpace="180" w:wrap="around" w:vAnchor="text" w:hAnchor="text" w:y="1"/>
                    <w:ind w:firstLine="318"/>
                    <w:suppressOverlap/>
                    <w:rPr>
                      <w:b/>
                    </w:rPr>
                  </w:pPr>
                  <w:r>
                    <w:rPr>
                      <w:b/>
                    </w:rPr>
                    <w:t>Khoa</w:t>
                  </w:r>
                </w:p>
              </w:tc>
              <w:tc>
                <w:tcPr>
                  <w:tcW w:w="5351" w:type="dxa"/>
                </w:tcPr>
                <w:p w14:paraId="684BD5F5" w14:textId="03BFC009" w:rsidR="000444B3" w:rsidRDefault="000444B3" w:rsidP="00911B88">
                  <w:pPr>
                    <w:framePr w:hSpace="180" w:wrap="around" w:vAnchor="text" w:hAnchor="text" w:y="1"/>
                    <w:suppressOverlap/>
                  </w:pPr>
                </w:p>
                <w:p w14:paraId="405C0241" w14:textId="672F17EF" w:rsidR="000444B3" w:rsidRPr="00847CAC" w:rsidRDefault="003C2D09" w:rsidP="00911B88">
                  <w:pPr>
                    <w:framePr w:hSpace="180" w:wrap="around" w:vAnchor="text" w:hAnchor="text" w:y="1"/>
                    <w:ind w:firstLine="0"/>
                    <w:suppressOverlap/>
                  </w:pPr>
                  <w:r>
                    <w:t>Tự động hóa</w:t>
                  </w:r>
                  <w:r w:rsidR="000444B3">
                    <w:t xml:space="preserve"> </w:t>
                  </w:r>
                </w:p>
              </w:tc>
            </w:tr>
          </w:tbl>
          <w:p w14:paraId="15490ADE" w14:textId="54A85C9F" w:rsidR="00BF0A5E" w:rsidRPr="00BA3B6F" w:rsidRDefault="00BF0A5E" w:rsidP="00BA3B6F">
            <w:pPr>
              <w:ind w:firstLine="0"/>
              <w:jc w:val="center"/>
              <w:rPr>
                <w:b/>
                <w:bCs/>
                <w:sz w:val="28"/>
                <w:szCs w:val="28"/>
                <w:lang w:val="de-DE"/>
              </w:rPr>
            </w:pPr>
            <w:r w:rsidRPr="00BA3B6F">
              <w:rPr>
                <w:b/>
                <w:bCs/>
                <w:sz w:val="28"/>
                <w:szCs w:val="28"/>
                <w:lang w:val="de-DE"/>
              </w:rPr>
              <w:t>Hà Nộ</w:t>
            </w:r>
            <w:r w:rsidR="0041090F" w:rsidRPr="00BA3B6F">
              <w:rPr>
                <w:b/>
                <w:bCs/>
                <w:sz w:val="28"/>
                <w:szCs w:val="28"/>
                <w:lang w:val="de-DE"/>
              </w:rPr>
              <w:t>i,</w:t>
            </w:r>
            <w:r w:rsidRPr="00BA3B6F">
              <w:rPr>
                <w:b/>
                <w:bCs/>
                <w:sz w:val="28"/>
                <w:szCs w:val="28"/>
                <w:lang w:val="de-DE"/>
              </w:rPr>
              <w:t xml:space="preserve"> </w:t>
            </w:r>
            <w:r w:rsidR="00BA3B6F">
              <w:rPr>
                <w:b/>
                <w:bCs/>
                <w:sz w:val="28"/>
                <w:szCs w:val="28"/>
                <w:lang w:val="de-DE"/>
              </w:rPr>
              <w:t>8</w:t>
            </w:r>
            <w:r w:rsidRPr="00BA3B6F">
              <w:rPr>
                <w:b/>
                <w:bCs/>
                <w:sz w:val="28"/>
                <w:szCs w:val="28"/>
                <w:lang w:val="de-DE"/>
              </w:rPr>
              <w:t>-20</w:t>
            </w:r>
            <w:r w:rsidR="00BA3B6F">
              <w:rPr>
                <w:b/>
                <w:bCs/>
                <w:sz w:val="28"/>
                <w:szCs w:val="28"/>
                <w:lang w:val="de-DE"/>
              </w:rPr>
              <w:t>22</w:t>
            </w:r>
          </w:p>
        </w:tc>
      </w:tr>
    </w:tbl>
    <w:p w14:paraId="669D2BCE" w14:textId="77777777" w:rsidR="00B836A5" w:rsidRDefault="00B836A5" w:rsidP="00E7754F">
      <w:pPr>
        <w:pStyle w:val="Heading1"/>
        <w:numPr>
          <w:ilvl w:val="0"/>
          <w:numId w:val="0"/>
        </w:numPr>
        <w:sectPr w:rsidR="00B836A5"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p w14:paraId="0AC7CF42" w14:textId="01C3A7B2" w:rsidR="00504FCE" w:rsidRDefault="00AF79CD" w:rsidP="00504FCE">
      <w:pPr>
        <w:pStyle w:val="Heading1unnumbered"/>
      </w:pPr>
      <w:bookmarkStart w:id="1" w:name="_Toc110171894"/>
      <w:r w:rsidRPr="00D45A66">
        <w:lastRenderedPageBreak/>
        <w:t>LỜI NÓI ĐẦU</w:t>
      </w:r>
      <w:bookmarkEnd w:id="1"/>
    </w:p>
    <w:p w14:paraId="4A050CB7" w14:textId="3EC59309" w:rsidR="00C77B39" w:rsidRDefault="00C77B39" w:rsidP="00C77B39"/>
    <w:p w14:paraId="3CA6A6D9" w14:textId="605B9FDB" w:rsidR="00C77B39" w:rsidRDefault="00C77B39" w:rsidP="00C77B39"/>
    <w:p w14:paraId="36108A46" w14:textId="3395609E" w:rsidR="00C77B39" w:rsidRDefault="00C77B39" w:rsidP="00C77B39"/>
    <w:p w14:paraId="04A8684A" w14:textId="4BB59F05" w:rsidR="00C77B39" w:rsidRDefault="00C77B39" w:rsidP="00C77B39"/>
    <w:p w14:paraId="11A26F3E" w14:textId="1F924AA2" w:rsidR="00C77B39" w:rsidRDefault="00C77B39" w:rsidP="00C77B39"/>
    <w:p w14:paraId="4A45E9AA" w14:textId="7721FD2A" w:rsidR="00C77B39" w:rsidRDefault="00C77B39" w:rsidP="00C77B39"/>
    <w:p w14:paraId="6DFA2F5D" w14:textId="31F7ED69" w:rsidR="00C77B39" w:rsidRDefault="00C77B39" w:rsidP="00C77B39"/>
    <w:p w14:paraId="0F5B9AE8" w14:textId="48526DE1" w:rsidR="00C77B39" w:rsidRDefault="00C77B39" w:rsidP="00C77B39"/>
    <w:p w14:paraId="1D4E220A" w14:textId="597C902E" w:rsidR="00C77B39" w:rsidRDefault="00C77B39" w:rsidP="00C77B39"/>
    <w:p w14:paraId="1AB4178B" w14:textId="09F7F961" w:rsidR="00C77B39" w:rsidRDefault="00C77B39" w:rsidP="00C77B39"/>
    <w:p w14:paraId="0926B577" w14:textId="2D0C44B0" w:rsidR="00C77B39" w:rsidRDefault="00C77B39" w:rsidP="00C77B39"/>
    <w:p w14:paraId="4AB3DF17" w14:textId="7182564F" w:rsidR="00C77B39" w:rsidRDefault="00C77B39" w:rsidP="00C77B39"/>
    <w:p w14:paraId="3036168D" w14:textId="260BF0D2" w:rsidR="00C77B39" w:rsidRDefault="00C77B39" w:rsidP="00C77B39"/>
    <w:p w14:paraId="33227AB6" w14:textId="4CCA6A77" w:rsidR="00C77B39" w:rsidRDefault="00C77B39" w:rsidP="00C77B39"/>
    <w:p w14:paraId="0C63229D" w14:textId="52338A2C" w:rsidR="00C77B39" w:rsidRDefault="00C77B39" w:rsidP="00C77B39"/>
    <w:p w14:paraId="1E48891C" w14:textId="5FC0C9D1" w:rsidR="00C77B39" w:rsidRDefault="00C77B39" w:rsidP="00C77B39"/>
    <w:p w14:paraId="020B3E2E" w14:textId="045D29BB" w:rsidR="00C77B39" w:rsidRDefault="00C77B39" w:rsidP="00C77B39"/>
    <w:p w14:paraId="05169533" w14:textId="4E667AB7" w:rsidR="00C77B39" w:rsidRDefault="00C77B39" w:rsidP="00C77B39"/>
    <w:p w14:paraId="4C7EAE14" w14:textId="32E901EB" w:rsidR="00C77B39" w:rsidRDefault="00C77B39" w:rsidP="00C77B39"/>
    <w:p w14:paraId="2FFB673E" w14:textId="5AB48B51" w:rsidR="00C77B39" w:rsidRDefault="00C77B39" w:rsidP="00C77B39"/>
    <w:p w14:paraId="5B517B70" w14:textId="5FF96FCC" w:rsidR="00C77B39" w:rsidRDefault="00C77B39" w:rsidP="00C77B39"/>
    <w:p w14:paraId="7F42C577" w14:textId="3F9E56B3" w:rsidR="00C77B39" w:rsidRDefault="00C77B39" w:rsidP="00C77B39"/>
    <w:p w14:paraId="3870DD3B" w14:textId="77777777" w:rsidR="00C77B39" w:rsidRPr="00C77B39" w:rsidRDefault="00C77B39" w:rsidP="00C77B39"/>
    <w:p w14:paraId="4FED331A" w14:textId="2E66D94A" w:rsidR="00941F69" w:rsidRPr="00941F69" w:rsidRDefault="00941F69" w:rsidP="0051122E">
      <w:pPr>
        <w:ind w:firstLine="0"/>
        <w:sectPr w:rsidR="00941F69" w:rsidRPr="00941F69" w:rsidSect="00B836A5">
          <w:type w:val="oddPage"/>
          <w:pgSz w:w="11906" w:h="16838" w:code="9"/>
          <w:pgMar w:top="1134" w:right="1138" w:bottom="1411" w:left="1699" w:header="850" w:footer="432" w:gutter="0"/>
          <w:pgNumType w:fmt="lowerRoman" w:start="1"/>
          <w:cols w:space="454"/>
          <w:docGrid w:type="lines" w:linePitch="360"/>
        </w:sectPr>
      </w:pPr>
    </w:p>
    <w:p w14:paraId="66FBD803" w14:textId="77777777" w:rsidR="00B836A5" w:rsidRDefault="00B836A5" w:rsidP="00504FCE">
      <w:pPr>
        <w:ind w:firstLine="0"/>
      </w:pPr>
    </w:p>
    <w:p w14:paraId="78803572" w14:textId="10F4BBF2" w:rsidR="00941F69" w:rsidRDefault="00941F69" w:rsidP="00941F69">
      <w:pPr>
        <w:pStyle w:val="Heading1unnumbered"/>
      </w:pPr>
      <w:bookmarkStart w:id="2" w:name="_Toc110171895"/>
      <w:r>
        <w:t>MỤC LỤC</w:t>
      </w:r>
      <w:bookmarkEnd w:id="2"/>
    </w:p>
    <w:sdt>
      <w:sdtPr>
        <w:rPr>
          <w:rFonts w:ascii="Times New Roman" w:eastAsiaTheme="minorHAnsi" w:hAnsi="Times New Roman" w:cs="Angsana New"/>
          <w:color w:val="auto"/>
          <w:kern w:val="2"/>
          <w:sz w:val="26"/>
          <w:szCs w:val="20"/>
        </w:rPr>
        <w:id w:val="916596712"/>
        <w:docPartObj>
          <w:docPartGallery w:val="Table of Contents"/>
          <w:docPartUnique/>
        </w:docPartObj>
      </w:sdtPr>
      <w:sdtEndPr>
        <w:rPr>
          <w:b/>
          <w:bCs/>
          <w:noProof/>
        </w:rPr>
      </w:sdtEndPr>
      <w:sdtContent>
        <w:p w14:paraId="1348B8E5" w14:textId="128E8CFE" w:rsidR="00C77B39" w:rsidRDefault="00C77B39">
          <w:pPr>
            <w:pStyle w:val="TOCHeading"/>
          </w:pPr>
        </w:p>
        <w:p w14:paraId="78E8E716" w14:textId="0F646EC5" w:rsidR="0016067A" w:rsidRDefault="00C77B39">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110171894" w:history="1">
            <w:r w:rsidR="0016067A" w:rsidRPr="00B173C3">
              <w:rPr>
                <w:rStyle w:val="Hyperlink"/>
                <w:noProof/>
              </w:rPr>
              <w:t>LỜI NÓI ĐẦU</w:t>
            </w:r>
            <w:r w:rsidR="0016067A">
              <w:rPr>
                <w:noProof/>
                <w:webHidden/>
              </w:rPr>
              <w:tab/>
            </w:r>
            <w:r w:rsidR="0016067A">
              <w:rPr>
                <w:noProof/>
                <w:webHidden/>
              </w:rPr>
              <w:fldChar w:fldCharType="begin"/>
            </w:r>
            <w:r w:rsidR="0016067A">
              <w:rPr>
                <w:noProof/>
                <w:webHidden/>
              </w:rPr>
              <w:instrText xml:space="preserve"> PAGEREF _Toc110171894 \h </w:instrText>
            </w:r>
            <w:r w:rsidR="0016067A">
              <w:rPr>
                <w:noProof/>
                <w:webHidden/>
              </w:rPr>
            </w:r>
            <w:r w:rsidR="0016067A">
              <w:rPr>
                <w:noProof/>
                <w:webHidden/>
              </w:rPr>
              <w:fldChar w:fldCharType="separate"/>
            </w:r>
            <w:r w:rsidR="0016067A">
              <w:rPr>
                <w:noProof/>
                <w:webHidden/>
              </w:rPr>
              <w:t>i</w:t>
            </w:r>
            <w:r w:rsidR="0016067A">
              <w:rPr>
                <w:noProof/>
                <w:webHidden/>
              </w:rPr>
              <w:fldChar w:fldCharType="end"/>
            </w:r>
          </w:hyperlink>
        </w:p>
        <w:p w14:paraId="19F6200B" w14:textId="57B713F8" w:rsidR="0016067A" w:rsidRDefault="00000000">
          <w:pPr>
            <w:pStyle w:val="TOC1"/>
            <w:rPr>
              <w:rFonts w:asciiTheme="minorHAnsi" w:eastAsiaTheme="minorEastAsia" w:hAnsiTheme="minorHAnsi" w:cstheme="minorBidi"/>
              <w:b w:val="0"/>
              <w:noProof/>
              <w:kern w:val="0"/>
              <w:sz w:val="22"/>
              <w:szCs w:val="22"/>
            </w:rPr>
          </w:pPr>
          <w:hyperlink w:anchor="_Toc110171895" w:history="1">
            <w:r w:rsidR="0016067A" w:rsidRPr="00B173C3">
              <w:rPr>
                <w:rStyle w:val="Hyperlink"/>
                <w:noProof/>
              </w:rPr>
              <w:t>MỤC LỤC</w:t>
            </w:r>
            <w:r w:rsidR="0016067A">
              <w:rPr>
                <w:noProof/>
                <w:webHidden/>
              </w:rPr>
              <w:tab/>
            </w:r>
            <w:r w:rsidR="0016067A">
              <w:rPr>
                <w:noProof/>
                <w:webHidden/>
              </w:rPr>
              <w:fldChar w:fldCharType="begin"/>
            </w:r>
            <w:r w:rsidR="0016067A">
              <w:rPr>
                <w:noProof/>
                <w:webHidden/>
              </w:rPr>
              <w:instrText xml:space="preserve"> PAGEREF _Toc110171895 \h </w:instrText>
            </w:r>
            <w:r w:rsidR="0016067A">
              <w:rPr>
                <w:noProof/>
                <w:webHidden/>
              </w:rPr>
            </w:r>
            <w:r w:rsidR="0016067A">
              <w:rPr>
                <w:noProof/>
                <w:webHidden/>
              </w:rPr>
              <w:fldChar w:fldCharType="separate"/>
            </w:r>
            <w:r w:rsidR="0016067A">
              <w:rPr>
                <w:noProof/>
                <w:webHidden/>
              </w:rPr>
              <w:t>i</w:t>
            </w:r>
            <w:r w:rsidR="0016067A">
              <w:rPr>
                <w:noProof/>
                <w:webHidden/>
              </w:rPr>
              <w:fldChar w:fldCharType="end"/>
            </w:r>
          </w:hyperlink>
        </w:p>
        <w:p w14:paraId="123812F3" w14:textId="1F46DB22" w:rsidR="0016067A" w:rsidRDefault="00000000">
          <w:pPr>
            <w:pStyle w:val="TOC1"/>
            <w:rPr>
              <w:rFonts w:asciiTheme="minorHAnsi" w:eastAsiaTheme="minorEastAsia" w:hAnsiTheme="minorHAnsi" w:cstheme="minorBidi"/>
              <w:b w:val="0"/>
              <w:noProof/>
              <w:kern w:val="0"/>
              <w:sz w:val="22"/>
              <w:szCs w:val="22"/>
            </w:rPr>
          </w:pPr>
          <w:hyperlink w:anchor="_Toc110171896" w:history="1">
            <w:r w:rsidR="0016067A" w:rsidRPr="00B173C3">
              <w:rPr>
                <w:rStyle w:val="Hyperlink"/>
                <w:noProof/>
              </w:rPr>
              <w:t>Danh mục hình vẽ</w:t>
            </w:r>
            <w:r w:rsidR="0016067A">
              <w:rPr>
                <w:noProof/>
                <w:webHidden/>
              </w:rPr>
              <w:tab/>
            </w:r>
            <w:r w:rsidR="0016067A">
              <w:rPr>
                <w:noProof/>
                <w:webHidden/>
              </w:rPr>
              <w:fldChar w:fldCharType="begin"/>
            </w:r>
            <w:r w:rsidR="0016067A">
              <w:rPr>
                <w:noProof/>
                <w:webHidden/>
              </w:rPr>
              <w:instrText xml:space="preserve"> PAGEREF _Toc110171896 \h </w:instrText>
            </w:r>
            <w:r w:rsidR="0016067A">
              <w:rPr>
                <w:noProof/>
                <w:webHidden/>
              </w:rPr>
            </w:r>
            <w:r w:rsidR="0016067A">
              <w:rPr>
                <w:noProof/>
                <w:webHidden/>
              </w:rPr>
              <w:fldChar w:fldCharType="separate"/>
            </w:r>
            <w:r w:rsidR="0016067A">
              <w:rPr>
                <w:noProof/>
                <w:webHidden/>
              </w:rPr>
              <w:t>iii</w:t>
            </w:r>
            <w:r w:rsidR="0016067A">
              <w:rPr>
                <w:noProof/>
                <w:webHidden/>
              </w:rPr>
              <w:fldChar w:fldCharType="end"/>
            </w:r>
          </w:hyperlink>
        </w:p>
        <w:p w14:paraId="0C3BBCA9" w14:textId="0E356084" w:rsidR="0016067A" w:rsidRDefault="00000000">
          <w:pPr>
            <w:pStyle w:val="TOC1"/>
            <w:rPr>
              <w:rFonts w:asciiTheme="minorHAnsi" w:eastAsiaTheme="minorEastAsia" w:hAnsiTheme="minorHAnsi" w:cstheme="minorBidi"/>
              <w:b w:val="0"/>
              <w:noProof/>
              <w:kern w:val="0"/>
              <w:sz w:val="22"/>
              <w:szCs w:val="22"/>
            </w:rPr>
          </w:pPr>
          <w:hyperlink w:anchor="_Toc110171897" w:history="1">
            <w:r w:rsidR="0016067A" w:rsidRPr="00B173C3">
              <w:rPr>
                <w:rStyle w:val="Hyperlink"/>
                <w:noProof/>
              </w:rPr>
              <w:t>Danh mục bảng biểu</w:t>
            </w:r>
            <w:r w:rsidR="0016067A">
              <w:rPr>
                <w:noProof/>
                <w:webHidden/>
              </w:rPr>
              <w:tab/>
            </w:r>
            <w:r w:rsidR="0016067A">
              <w:rPr>
                <w:noProof/>
                <w:webHidden/>
              </w:rPr>
              <w:fldChar w:fldCharType="begin"/>
            </w:r>
            <w:r w:rsidR="0016067A">
              <w:rPr>
                <w:noProof/>
                <w:webHidden/>
              </w:rPr>
              <w:instrText xml:space="preserve"> PAGEREF _Toc110171897 \h </w:instrText>
            </w:r>
            <w:r w:rsidR="0016067A">
              <w:rPr>
                <w:noProof/>
                <w:webHidden/>
              </w:rPr>
            </w:r>
            <w:r w:rsidR="0016067A">
              <w:rPr>
                <w:noProof/>
                <w:webHidden/>
              </w:rPr>
              <w:fldChar w:fldCharType="separate"/>
            </w:r>
            <w:r w:rsidR="0016067A">
              <w:rPr>
                <w:noProof/>
                <w:webHidden/>
              </w:rPr>
              <w:t>i</w:t>
            </w:r>
            <w:r w:rsidR="0016067A">
              <w:rPr>
                <w:noProof/>
                <w:webHidden/>
              </w:rPr>
              <w:fldChar w:fldCharType="end"/>
            </w:r>
          </w:hyperlink>
        </w:p>
        <w:p w14:paraId="6AC164B3" w14:textId="6841F93B" w:rsidR="0016067A" w:rsidRDefault="00000000">
          <w:pPr>
            <w:pStyle w:val="TOC1"/>
            <w:rPr>
              <w:rFonts w:asciiTheme="minorHAnsi" w:eastAsiaTheme="minorEastAsia" w:hAnsiTheme="minorHAnsi" w:cstheme="minorBidi"/>
              <w:b w:val="0"/>
              <w:noProof/>
              <w:kern w:val="0"/>
              <w:sz w:val="22"/>
              <w:szCs w:val="22"/>
            </w:rPr>
          </w:pPr>
          <w:hyperlink w:anchor="_Toc110171898" w:history="1">
            <w:r w:rsidR="0016067A" w:rsidRPr="00B173C3">
              <w:rPr>
                <w:rStyle w:val="Hyperlink"/>
                <w:noProof/>
              </w:rPr>
              <w:t>DANH MỤC TỪ VIẾT TẮT</w:t>
            </w:r>
            <w:r w:rsidR="0016067A">
              <w:rPr>
                <w:noProof/>
                <w:webHidden/>
              </w:rPr>
              <w:tab/>
            </w:r>
            <w:r w:rsidR="0016067A">
              <w:rPr>
                <w:noProof/>
                <w:webHidden/>
              </w:rPr>
              <w:fldChar w:fldCharType="begin"/>
            </w:r>
            <w:r w:rsidR="0016067A">
              <w:rPr>
                <w:noProof/>
                <w:webHidden/>
              </w:rPr>
              <w:instrText xml:space="preserve"> PAGEREF _Toc110171898 \h </w:instrText>
            </w:r>
            <w:r w:rsidR="0016067A">
              <w:rPr>
                <w:noProof/>
                <w:webHidden/>
              </w:rPr>
            </w:r>
            <w:r w:rsidR="0016067A">
              <w:rPr>
                <w:noProof/>
                <w:webHidden/>
              </w:rPr>
              <w:fldChar w:fldCharType="separate"/>
            </w:r>
            <w:r w:rsidR="0016067A">
              <w:rPr>
                <w:noProof/>
                <w:webHidden/>
              </w:rPr>
              <w:t>ii</w:t>
            </w:r>
            <w:r w:rsidR="0016067A">
              <w:rPr>
                <w:noProof/>
                <w:webHidden/>
              </w:rPr>
              <w:fldChar w:fldCharType="end"/>
            </w:r>
          </w:hyperlink>
        </w:p>
        <w:p w14:paraId="184127E8" w14:textId="6C9D4B66" w:rsidR="0016067A" w:rsidRDefault="00000000">
          <w:pPr>
            <w:pStyle w:val="TOC1"/>
            <w:rPr>
              <w:rFonts w:asciiTheme="minorHAnsi" w:eastAsiaTheme="minorEastAsia" w:hAnsiTheme="minorHAnsi" w:cstheme="minorBidi"/>
              <w:b w:val="0"/>
              <w:noProof/>
              <w:kern w:val="0"/>
              <w:sz w:val="22"/>
              <w:szCs w:val="22"/>
            </w:rPr>
          </w:pPr>
          <w:hyperlink w:anchor="_Toc110171899" w:history="1">
            <w:r w:rsidR="0016067A" w:rsidRPr="00B173C3">
              <w:rPr>
                <w:rStyle w:val="Hyperlink"/>
                <w:noProof/>
              </w:rPr>
              <w:t>CHƯƠNG 1. TÌM HIỂU CHUNG VỀ HỆ THỐNG ĐỊNH VỊ TRONG NHÀ</w:t>
            </w:r>
            <w:r w:rsidR="0016067A">
              <w:rPr>
                <w:noProof/>
                <w:webHidden/>
              </w:rPr>
              <w:tab/>
            </w:r>
            <w:r w:rsidR="0016067A">
              <w:rPr>
                <w:noProof/>
                <w:webHidden/>
              </w:rPr>
              <w:fldChar w:fldCharType="begin"/>
            </w:r>
            <w:r w:rsidR="0016067A">
              <w:rPr>
                <w:noProof/>
                <w:webHidden/>
              </w:rPr>
              <w:instrText xml:space="preserve"> PAGEREF _Toc110171899 \h </w:instrText>
            </w:r>
            <w:r w:rsidR="0016067A">
              <w:rPr>
                <w:noProof/>
                <w:webHidden/>
              </w:rPr>
            </w:r>
            <w:r w:rsidR="0016067A">
              <w:rPr>
                <w:noProof/>
                <w:webHidden/>
              </w:rPr>
              <w:fldChar w:fldCharType="separate"/>
            </w:r>
            <w:r w:rsidR="0016067A">
              <w:rPr>
                <w:noProof/>
                <w:webHidden/>
              </w:rPr>
              <w:t>1</w:t>
            </w:r>
            <w:r w:rsidR="0016067A">
              <w:rPr>
                <w:noProof/>
                <w:webHidden/>
              </w:rPr>
              <w:fldChar w:fldCharType="end"/>
            </w:r>
          </w:hyperlink>
        </w:p>
        <w:p w14:paraId="16A4B2F2" w14:textId="14AB164D"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00" w:history="1">
            <w:r w:rsidR="0016067A" w:rsidRPr="00B173C3">
              <w:rPr>
                <w:rStyle w:val="Hyperlink"/>
                <w:noProof/>
              </w:rPr>
              <w:t>1.1 Bài toán định vị trong nhà</w:t>
            </w:r>
            <w:r w:rsidR="0016067A">
              <w:rPr>
                <w:noProof/>
                <w:webHidden/>
              </w:rPr>
              <w:tab/>
            </w:r>
            <w:r w:rsidR="0016067A">
              <w:rPr>
                <w:noProof/>
                <w:webHidden/>
              </w:rPr>
              <w:fldChar w:fldCharType="begin"/>
            </w:r>
            <w:r w:rsidR="0016067A">
              <w:rPr>
                <w:noProof/>
                <w:webHidden/>
              </w:rPr>
              <w:instrText xml:space="preserve"> PAGEREF _Toc110171900 \h </w:instrText>
            </w:r>
            <w:r w:rsidR="0016067A">
              <w:rPr>
                <w:noProof/>
                <w:webHidden/>
              </w:rPr>
            </w:r>
            <w:r w:rsidR="0016067A">
              <w:rPr>
                <w:noProof/>
                <w:webHidden/>
              </w:rPr>
              <w:fldChar w:fldCharType="separate"/>
            </w:r>
            <w:r w:rsidR="0016067A">
              <w:rPr>
                <w:noProof/>
                <w:webHidden/>
              </w:rPr>
              <w:t>1</w:t>
            </w:r>
            <w:r w:rsidR="0016067A">
              <w:rPr>
                <w:noProof/>
                <w:webHidden/>
              </w:rPr>
              <w:fldChar w:fldCharType="end"/>
            </w:r>
          </w:hyperlink>
        </w:p>
        <w:p w14:paraId="4771A237" w14:textId="51251349"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01" w:history="1">
            <w:r w:rsidR="0016067A" w:rsidRPr="00B173C3">
              <w:rPr>
                <w:rStyle w:val="Hyperlink"/>
                <w:noProof/>
              </w:rPr>
              <w:t>1.2 Công nghệ Ultra Wide-Band</w:t>
            </w:r>
            <w:r w:rsidR="0016067A">
              <w:rPr>
                <w:noProof/>
                <w:webHidden/>
              </w:rPr>
              <w:tab/>
            </w:r>
            <w:r w:rsidR="0016067A">
              <w:rPr>
                <w:noProof/>
                <w:webHidden/>
              </w:rPr>
              <w:fldChar w:fldCharType="begin"/>
            </w:r>
            <w:r w:rsidR="0016067A">
              <w:rPr>
                <w:noProof/>
                <w:webHidden/>
              </w:rPr>
              <w:instrText xml:space="preserve"> PAGEREF _Toc110171901 \h </w:instrText>
            </w:r>
            <w:r w:rsidR="0016067A">
              <w:rPr>
                <w:noProof/>
                <w:webHidden/>
              </w:rPr>
            </w:r>
            <w:r w:rsidR="0016067A">
              <w:rPr>
                <w:noProof/>
                <w:webHidden/>
              </w:rPr>
              <w:fldChar w:fldCharType="separate"/>
            </w:r>
            <w:r w:rsidR="0016067A">
              <w:rPr>
                <w:noProof/>
                <w:webHidden/>
              </w:rPr>
              <w:t>5</w:t>
            </w:r>
            <w:r w:rsidR="0016067A">
              <w:rPr>
                <w:noProof/>
                <w:webHidden/>
              </w:rPr>
              <w:fldChar w:fldCharType="end"/>
            </w:r>
          </w:hyperlink>
        </w:p>
        <w:p w14:paraId="6D68E993" w14:textId="4EC97D45" w:rsidR="0016067A" w:rsidRDefault="00000000">
          <w:pPr>
            <w:pStyle w:val="TOC3"/>
            <w:rPr>
              <w:rFonts w:asciiTheme="minorHAnsi" w:eastAsiaTheme="minorEastAsia" w:hAnsiTheme="minorHAnsi" w:cstheme="minorBidi"/>
              <w:noProof/>
              <w:kern w:val="0"/>
              <w:sz w:val="22"/>
              <w:szCs w:val="22"/>
            </w:rPr>
          </w:pPr>
          <w:hyperlink w:anchor="_Toc110171902" w:history="1">
            <w:r w:rsidR="0016067A" w:rsidRPr="00B173C3">
              <w:rPr>
                <w:rStyle w:val="Hyperlink"/>
                <w:noProof/>
              </w:rPr>
              <w:t>1.2.1 Nguyên lý các phương pháp đo</w:t>
            </w:r>
            <w:r w:rsidR="0016067A">
              <w:rPr>
                <w:noProof/>
                <w:webHidden/>
              </w:rPr>
              <w:tab/>
            </w:r>
            <w:r w:rsidR="0016067A">
              <w:rPr>
                <w:noProof/>
                <w:webHidden/>
              </w:rPr>
              <w:fldChar w:fldCharType="begin"/>
            </w:r>
            <w:r w:rsidR="0016067A">
              <w:rPr>
                <w:noProof/>
                <w:webHidden/>
              </w:rPr>
              <w:instrText xml:space="preserve"> PAGEREF _Toc110171902 \h </w:instrText>
            </w:r>
            <w:r w:rsidR="0016067A">
              <w:rPr>
                <w:noProof/>
                <w:webHidden/>
              </w:rPr>
            </w:r>
            <w:r w:rsidR="0016067A">
              <w:rPr>
                <w:noProof/>
                <w:webHidden/>
              </w:rPr>
              <w:fldChar w:fldCharType="separate"/>
            </w:r>
            <w:r w:rsidR="0016067A">
              <w:rPr>
                <w:noProof/>
                <w:webHidden/>
              </w:rPr>
              <w:t>5</w:t>
            </w:r>
            <w:r w:rsidR="0016067A">
              <w:rPr>
                <w:noProof/>
                <w:webHidden/>
              </w:rPr>
              <w:fldChar w:fldCharType="end"/>
            </w:r>
          </w:hyperlink>
        </w:p>
        <w:p w14:paraId="6CD5A52F" w14:textId="18E1084E" w:rsidR="0016067A" w:rsidRDefault="00000000">
          <w:pPr>
            <w:pStyle w:val="TOC3"/>
            <w:rPr>
              <w:rFonts w:asciiTheme="minorHAnsi" w:eastAsiaTheme="minorEastAsia" w:hAnsiTheme="minorHAnsi" w:cstheme="minorBidi"/>
              <w:noProof/>
              <w:kern w:val="0"/>
              <w:sz w:val="22"/>
              <w:szCs w:val="22"/>
            </w:rPr>
          </w:pPr>
          <w:hyperlink w:anchor="_Toc110171903" w:history="1">
            <w:r w:rsidR="0016067A" w:rsidRPr="00B173C3">
              <w:rPr>
                <w:rStyle w:val="Hyperlink"/>
                <w:noProof/>
              </w:rPr>
              <w:t>1.2.2 Tổng quan</w:t>
            </w:r>
            <w:r w:rsidR="0016067A">
              <w:rPr>
                <w:noProof/>
                <w:webHidden/>
              </w:rPr>
              <w:tab/>
            </w:r>
            <w:r w:rsidR="0016067A">
              <w:rPr>
                <w:noProof/>
                <w:webHidden/>
              </w:rPr>
              <w:fldChar w:fldCharType="begin"/>
            </w:r>
            <w:r w:rsidR="0016067A">
              <w:rPr>
                <w:noProof/>
                <w:webHidden/>
              </w:rPr>
              <w:instrText xml:space="preserve"> PAGEREF _Toc110171903 \h </w:instrText>
            </w:r>
            <w:r w:rsidR="0016067A">
              <w:rPr>
                <w:noProof/>
                <w:webHidden/>
              </w:rPr>
            </w:r>
            <w:r w:rsidR="0016067A">
              <w:rPr>
                <w:noProof/>
                <w:webHidden/>
              </w:rPr>
              <w:fldChar w:fldCharType="separate"/>
            </w:r>
            <w:r w:rsidR="0016067A">
              <w:rPr>
                <w:noProof/>
                <w:webHidden/>
              </w:rPr>
              <w:t>8</w:t>
            </w:r>
            <w:r w:rsidR="0016067A">
              <w:rPr>
                <w:noProof/>
                <w:webHidden/>
              </w:rPr>
              <w:fldChar w:fldCharType="end"/>
            </w:r>
          </w:hyperlink>
        </w:p>
        <w:p w14:paraId="5B2EF4C8" w14:textId="59B3F0B6"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04" w:history="1">
            <w:r w:rsidR="0016067A" w:rsidRPr="00B173C3">
              <w:rPr>
                <w:rStyle w:val="Hyperlink"/>
                <w:noProof/>
              </w:rPr>
              <w:t>1.3 Google Cloud IoT Core</w:t>
            </w:r>
            <w:r w:rsidR="0016067A">
              <w:rPr>
                <w:noProof/>
                <w:webHidden/>
              </w:rPr>
              <w:tab/>
            </w:r>
            <w:r w:rsidR="0016067A">
              <w:rPr>
                <w:noProof/>
                <w:webHidden/>
              </w:rPr>
              <w:fldChar w:fldCharType="begin"/>
            </w:r>
            <w:r w:rsidR="0016067A">
              <w:rPr>
                <w:noProof/>
                <w:webHidden/>
              </w:rPr>
              <w:instrText xml:space="preserve"> PAGEREF _Toc110171904 \h </w:instrText>
            </w:r>
            <w:r w:rsidR="0016067A">
              <w:rPr>
                <w:noProof/>
                <w:webHidden/>
              </w:rPr>
            </w:r>
            <w:r w:rsidR="0016067A">
              <w:rPr>
                <w:noProof/>
                <w:webHidden/>
              </w:rPr>
              <w:fldChar w:fldCharType="separate"/>
            </w:r>
            <w:r w:rsidR="0016067A">
              <w:rPr>
                <w:noProof/>
                <w:webHidden/>
              </w:rPr>
              <w:t>10</w:t>
            </w:r>
            <w:r w:rsidR="0016067A">
              <w:rPr>
                <w:noProof/>
                <w:webHidden/>
              </w:rPr>
              <w:fldChar w:fldCharType="end"/>
            </w:r>
          </w:hyperlink>
        </w:p>
        <w:p w14:paraId="33718E79" w14:textId="0CA2EBE6" w:rsidR="0016067A" w:rsidRDefault="00000000">
          <w:pPr>
            <w:pStyle w:val="TOC3"/>
            <w:rPr>
              <w:rFonts w:asciiTheme="minorHAnsi" w:eastAsiaTheme="minorEastAsia" w:hAnsiTheme="minorHAnsi" w:cstheme="minorBidi"/>
              <w:noProof/>
              <w:kern w:val="0"/>
              <w:sz w:val="22"/>
              <w:szCs w:val="22"/>
            </w:rPr>
          </w:pPr>
          <w:hyperlink w:anchor="_Toc110171905" w:history="1">
            <w:r w:rsidR="0016067A" w:rsidRPr="00B173C3">
              <w:rPr>
                <w:rStyle w:val="Hyperlink"/>
                <w:noProof/>
              </w:rPr>
              <w:t>1.3.1 Tổng quan</w:t>
            </w:r>
            <w:r w:rsidR="0016067A">
              <w:rPr>
                <w:noProof/>
                <w:webHidden/>
              </w:rPr>
              <w:tab/>
            </w:r>
            <w:r w:rsidR="0016067A">
              <w:rPr>
                <w:noProof/>
                <w:webHidden/>
              </w:rPr>
              <w:fldChar w:fldCharType="begin"/>
            </w:r>
            <w:r w:rsidR="0016067A">
              <w:rPr>
                <w:noProof/>
                <w:webHidden/>
              </w:rPr>
              <w:instrText xml:space="preserve"> PAGEREF _Toc110171905 \h </w:instrText>
            </w:r>
            <w:r w:rsidR="0016067A">
              <w:rPr>
                <w:noProof/>
                <w:webHidden/>
              </w:rPr>
            </w:r>
            <w:r w:rsidR="0016067A">
              <w:rPr>
                <w:noProof/>
                <w:webHidden/>
              </w:rPr>
              <w:fldChar w:fldCharType="separate"/>
            </w:r>
            <w:r w:rsidR="0016067A">
              <w:rPr>
                <w:noProof/>
                <w:webHidden/>
              </w:rPr>
              <w:t>10</w:t>
            </w:r>
            <w:r w:rsidR="0016067A">
              <w:rPr>
                <w:noProof/>
                <w:webHidden/>
              </w:rPr>
              <w:fldChar w:fldCharType="end"/>
            </w:r>
          </w:hyperlink>
        </w:p>
        <w:p w14:paraId="26738E6D" w14:textId="5EE932FE" w:rsidR="0016067A" w:rsidRDefault="00000000">
          <w:pPr>
            <w:pStyle w:val="TOC3"/>
            <w:rPr>
              <w:rFonts w:asciiTheme="minorHAnsi" w:eastAsiaTheme="minorEastAsia" w:hAnsiTheme="minorHAnsi" w:cstheme="minorBidi"/>
              <w:noProof/>
              <w:kern w:val="0"/>
              <w:sz w:val="22"/>
              <w:szCs w:val="22"/>
            </w:rPr>
          </w:pPr>
          <w:hyperlink w:anchor="_Toc110171906" w:history="1">
            <w:r w:rsidR="0016067A" w:rsidRPr="00B173C3">
              <w:rPr>
                <w:rStyle w:val="Hyperlink"/>
                <w:noProof/>
              </w:rPr>
              <w:t>1.3.2 Cấu trúc</w:t>
            </w:r>
            <w:r w:rsidR="0016067A">
              <w:rPr>
                <w:noProof/>
                <w:webHidden/>
              </w:rPr>
              <w:tab/>
            </w:r>
            <w:r w:rsidR="0016067A">
              <w:rPr>
                <w:noProof/>
                <w:webHidden/>
              </w:rPr>
              <w:fldChar w:fldCharType="begin"/>
            </w:r>
            <w:r w:rsidR="0016067A">
              <w:rPr>
                <w:noProof/>
                <w:webHidden/>
              </w:rPr>
              <w:instrText xml:space="preserve"> PAGEREF _Toc110171906 \h </w:instrText>
            </w:r>
            <w:r w:rsidR="0016067A">
              <w:rPr>
                <w:noProof/>
                <w:webHidden/>
              </w:rPr>
            </w:r>
            <w:r w:rsidR="0016067A">
              <w:rPr>
                <w:noProof/>
                <w:webHidden/>
              </w:rPr>
              <w:fldChar w:fldCharType="separate"/>
            </w:r>
            <w:r w:rsidR="0016067A">
              <w:rPr>
                <w:noProof/>
                <w:webHidden/>
              </w:rPr>
              <w:t>12</w:t>
            </w:r>
            <w:r w:rsidR="0016067A">
              <w:rPr>
                <w:noProof/>
                <w:webHidden/>
              </w:rPr>
              <w:fldChar w:fldCharType="end"/>
            </w:r>
          </w:hyperlink>
        </w:p>
        <w:p w14:paraId="3A2BB69A" w14:textId="0F2755AB"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07" w:history="1">
            <w:r w:rsidR="0016067A" w:rsidRPr="00B173C3">
              <w:rPr>
                <w:rStyle w:val="Hyperlink"/>
                <w:noProof/>
              </w:rPr>
              <w:t>1.4 MQTT</w:t>
            </w:r>
            <w:r w:rsidR="0016067A">
              <w:rPr>
                <w:noProof/>
                <w:webHidden/>
              </w:rPr>
              <w:tab/>
            </w:r>
            <w:r w:rsidR="0016067A">
              <w:rPr>
                <w:noProof/>
                <w:webHidden/>
              </w:rPr>
              <w:fldChar w:fldCharType="begin"/>
            </w:r>
            <w:r w:rsidR="0016067A">
              <w:rPr>
                <w:noProof/>
                <w:webHidden/>
              </w:rPr>
              <w:instrText xml:space="preserve"> PAGEREF _Toc110171907 \h </w:instrText>
            </w:r>
            <w:r w:rsidR="0016067A">
              <w:rPr>
                <w:noProof/>
                <w:webHidden/>
              </w:rPr>
            </w:r>
            <w:r w:rsidR="0016067A">
              <w:rPr>
                <w:noProof/>
                <w:webHidden/>
              </w:rPr>
              <w:fldChar w:fldCharType="separate"/>
            </w:r>
            <w:r w:rsidR="0016067A">
              <w:rPr>
                <w:noProof/>
                <w:webHidden/>
              </w:rPr>
              <w:t>13</w:t>
            </w:r>
            <w:r w:rsidR="0016067A">
              <w:rPr>
                <w:noProof/>
                <w:webHidden/>
              </w:rPr>
              <w:fldChar w:fldCharType="end"/>
            </w:r>
          </w:hyperlink>
        </w:p>
        <w:p w14:paraId="3A0904F7" w14:textId="3B6E7BEC"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08" w:history="1">
            <w:r w:rsidR="0016067A" w:rsidRPr="00B173C3">
              <w:rPr>
                <w:rStyle w:val="Hyperlink"/>
                <w:noProof/>
              </w:rPr>
              <w:t>1.5 TLS</w:t>
            </w:r>
            <w:r w:rsidR="0016067A">
              <w:rPr>
                <w:noProof/>
                <w:webHidden/>
              </w:rPr>
              <w:tab/>
            </w:r>
            <w:r w:rsidR="0016067A">
              <w:rPr>
                <w:noProof/>
                <w:webHidden/>
              </w:rPr>
              <w:fldChar w:fldCharType="begin"/>
            </w:r>
            <w:r w:rsidR="0016067A">
              <w:rPr>
                <w:noProof/>
                <w:webHidden/>
              </w:rPr>
              <w:instrText xml:space="preserve"> PAGEREF _Toc110171908 \h </w:instrText>
            </w:r>
            <w:r w:rsidR="0016067A">
              <w:rPr>
                <w:noProof/>
                <w:webHidden/>
              </w:rPr>
            </w:r>
            <w:r w:rsidR="0016067A">
              <w:rPr>
                <w:noProof/>
                <w:webHidden/>
              </w:rPr>
              <w:fldChar w:fldCharType="separate"/>
            </w:r>
            <w:r w:rsidR="0016067A">
              <w:rPr>
                <w:noProof/>
                <w:webHidden/>
              </w:rPr>
              <w:t>15</w:t>
            </w:r>
            <w:r w:rsidR="0016067A">
              <w:rPr>
                <w:noProof/>
                <w:webHidden/>
              </w:rPr>
              <w:fldChar w:fldCharType="end"/>
            </w:r>
          </w:hyperlink>
        </w:p>
        <w:p w14:paraId="07105B77" w14:textId="7DA81AE7"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09" w:history="1">
            <w:r w:rsidR="0016067A" w:rsidRPr="00B173C3">
              <w:rPr>
                <w:rStyle w:val="Hyperlink"/>
                <w:noProof/>
              </w:rPr>
              <w:t>1.6 Kết luận chương</w:t>
            </w:r>
            <w:r w:rsidR="0016067A">
              <w:rPr>
                <w:noProof/>
                <w:webHidden/>
              </w:rPr>
              <w:tab/>
            </w:r>
            <w:r w:rsidR="0016067A">
              <w:rPr>
                <w:noProof/>
                <w:webHidden/>
              </w:rPr>
              <w:fldChar w:fldCharType="begin"/>
            </w:r>
            <w:r w:rsidR="0016067A">
              <w:rPr>
                <w:noProof/>
                <w:webHidden/>
              </w:rPr>
              <w:instrText xml:space="preserve"> PAGEREF _Toc110171909 \h </w:instrText>
            </w:r>
            <w:r w:rsidR="0016067A">
              <w:rPr>
                <w:noProof/>
                <w:webHidden/>
              </w:rPr>
            </w:r>
            <w:r w:rsidR="0016067A">
              <w:rPr>
                <w:noProof/>
                <w:webHidden/>
              </w:rPr>
              <w:fldChar w:fldCharType="separate"/>
            </w:r>
            <w:r w:rsidR="0016067A">
              <w:rPr>
                <w:noProof/>
                <w:webHidden/>
              </w:rPr>
              <w:t>18</w:t>
            </w:r>
            <w:r w:rsidR="0016067A">
              <w:rPr>
                <w:noProof/>
                <w:webHidden/>
              </w:rPr>
              <w:fldChar w:fldCharType="end"/>
            </w:r>
          </w:hyperlink>
        </w:p>
        <w:p w14:paraId="19918EA4" w14:textId="704B2BB5" w:rsidR="0016067A" w:rsidRDefault="00000000">
          <w:pPr>
            <w:pStyle w:val="TOC1"/>
            <w:rPr>
              <w:rFonts w:asciiTheme="minorHAnsi" w:eastAsiaTheme="minorEastAsia" w:hAnsiTheme="minorHAnsi" w:cstheme="minorBidi"/>
              <w:b w:val="0"/>
              <w:noProof/>
              <w:kern w:val="0"/>
              <w:sz w:val="22"/>
              <w:szCs w:val="22"/>
            </w:rPr>
          </w:pPr>
          <w:hyperlink w:anchor="_Toc110171910" w:history="1">
            <w:r w:rsidR="0016067A" w:rsidRPr="00B173C3">
              <w:rPr>
                <w:rStyle w:val="Hyperlink"/>
                <w:noProof/>
              </w:rPr>
              <w:t>CHƯƠNG 2. THIẾT KẾ HỆ THỐNG</w:t>
            </w:r>
            <w:r w:rsidR="0016067A">
              <w:rPr>
                <w:noProof/>
                <w:webHidden/>
              </w:rPr>
              <w:tab/>
            </w:r>
            <w:r w:rsidR="0016067A">
              <w:rPr>
                <w:noProof/>
                <w:webHidden/>
              </w:rPr>
              <w:fldChar w:fldCharType="begin"/>
            </w:r>
            <w:r w:rsidR="0016067A">
              <w:rPr>
                <w:noProof/>
                <w:webHidden/>
              </w:rPr>
              <w:instrText xml:space="preserve"> PAGEREF _Toc110171910 \h </w:instrText>
            </w:r>
            <w:r w:rsidR="0016067A">
              <w:rPr>
                <w:noProof/>
                <w:webHidden/>
              </w:rPr>
            </w:r>
            <w:r w:rsidR="0016067A">
              <w:rPr>
                <w:noProof/>
                <w:webHidden/>
              </w:rPr>
              <w:fldChar w:fldCharType="separate"/>
            </w:r>
            <w:r w:rsidR="0016067A">
              <w:rPr>
                <w:noProof/>
                <w:webHidden/>
              </w:rPr>
              <w:t>19</w:t>
            </w:r>
            <w:r w:rsidR="0016067A">
              <w:rPr>
                <w:noProof/>
                <w:webHidden/>
              </w:rPr>
              <w:fldChar w:fldCharType="end"/>
            </w:r>
          </w:hyperlink>
        </w:p>
        <w:p w14:paraId="0019FC14" w14:textId="32968DD3"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11" w:history="1">
            <w:r w:rsidR="0016067A" w:rsidRPr="00B173C3">
              <w:rPr>
                <w:rStyle w:val="Hyperlink"/>
                <w:noProof/>
              </w:rPr>
              <w:t>2.1 Mục tiêu</w:t>
            </w:r>
            <w:r w:rsidR="0016067A">
              <w:rPr>
                <w:noProof/>
                <w:webHidden/>
              </w:rPr>
              <w:tab/>
            </w:r>
            <w:r w:rsidR="0016067A">
              <w:rPr>
                <w:noProof/>
                <w:webHidden/>
              </w:rPr>
              <w:fldChar w:fldCharType="begin"/>
            </w:r>
            <w:r w:rsidR="0016067A">
              <w:rPr>
                <w:noProof/>
                <w:webHidden/>
              </w:rPr>
              <w:instrText xml:space="preserve"> PAGEREF _Toc110171911 \h </w:instrText>
            </w:r>
            <w:r w:rsidR="0016067A">
              <w:rPr>
                <w:noProof/>
                <w:webHidden/>
              </w:rPr>
            </w:r>
            <w:r w:rsidR="0016067A">
              <w:rPr>
                <w:noProof/>
                <w:webHidden/>
              </w:rPr>
              <w:fldChar w:fldCharType="separate"/>
            </w:r>
            <w:r w:rsidR="0016067A">
              <w:rPr>
                <w:noProof/>
                <w:webHidden/>
              </w:rPr>
              <w:t>19</w:t>
            </w:r>
            <w:r w:rsidR="0016067A">
              <w:rPr>
                <w:noProof/>
                <w:webHidden/>
              </w:rPr>
              <w:fldChar w:fldCharType="end"/>
            </w:r>
          </w:hyperlink>
        </w:p>
        <w:p w14:paraId="7FE83E37" w14:textId="6EB5B7B5"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12" w:history="1">
            <w:r w:rsidR="0016067A" w:rsidRPr="00B173C3">
              <w:rPr>
                <w:rStyle w:val="Hyperlink"/>
                <w:noProof/>
              </w:rPr>
              <w:t>2.2 Thiết kế tổng thể</w:t>
            </w:r>
            <w:r w:rsidR="0016067A">
              <w:rPr>
                <w:noProof/>
                <w:webHidden/>
              </w:rPr>
              <w:tab/>
            </w:r>
            <w:r w:rsidR="0016067A">
              <w:rPr>
                <w:noProof/>
                <w:webHidden/>
              </w:rPr>
              <w:fldChar w:fldCharType="begin"/>
            </w:r>
            <w:r w:rsidR="0016067A">
              <w:rPr>
                <w:noProof/>
                <w:webHidden/>
              </w:rPr>
              <w:instrText xml:space="preserve"> PAGEREF _Toc110171912 \h </w:instrText>
            </w:r>
            <w:r w:rsidR="0016067A">
              <w:rPr>
                <w:noProof/>
                <w:webHidden/>
              </w:rPr>
            </w:r>
            <w:r w:rsidR="0016067A">
              <w:rPr>
                <w:noProof/>
                <w:webHidden/>
              </w:rPr>
              <w:fldChar w:fldCharType="separate"/>
            </w:r>
            <w:r w:rsidR="0016067A">
              <w:rPr>
                <w:noProof/>
                <w:webHidden/>
              </w:rPr>
              <w:t>19</w:t>
            </w:r>
            <w:r w:rsidR="0016067A">
              <w:rPr>
                <w:noProof/>
                <w:webHidden/>
              </w:rPr>
              <w:fldChar w:fldCharType="end"/>
            </w:r>
          </w:hyperlink>
        </w:p>
        <w:p w14:paraId="0BA7B19B" w14:textId="7DDE4431"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13" w:history="1">
            <w:r w:rsidR="0016067A" w:rsidRPr="00B173C3">
              <w:rPr>
                <w:rStyle w:val="Hyperlink"/>
                <w:noProof/>
              </w:rPr>
              <w:t>2.3 Module Ultra wideband</w:t>
            </w:r>
            <w:r w:rsidR="0016067A">
              <w:rPr>
                <w:noProof/>
                <w:webHidden/>
              </w:rPr>
              <w:tab/>
            </w:r>
            <w:r w:rsidR="0016067A">
              <w:rPr>
                <w:noProof/>
                <w:webHidden/>
              </w:rPr>
              <w:fldChar w:fldCharType="begin"/>
            </w:r>
            <w:r w:rsidR="0016067A">
              <w:rPr>
                <w:noProof/>
                <w:webHidden/>
              </w:rPr>
              <w:instrText xml:space="preserve"> PAGEREF _Toc110171913 \h </w:instrText>
            </w:r>
            <w:r w:rsidR="0016067A">
              <w:rPr>
                <w:noProof/>
                <w:webHidden/>
              </w:rPr>
            </w:r>
            <w:r w:rsidR="0016067A">
              <w:rPr>
                <w:noProof/>
                <w:webHidden/>
              </w:rPr>
              <w:fldChar w:fldCharType="separate"/>
            </w:r>
            <w:r w:rsidR="0016067A">
              <w:rPr>
                <w:noProof/>
                <w:webHidden/>
              </w:rPr>
              <w:t>20</w:t>
            </w:r>
            <w:r w:rsidR="0016067A">
              <w:rPr>
                <w:noProof/>
                <w:webHidden/>
              </w:rPr>
              <w:fldChar w:fldCharType="end"/>
            </w:r>
          </w:hyperlink>
        </w:p>
        <w:p w14:paraId="3B553E88" w14:textId="274E1388" w:rsidR="0016067A" w:rsidRDefault="00000000">
          <w:pPr>
            <w:pStyle w:val="TOC3"/>
            <w:rPr>
              <w:rFonts w:asciiTheme="minorHAnsi" w:eastAsiaTheme="minorEastAsia" w:hAnsiTheme="minorHAnsi" w:cstheme="minorBidi"/>
              <w:noProof/>
              <w:kern w:val="0"/>
              <w:sz w:val="22"/>
              <w:szCs w:val="22"/>
            </w:rPr>
          </w:pPr>
          <w:hyperlink w:anchor="_Toc110171914" w:history="1">
            <w:r w:rsidR="0016067A" w:rsidRPr="00B173C3">
              <w:rPr>
                <w:rStyle w:val="Hyperlink"/>
                <w:noProof/>
              </w:rPr>
              <w:t>2.3.1 Microchip ATA835x</w:t>
            </w:r>
            <w:r w:rsidR="0016067A">
              <w:rPr>
                <w:noProof/>
                <w:webHidden/>
              </w:rPr>
              <w:tab/>
            </w:r>
            <w:r w:rsidR="0016067A">
              <w:rPr>
                <w:noProof/>
                <w:webHidden/>
              </w:rPr>
              <w:fldChar w:fldCharType="begin"/>
            </w:r>
            <w:r w:rsidR="0016067A">
              <w:rPr>
                <w:noProof/>
                <w:webHidden/>
              </w:rPr>
              <w:instrText xml:space="preserve"> PAGEREF _Toc110171914 \h </w:instrText>
            </w:r>
            <w:r w:rsidR="0016067A">
              <w:rPr>
                <w:noProof/>
                <w:webHidden/>
              </w:rPr>
            </w:r>
            <w:r w:rsidR="0016067A">
              <w:rPr>
                <w:noProof/>
                <w:webHidden/>
              </w:rPr>
              <w:fldChar w:fldCharType="separate"/>
            </w:r>
            <w:r w:rsidR="0016067A">
              <w:rPr>
                <w:noProof/>
                <w:webHidden/>
              </w:rPr>
              <w:t>20</w:t>
            </w:r>
            <w:r w:rsidR="0016067A">
              <w:rPr>
                <w:noProof/>
                <w:webHidden/>
              </w:rPr>
              <w:fldChar w:fldCharType="end"/>
            </w:r>
          </w:hyperlink>
        </w:p>
        <w:p w14:paraId="504CBC39" w14:textId="2412FA06" w:rsidR="0016067A" w:rsidRDefault="00000000">
          <w:pPr>
            <w:pStyle w:val="TOC3"/>
            <w:rPr>
              <w:rFonts w:asciiTheme="minorHAnsi" w:eastAsiaTheme="minorEastAsia" w:hAnsiTheme="minorHAnsi" w:cstheme="minorBidi"/>
              <w:noProof/>
              <w:kern w:val="0"/>
              <w:sz w:val="22"/>
              <w:szCs w:val="22"/>
            </w:rPr>
          </w:pPr>
          <w:hyperlink w:anchor="_Toc110171915" w:history="1">
            <w:r w:rsidR="0016067A" w:rsidRPr="00B173C3">
              <w:rPr>
                <w:rStyle w:val="Hyperlink"/>
                <w:noProof/>
              </w:rPr>
              <w:t>2.3.2 NXP SR150</w:t>
            </w:r>
            <w:r w:rsidR="0016067A">
              <w:rPr>
                <w:noProof/>
                <w:webHidden/>
              </w:rPr>
              <w:tab/>
            </w:r>
            <w:r w:rsidR="0016067A">
              <w:rPr>
                <w:noProof/>
                <w:webHidden/>
              </w:rPr>
              <w:fldChar w:fldCharType="begin"/>
            </w:r>
            <w:r w:rsidR="0016067A">
              <w:rPr>
                <w:noProof/>
                <w:webHidden/>
              </w:rPr>
              <w:instrText xml:space="preserve"> PAGEREF _Toc110171915 \h </w:instrText>
            </w:r>
            <w:r w:rsidR="0016067A">
              <w:rPr>
                <w:noProof/>
                <w:webHidden/>
              </w:rPr>
            </w:r>
            <w:r w:rsidR="0016067A">
              <w:rPr>
                <w:noProof/>
                <w:webHidden/>
              </w:rPr>
              <w:fldChar w:fldCharType="separate"/>
            </w:r>
            <w:r w:rsidR="0016067A">
              <w:rPr>
                <w:noProof/>
                <w:webHidden/>
              </w:rPr>
              <w:t>21</w:t>
            </w:r>
            <w:r w:rsidR="0016067A">
              <w:rPr>
                <w:noProof/>
                <w:webHidden/>
              </w:rPr>
              <w:fldChar w:fldCharType="end"/>
            </w:r>
          </w:hyperlink>
        </w:p>
        <w:p w14:paraId="2ADDC83A" w14:textId="398EBFE0" w:rsidR="0016067A" w:rsidRDefault="00000000">
          <w:pPr>
            <w:pStyle w:val="TOC3"/>
            <w:rPr>
              <w:rFonts w:asciiTheme="minorHAnsi" w:eastAsiaTheme="minorEastAsia" w:hAnsiTheme="minorHAnsi" w:cstheme="minorBidi"/>
              <w:noProof/>
              <w:kern w:val="0"/>
              <w:sz w:val="22"/>
              <w:szCs w:val="22"/>
            </w:rPr>
          </w:pPr>
          <w:hyperlink w:anchor="_Toc110171916" w:history="1">
            <w:r w:rsidR="0016067A" w:rsidRPr="00B173C3">
              <w:rPr>
                <w:rStyle w:val="Hyperlink"/>
                <w:noProof/>
              </w:rPr>
              <w:t>2.3.3 Decawave DW1000</w:t>
            </w:r>
            <w:r w:rsidR="0016067A">
              <w:rPr>
                <w:noProof/>
                <w:webHidden/>
              </w:rPr>
              <w:tab/>
            </w:r>
            <w:r w:rsidR="0016067A">
              <w:rPr>
                <w:noProof/>
                <w:webHidden/>
              </w:rPr>
              <w:fldChar w:fldCharType="begin"/>
            </w:r>
            <w:r w:rsidR="0016067A">
              <w:rPr>
                <w:noProof/>
                <w:webHidden/>
              </w:rPr>
              <w:instrText xml:space="preserve"> PAGEREF _Toc110171916 \h </w:instrText>
            </w:r>
            <w:r w:rsidR="0016067A">
              <w:rPr>
                <w:noProof/>
                <w:webHidden/>
              </w:rPr>
            </w:r>
            <w:r w:rsidR="0016067A">
              <w:rPr>
                <w:noProof/>
                <w:webHidden/>
              </w:rPr>
              <w:fldChar w:fldCharType="separate"/>
            </w:r>
            <w:r w:rsidR="0016067A">
              <w:rPr>
                <w:noProof/>
                <w:webHidden/>
              </w:rPr>
              <w:t>22</w:t>
            </w:r>
            <w:r w:rsidR="0016067A">
              <w:rPr>
                <w:noProof/>
                <w:webHidden/>
              </w:rPr>
              <w:fldChar w:fldCharType="end"/>
            </w:r>
          </w:hyperlink>
        </w:p>
        <w:p w14:paraId="195713AB" w14:textId="3E9D547B"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17" w:history="1">
            <w:r w:rsidR="0016067A" w:rsidRPr="00B173C3">
              <w:rPr>
                <w:rStyle w:val="Hyperlink"/>
                <w:noProof/>
              </w:rPr>
              <w:t>2.4 Mô hình mạng hệ thống dựa trên module DWM1001</w:t>
            </w:r>
            <w:r w:rsidR="0016067A">
              <w:rPr>
                <w:noProof/>
                <w:webHidden/>
              </w:rPr>
              <w:tab/>
            </w:r>
            <w:r w:rsidR="0016067A">
              <w:rPr>
                <w:noProof/>
                <w:webHidden/>
              </w:rPr>
              <w:fldChar w:fldCharType="begin"/>
            </w:r>
            <w:r w:rsidR="0016067A">
              <w:rPr>
                <w:noProof/>
                <w:webHidden/>
              </w:rPr>
              <w:instrText xml:space="preserve"> PAGEREF _Toc110171917 \h </w:instrText>
            </w:r>
            <w:r w:rsidR="0016067A">
              <w:rPr>
                <w:noProof/>
                <w:webHidden/>
              </w:rPr>
            </w:r>
            <w:r w:rsidR="0016067A">
              <w:rPr>
                <w:noProof/>
                <w:webHidden/>
              </w:rPr>
              <w:fldChar w:fldCharType="separate"/>
            </w:r>
            <w:r w:rsidR="0016067A">
              <w:rPr>
                <w:noProof/>
                <w:webHidden/>
              </w:rPr>
              <w:t>23</w:t>
            </w:r>
            <w:r w:rsidR="0016067A">
              <w:rPr>
                <w:noProof/>
                <w:webHidden/>
              </w:rPr>
              <w:fldChar w:fldCharType="end"/>
            </w:r>
          </w:hyperlink>
        </w:p>
        <w:p w14:paraId="3C9A3C3F" w14:textId="3CBE3DD1" w:rsidR="0016067A" w:rsidRDefault="00000000">
          <w:pPr>
            <w:pStyle w:val="TOC3"/>
            <w:rPr>
              <w:rFonts w:asciiTheme="minorHAnsi" w:eastAsiaTheme="minorEastAsia" w:hAnsiTheme="minorHAnsi" w:cstheme="minorBidi"/>
              <w:noProof/>
              <w:kern w:val="0"/>
              <w:sz w:val="22"/>
              <w:szCs w:val="22"/>
            </w:rPr>
          </w:pPr>
          <w:hyperlink w:anchor="_Toc110171918" w:history="1">
            <w:r w:rsidR="0016067A" w:rsidRPr="00B173C3">
              <w:rPr>
                <w:rStyle w:val="Hyperlink"/>
                <w:noProof/>
              </w:rPr>
              <w:t>2.4.1 Mô tả hoạt động của mạng UWB</w:t>
            </w:r>
            <w:r w:rsidR="0016067A">
              <w:rPr>
                <w:noProof/>
                <w:webHidden/>
              </w:rPr>
              <w:tab/>
            </w:r>
            <w:r w:rsidR="0016067A">
              <w:rPr>
                <w:noProof/>
                <w:webHidden/>
              </w:rPr>
              <w:fldChar w:fldCharType="begin"/>
            </w:r>
            <w:r w:rsidR="0016067A">
              <w:rPr>
                <w:noProof/>
                <w:webHidden/>
              </w:rPr>
              <w:instrText xml:space="preserve"> PAGEREF _Toc110171918 \h </w:instrText>
            </w:r>
            <w:r w:rsidR="0016067A">
              <w:rPr>
                <w:noProof/>
                <w:webHidden/>
              </w:rPr>
            </w:r>
            <w:r w:rsidR="0016067A">
              <w:rPr>
                <w:noProof/>
                <w:webHidden/>
              </w:rPr>
              <w:fldChar w:fldCharType="separate"/>
            </w:r>
            <w:r w:rsidR="0016067A">
              <w:rPr>
                <w:noProof/>
                <w:webHidden/>
              </w:rPr>
              <w:t>25</w:t>
            </w:r>
            <w:r w:rsidR="0016067A">
              <w:rPr>
                <w:noProof/>
                <w:webHidden/>
              </w:rPr>
              <w:fldChar w:fldCharType="end"/>
            </w:r>
          </w:hyperlink>
        </w:p>
        <w:p w14:paraId="04060E6A" w14:textId="6DF1E90E" w:rsidR="0016067A" w:rsidRDefault="00000000">
          <w:pPr>
            <w:pStyle w:val="TOC3"/>
            <w:rPr>
              <w:rFonts w:asciiTheme="minorHAnsi" w:eastAsiaTheme="minorEastAsia" w:hAnsiTheme="minorHAnsi" w:cstheme="minorBidi"/>
              <w:noProof/>
              <w:kern w:val="0"/>
              <w:sz w:val="22"/>
              <w:szCs w:val="22"/>
            </w:rPr>
          </w:pPr>
          <w:hyperlink w:anchor="_Toc110171919" w:history="1">
            <w:r w:rsidR="0016067A" w:rsidRPr="00B173C3">
              <w:rPr>
                <w:rStyle w:val="Hyperlink"/>
                <w:noProof/>
              </w:rPr>
              <w:t>2.4.2 Các mô hình mạng cho DWM1001</w:t>
            </w:r>
            <w:r w:rsidR="0016067A">
              <w:rPr>
                <w:noProof/>
                <w:webHidden/>
              </w:rPr>
              <w:tab/>
            </w:r>
            <w:r w:rsidR="0016067A">
              <w:rPr>
                <w:noProof/>
                <w:webHidden/>
              </w:rPr>
              <w:fldChar w:fldCharType="begin"/>
            </w:r>
            <w:r w:rsidR="0016067A">
              <w:rPr>
                <w:noProof/>
                <w:webHidden/>
              </w:rPr>
              <w:instrText xml:space="preserve"> PAGEREF _Toc110171919 \h </w:instrText>
            </w:r>
            <w:r w:rsidR="0016067A">
              <w:rPr>
                <w:noProof/>
                <w:webHidden/>
              </w:rPr>
            </w:r>
            <w:r w:rsidR="0016067A">
              <w:rPr>
                <w:noProof/>
                <w:webHidden/>
              </w:rPr>
              <w:fldChar w:fldCharType="separate"/>
            </w:r>
            <w:r w:rsidR="0016067A">
              <w:rPr>
                <w:noProof/>
                <w:webHidden/>
              </w:rPr>
              <w:t>26</w:t>
            </w:r>
            <w:r w:rsidR="0016067A">
              <w:rPr>
                <w:noProof/>
                <w:webHidden/>
              </w:rPr>
              <w:fldChar w:fldCharType="end"/>
            </w:r>
          </w:hyperlink>
        </w:p>
        <w:p w14:paraId="77639D98" w14:textId="4F37EB6D" w:rsidR="0016067A" w:rsidRDefault="00000000">
          <w:pPr>
            <w:pStyle w:val="TOC3"/>
            <w:rPr>
              <w:rFonts w:asciiTheme="minorHAnsi" w:eastAsiaTheme="minorEastAsia" w:hAnsiTheme="minorHAnsi" w:cstheme="minorBidi"/>
              <w:noProof/>
              <w:kern w:val="0"/>
              <w:sz w:val="22"/>
              <w:szCs w:val="22"/>
            </w:rPr>
          </w:pPr>
          <w:hyperlink w:anchor="_Toc110171920" w:history="1">
            <w:r w:rsidR="0016067A" w:rsidRPr="00B173C3">
              <w:rPr>
                <w:rStyle w:val="Hyperlink"/>
                <w:noProof/>
              </w:rPr>
              <w:t>2.4.3 Công nghệ Bluetooth Low Energy</w:t>
            </w:r>
            <w:r w:rsidR="0016067A">
              <w:rPr>
                <w:noProof/>
                <w:webHidden/>
              </w:rPr>
              <w:tab/>
            </w:r>
            <w:r w:rsidR="0016067A">
              <w:rPr>
                <w:noProof/>
                <w:webHidden/>
              </w:rPr>
              <w:fldChar w:fldCharType="begin"/>
            </w:r>
            <w:r w:rsidR="0016067A">
              <w:rPr>
                <w:noProof/>
                <w:webHidden/>
              </w:rPr>
              <w:instrText xml:space="preserve"> PAGEREF _Toc110171920 \h </w:instrText>
            </w:r>
            <w:r w:rsidR="0016067A">
              <w:rPr>
                <w:noProof/>
                <w:webHidden/>
              </w:rPr>
            </w:r>
            <w:r w:rsidR="0016067A">
              <w:rPr>
                <w:noProof/>
                <w:webHidden/>
              </w:rPr>
              <w:fldChar w:fldCharType="separate"/>
            </w:r>
            <w:r w:rsidR="0016067A">
              <w:rPr>
                <w:noProof/>
                <w:webHidden/>
              </w:rPr>
              <w:t>28</w:t>
            </w:r>
            <w:r w:rsidR="0016067A">
              <w:rPr>
                <w:noProof/>
                <w:webHidden/>
              </w:rPr>
              <w:fldChar w:fldCharType="end"/>
            </w:r>
          </w:hyperlink>
        </w:p>
        <w:p w14:paraId="43A1CD0D" w14:textId="2DA27F69"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21" w:history="1">
            <w:r w:rsidR="0016067A" w:rsidRPr="00B173C3">
              <w:rPr>
                <w:rStyle w:val="Hyperlink"/>
                <w:noProof/>
              </w:rPr>
              <w:t>2.5 Thiết kế Gateway</w:t>
            </w:r>
            <w:r w:rsidR="0016067A">
              <w:rPr>
                <w:noProof/>
                <w:webHidden/>
              </w:rPr>
              <w:tab/>
            </w:r>
            <w:r w:rsidR="0016067A">
              <w:rPr>
                <w:noProof/>
                <w:webHidden/>
              </w:rPr>
              <w:fldChar w:fldCharType="begin"/>
            </w:r>
            <w:r w:rsidR="0016067A">
              <w:rPr>
                <w:noProof/>
                <w:webHidden/>
              </w:rPr>
              <w:instrText xml:space="preserve"> PAGEREF _Toc110171921 \h </w:instrText>
            </w:r>
            <w:r w:rsidR="0016067A">
              <w:rPr>
                <w:noProof/>
                <w:webHidden/>
              </w:rPr>
            </w:r>
            <w:r w:rsidR="0016067A">
              <w:rPr>
                <w:noProof/>
                <w:webHidden/>
              </w:rPr>
              <w:fldChar w:fldCharType="separate"/>
            </w:r>
            <w:r w:rsidR="0016067A">
              <w:rPr>
                <w:noProof/>
                <w:webHidden/>
              </w:rPr>
              <w:t>34</w:t>
            </w:r>
            <w:r w:rsidR="0016067A">
              <w:rPr>
                <w:noProof/>
                <w:webHidden/>
              </w:rPr>
              <w:fldChar w:fldCharType="end"/>
            </w:r>
          </w:hyperlink>
        </w:p>
        <w:p w14:paraId="314436E1" w14:textId="48EA61B3" w:rsidR="0016067A" w:rsidRDefault="00000000">
          <w:pPr>
            <w:pStyle w:val="TOC3"/>
            <w:rPr>
              <w:rFonts w:asciiTheme="minorHAnsi" w:eastAsiaTheme="minorEastAsia" w:hAnsiTheme="minorHAnsi" w:cstheme="minorBidi"/>
              <w:noProof/>
              <w:kern w:val="0"/>
              <w:sz w:val="22"/>
              <w:szCs w:val="22"/>
            </w:rPr>
          </w:pPr>
          <w:hyperlink w:anchor="_Toc110171922" w:history="1">
            <w:r w:rsidR="0016067A" w:rsidRPr="00B173C3">
              <w:rPr>
                <w:rStyle w:val="Hyperlink"/>
                <w:noProof/>
              </w:rPr>
              <w:t>2.5.1 Yêu cầu hệ thống</w:t>
            </w:r>
            <w:r w:rsidR="0016067A">
              <w:rPr>
                <w:noProof/>
                <w:webHidden/>
              </w:rPr>
              <w:tab/>
            </w:r>
            <w:r w:rsidR="0016067A">
              <w:rPr>
                <w:noProof/>
                <w:webHidden/>
              </w:rPr>
              <w:fldChar w:fldCharType="begin"/>
            </w:r>
            <w:r w:rsidR="0016067A">
              <w:rPr>
                <w:noProof/>
                <w:webHidden/>
              </w:rPr>
              <w:instrText xml:space="preserve"> PAGEREF _Toc110171922 \h </w:instrText>
            </w:r>
            <w:r w:rsidR="0016067A">
              <w:rPr>
                <w:noProof/>
                <w:webHidden/>
              </w:rPr>
            </w:r>
            <w:r w:rsidR="0016067A">
              <w:rPr>
                <w:noProof/>
                <w:webHidden/>
              </w:rPr>
              <w:fldChar w:fldCharType="separate"/>
            </w:r>
            <w:r w:rsidR="0016067A">
              <w:rPr>
                <w:noProof/>
                <w:webHidden/>
              </w:rPr>
              <w:t>34</w:t>
            </w:r>
            <w:r w:rsidR="0016067A">
              <w:rPr>
                <w:noProof/>
                <w:webHidden/>
              </w:rPr>
              <w:fldChar w:fldCharType="end"/>
            </w:r>
          </w:hyperlink>
        </w:p>
        <w:p w14:paraId="20FA1056" w14:textId="4BA42200" w:rsidR="0016067A" w:rsidRDefault="00000000">
          <w:pPr>
            <w:pStyle w:val="TOC3"/>
            <w:rPr>
              <w:rFonts w:asciiTheme="minorHAnsi" w:eastAsiaTheme="minorEastAsia" w:hAnsiTheme="minorHAnsi" w:cstheme="minorBidi"/>
              <w:noProof/>
              <w:kern w:val="0"/>
              <w:sz w:val="22"/>
              <w:szCs w:val="22"/>
            </w:rPr>
          </w:pPr>
          <w:hyperlink w:anchor="_Toc110171923" w:history="1">
            <w:r w:rsidR="0016067A" w:rsidRPr="00B173C3">
              <w:rPr>
                <w:rStyle w:val="Hyperlink"/>
                <w:noProof/>
              </w:rPr>
              <w:t>2.5.2 Tổng quan hệ thống</w:t>
            </w:r>
            <w:r w:rsidR="0016067A">
              <w:rPr>
                <w:noProof/>
                <w:webHidden/>
              </w:rPr>
              <w:tab/>
            </w:r>
            <w:r w:rsidR="0016067A">
              <w:rPr>
                <w:noProof/>
                <w:webHidden/>
              </w:rPr>
              <w:fldChar w:fldCharType="begin"/>
            </w:r>
            <w:r w:rsidR="0016067A">
              <w:rPr>
                <w:noProof/>
                <w:webHidden/>
              </w:rPr>
              <w:instrText xml:space="preserve"> PAGEREF _Toc110171923 \h </w:instrText>
            </w:r>
            <w:r w:rsidR="0016067A">
              <w:rPr>
                <w:noProof/>
                <w:webHidden/>
              </w:rPr>
            </w:r>
            <w:r w:rsidR="0016067A">
              <w:rPr>
                <w:noProof/>
                <w:webHidden/>
              </w:rPr>
              <w:fldChar w:fldCharType="separate"/>
            </w:r>
            <w:r w:rsidR="0016067A">
              <w:rPr>
                <w:noProof/>
                <w:webHidden/>
              </w:rPr>
              <w:t>36</w:t>
            </w:r>
            <w:r w:rsidR="0016067A">
              <w:rPr>
                <w:noProof/>
                <w:webHidden/>
              </w:rPr>
              <w:fldChar w:fldCharType="end"/>
            </w:r>
          </w:hyperlink>
        </w:p>
        <w:p w14:paraId="3451685E" w14:textId="25A6E619" w:rsidR="0016067A" w:rsidRDefault="00000000">
          <w:pPr>
            <w:pStyle w:val="TOC3"/>
            <w:rPr>
              <w:rFonts w:asciiTheme="minorHAnsi" w:eastAsiaTheme="minorEastAsia" w:hAnsiTheme="minorHAnsi" w:cstheme="minorBidi"/>
              <w:noProof/>
              <w:kern w:val="0"/>
              <w:sz w:val="22"/>
              <w:szCs w:val="22"/>
            </w:rPr>
          </w:pPr>
          <w:hyperlink w:anchor="_Toc110171924" w:history="1">
            <w:r w:rsidR="0016067A" w:rsidRPr="00B173C3">
              <w:rPr>
                <w:rStyle w:val="Hyperlink"/>
                <w:noProof/>
              </w:rPr>
              <w:t>2.5.3 Thiết kế khối nguồn</w:t>
            </w:r>
            <w:r w:rsidR="0016067A">
              <w:rPr>
                <w:noProof/>
                <w:webHidden/>
              </w:rPr>
              <w:tab/>
            </w:r>
            <w:r w:rsidR="0016067A">
              <w:rPr>
                <w:noProof/>
                <w:webHidden/>
              </w:rPr>
              <w:fldChar w:fldCharType="begin"/>
            </w:r>
            <w:r w:rsidR="0016067A">
              <w:rPr>
                <w:noProof/>
                <w:webHidden/>
              </w:rPr>
              <w:instrText xml:space="preserve"> PAGEREF _Toc110171924 \h </w:instrText>
            </w:r>
            <w:r w:rsidR="0016067A">
              <w:rPr>
                <w:noProof/>
                <w:webHidden/>
              </w:rPr>
            </w:r>
            <w:r w:rsidR="0016067A">
              <w:rPr>
                <w:noProof/>
                <w:webHidden/>
              </w:rPr>
              <w:fldChar w:fldCharType="separate"/>
            </w:r>
            <w:r w:rsidR="0016067A">
              <w:rPr>
                <w:noProof/>
                <w:webHidden/>
              </w:rPr>
              <w:t>36</w:t>
            </w:r>
            <w:r w:rsidR="0016067A">
              <w:rPr>
                <w:noProof/>
                <w:webHidden/>
              </w:rPr>
              <w:fldChar w:fldCharType="end"/>
            </w:r>
          </w:hyperlink>
        </w:p>
        <w:p w14:paraId="321DAFAC" w14:textId="546FD3C9" w:rsidR="0016067A" w:rsidRDefault="00000000">
          <w:pPr>
            <w:pStyle w:val="TOC3"/>
            <w:rPr>
              <w:rFonts w:asciiTheme="minorHAnsi" w:eastAsiaTheme="minorEastAsia" w:hAnsiTheme="minorHAnsi" w:cstheme="minorBidi"/>
              <w:noProof/>
              <w:kern w:val="0"/>
              <w:sz w:val="22"/>
              <w:szCs w:val="22"/>
            </w:rPr>
          </w:pPr>
          <w:hyperlink w:anchor="_Toc110171925" w:history="1">
            <w:r w:rsidR="0016067A" w:rsidRPr="00B173C3">
              <w:rPr>
                <w:rStyle w:val="Hyperlink"/>
                <w:noProof/>
              </w:rPr>
              <w:t>2.5.4 Thiết kế khối xử lý trung tâm</w:t>
            </w:r>
            <w:r w:rsidR="0016067A">
              <w:rPr>
                <w:noProof/>
                <w:webHidden/>
              </w:rPr>
              <w:tab/>
            </w:r>
            <w:r w:rsidR="0016067A">
              <w:rPr>
                <w:noProof/>
                <w:webHidden/>
              </w:rPr>
              <w:fldChar w:fldCharType="begin"/>
            </w:r>
            <w:r w:rsidR="0016067A">
              <w:rPr>
                <w:noProof/>
                <w:webHidden/>
              </w:rPr>
              <w:instrText xml:space="preserve"> PAGEREF _Toc110171925 \h </w:instrText>
            </w:r>
            <w:r w:rsidR="0016067A">
              <w:rPr>
                <w:noProof/>
                <w:webHidden/>
              </w:rPr>
            </w:r>
            <w:r w:rsidR="0016067A">
              <w:rPr>
                <w:noProof/>
                <w:webHidden/>
              </w:rPr>
              <w:fldChar w:fldCharType="separate"/>
            </w:r>
            <w:r w:rsidR="0016067A">
              <w:rPr>
                <w:noProof/>
                <w:webHidden/>
              </w:rPr>
              <w:t>40</w:t>
            </w:r>
            <w:r w:rsidR="0016067A">
              <w:rPr>
                <w:noProof/>
                <w:webHidden/>
              </w:rPr>
              <w:fldChar w:fldCharType="end"/>
            </w:r>
          </w:hyperlink>
        </w:p>
        <w:p w14:paraId="37E924F0" w14:textId="505E81AE" w:rsidR="0016067A" w:rsidRDefault="00000000">
          <w:pPr>
            <w:pStyle w:val="TOC3"/>
            <w:rPr>
              <w:rFonts w:asciiTheme="minorHAnsi" w:eastAsiaTheme="minorEastAsia" w:hAnsiTheme="minorHAnsi" w:cstheme="minorBidi"/>
              <w:noProof/>
              <w:kern w:val="0"/>
              <w:sz w:val="22"/>
              <w:szCs w:val="22"/>
            </w:rPr>
          </w:pPr>
          <w:hyperlink w:anchor="_Toc110171926" w:history="1">
            <w:r w:rsidR="0016067A" w:rsidRPr="00B173C3">
              <w:rPr>
                <w:rStyle w:val="Hyperlink"/>
                <w:noProof/>
              </w:rPr>
              <w:t>2.5.5 Khối lưu trữ dữ liệu</w:t>
            </w:r>
            <w:r w:rsidR="0016067A">
              <w:rPr>
                <w:noProof/>
                <w:webHidden/>
              </w:rPr>
              <w:tab/>
            </w:r>
            <w:r w:rsidR="0016067A">
              <w:rPr>
                <w:noProof/>
                <w:webHidden/>
              </w:rPr>
              <w:fldChar w:fldCharType="begin"/>
            </w:r>
            <w:r w:rsidR="0016067A">
              <w:rPr>
                <w:noProof/>
                <w:webHidden/>
              </w:rPr>
              <w:instrText xml:space="preserve"> PAGEREF _Toc110171926 \h </w:instrText>
            </w:r>
            <w:r w:rsidR="0016067A">
              <w:rPr>
                <w:noProof/>
                <w:webHidden/>
              </w:rPr>
            </w:r>
            <w:r w:rsidR="0016067A">
              <w:rPr>
                <w:noProof/>
                <w:webHidden/>
              </w:rPr>
              <w:fldChar w:fldCharType="separate"/>
            </w:r>
            <w:r w:rsidR="0016067A">
              <w:rPr>
                <w:noProof/>
                <w:webHidden/>
              </w:rPr>
              <w:t>43</w:t>
            </w:r>
            <w:r w:rsidR="0016067A">
              <w:rPr>
                <w:noProof/>
                <w:webHidden/>
              </w:rPr>
              <w:fldChar w:fldCharType="end"/>
            </w:r>
          </w:hyperlink>
        </w:p>
        <w:p w14:paraId="063AE1A9" w14:textId="3733B7A4" w:rsidR="0016067A" w:rsidRDefault="00000000">
          <w:pPr>
            <w:pStyle w:val="TOC3"/>
            <w:rPr>
              <w:rFonts w:asciiTheme="minorHAnsi" w:eastAsiaTheme="minorEastAsia" w:hAnsiTheme="minorHAnsi" w:cstheme="minorBidi"/>
              <w:noProof/>
              <w:kern w:val="0"/>
              <w:sz w:val="22"/>
              <w:szCs w:val="22"/>
            </w:rPr>
          </w:pPr>
          <w:hyperlink w:anchor="_Toc110171927" w:history="1">
            <w:r w:rsidR="0016067A" w:rsidRPr="00B173C3">
              <w:rPr>
                <w:rStyle w:val="Hyperlink"/>
                <w:noProof/>
              </w:rPr>
              <w:t>2.5.6 Thiết kế khối Ethernet</w:t>
            </w:r>
            <w:r w:rsidR="0016067A">
              <w:rPr>
                <w:noProof/>
                <w:webHidden/>
              </w:rPr>
              <w:tab/>
            </w:r>
            <w:r w:rsidR="0016067A">
              <w:rPr>
                <w:noProof/>
                <w:webHidden/>
              </w:rPr>
              <w:fldChar w:fldCharType="begin"/>
            </w:r>
            <w:r w:rsidR="0016067A">
              <w:rPr>
                <w:noProof/>
                <w:webHidden/>
              </w:rPr>
              <w:instrText xml:space="preserve"> PAGEREF _Toc110171927 \h </w:instrText>
            </w:r>
            <w:r w:rsidR="0016067A">
              <w:rPr>
                <w:noProof/>
                <w:webHidden/>
              </w:rPr>
            </w:r>
            <w:r w:rsidR="0016067A">
              <w:rPr>
                <w:noProof/>
                <w:webHidden/>
              </w:rPr>
              <w:fldChar w:fldCharType="separate"/>
            </w:r>
            <w:r w:rsidR="0016067A">
              <w:rPr>
                <w:noProof/>
                <w:webHidden/>
              </w:rPr>
              <w:t>45</w:t>
            </w:r>
            <w:r w:rsidR="0016067A">
              <w:rPr>
                <w:noProof/>
                <w:webHidden/>
              </w:rPr>
              <w:fldChar w:fldCharType="end"/>
            </w:r>
          </w:hyperlink>
        </w:p>
        <w:p w14:paraId="1BEFB509" w14:textId="652F01A3"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28" w:history="1">
            <w:r w:rsidR="0016067A" w:rsidRPr="00B173C3">
              <w:rPr>
                <w:rStyle w:val="Hyperlink"/>
                <w:noProof/>
              </w:rPr>
              <w:t>2.6 Thiết kế Firmware</w:t>
            </w:r>
            <w:r w:rsidR="0016067A">
              <w:rPr>
                <w:noProof/>
                <w:webHidden/>
              </w:rPr>
              <w:tab/>
            </w:r>
            <w:r w:rsidR="0016067A">
              <w:rPr>
                <w:noProof/>
                <w:webHidden/>
              </w:rPr>
              <w:fldChar w:fldCharType="begin"/>
            </w:r>
            <w:r w:rsidR="0016067A">
              <w:rPr>
                <w:noProof/>
                <w:webHidden/>
              </w:rPr>
              <w:instrText xml:space="preserve"> PAGEREF _Toc110171928 \h </w:instrText>
            </w:r>
            <w:r w:rsidR="0016067A">
              <w:rPr>
                <w:noProof/>
                <w:webHidden/>
              </w:rPr>
            </w:r>
            <w:r w:rsidR="0016067A">
              <w:rPr>
                <w:noProof/>
                <w:webHidden/>
              </w:rPr>
              <w:fldChar w:fldCharType="separate"/>
            </w:r>
            <w:r w:rsidR="0016067A">
              <w:rPr>
                <w:noProof/>
                <w:webHidden/>
              </w:rPr>
              <w:t>45</w:t>
            </w:r>
            <w:r w:rsidR="0016067A">
              <w:rPr>
                <w:noProof/>
                <w:webHidden/>
              </w:rPr>
              <w:fldChar w:fldCharType="end"/>
            </w:r>
          </w:hyperlink>
        </w:p>
        <w:p w14:paraId="5600ED4A" w14:textId="27757B6A" w:rsidR="0016067A" w:rsidRDefault="00000000">
          <w:pPr>
            <w:pStyle w:val="TOC3"/>
            <w:rPr>
              <w:rFonts w:asciiTheme="minorHAnsi" w:eastAsiaTheme="minorEastAsia" w:hAnsiTheme="minorHAnsi" w:cstheme="minorBidi"/>
              <w:noProof/>
              <w:kern w:val="0"/>
              <w:sz w:val="22"/>
              <w:szCs w:val="22"/>
            </w:rPr>
          </w:pPr>
          <w:hyperlink w:anchor="_Toc110171929" w:history="1">
            <w:r w:rsidR="0016067A" w:rsidRPr="00B173C3">
              <w:rPr>
                <w:rStyle w:val="Hyperlink"/>
                <w:noProof/>
              </w:rPr>
              <w:t>2.6.1 Quản lý Node</w:t>
            </w:r>
            <w:r w:rsidR="0016067A">
              <w:rPr>
                <w:noProof/>
                <w:webHidden/>
              </w:rPr>
              <w:tab/>
            </w:r>
            <w:r w:rsidR="0016067A">
              <w:rPr>
                <w:noProof/>
                <w:webHidden/>
              </w:rPr>
              <w:fldChar w:fldCharType="begin"/>
            </w:r>
            <w:r w:rsidR="0016067A">
              <w:rPr>
                <w:noProof/>
                <w:webHidden/>
              </w:rPr>
              <w:instrText xml:space="preserve"> PAGEREF _Toc110171929 \h </w:instrText>
            </w:r>
            <w:r w:rsidR="0016067A">
              <w:rPr>
                <w:noProof/>
                <w:webHidden/>
              </w:rPr>
            </w:r>
            <w:r w:rsidR="0016067A">
              <w:rPr>
                <w:noProof/>
                <w:webHidden/>
              </w:rPr>
              <w:fldChar w:fldCharType="separate"/>
            </w:r>
            <w:r w:rsidR="0016067A">
              <w:rPr>
                <w:noProof/>
                <w:webHidden/>
              </w:rPr>
              <w:t>46</w:t>
            </w:r>
            <w:r w:rsidR="0016067A">
              <w:rPr>
                <w:noProof/>
                <w:webHidden/>
              </w:rPr>
              <w:fldChar w:fldCharType="end"/>
            </w:r>
          </w:hyperlink>
        </w:p>
        <w:p w14:paraId="7C9C139C" w14:textId="7A4DDD86" w:rsidR="0016067A" w:rsidRDefault="00000000">
          <w:pPr>
            <w:pStyle w:val="TOC3"/>
            <w:rPr>
              <w:rFonts w:asciiTheme="minorHAnsi" w:eastAsiaTheme="minorEastAsia" w:hAnsiTheme="minorHAnsi" w:cstheme="minorBidi"/>
              <w:noProof/>
              <w:kern w:val="0"/>
              <w:sz w:val="22"/>
              <w:szCs w:val="22"/>
            </w:rPr>
          </w:pPr>
          <w:hyperlink w:anchor="_Toc110171930" w:history="1">
            <w:r w:rsidR="0016067A" w:rsidRPr="00B173C3">
              <w:rPr>
                <w:rStyle w:val="Hyperlink"/>
                <w:noProof/>
              </w:rPr>
              <w:t>2.6.2 MQTT</w:t>
            </w:r>
            <w:r w:rsidR="0016067A">
              <w:rPr>
                <w:noProof/>
                <w:webHidden/>
              </w:rPr>
              <w:tab/>
            </w:r>
            <w:r w:rsidR="0016067A">
              <w:rPr>
                <w:noProof/>
                <w:webHidden/>
              </w:rPr>
              <w:fldChar w:fldCharType="begin"/>
            </w:r>
            <w:r w:rsidR="0016067A">
              <w:rPr>
                <w:noProof/>
                <w:webHidden/>
              </w:rPr>
              <w:instrText xml:space="preserve"> PAGEREF _Toc110171930 \h </w:instrText>
            </w:r>
            <w:r w:rsidR="0016067A">
              <w:rPr>
                <w:noProof/>
                <w:webHidden/>
              </w:rPr>
            </w:r>
            <w:r w:rsidR="0016067A">
              <w:rPr>
                <w:noProof/>
                <w:webHidden/>
              </w:rPr>
              <w:fldChar w:fldCharType="separate"/>
            </w:r>
            <w:r w:rsidR="0016067A">
              <w:rPr>
                <w:noProof/>
                <w:webHidden/>
              </w:rPr>
              <w:t>47</w:t>
            </w:r>
            <w:r w:rsidR="0016067A">
              <w:rPr>
                <w:noProof/>
                <w:webHidden/>
              </w:rPr>
              <w:fldChar w:fldCharType="end"/>
            </w:r>
          </w:hyperlink>
        </w:p>
        <w:p w14:paraId="0AA93ED0" w14:textId="1364ADDB" w:rsidR="0016067A" w:rsidRDefault="00000000">
          <w:pPr>
            <w:pStyle w:val="TOC3"/>
            <w:rPr>
              <w:rFonts w:asciiTheme="minorHAnsi" w:eastAsiaTheme="minorEastAsia" w:hAnsiTheme="minorHAnsi" w:cstheme="minorBidi"/>
              <w:noProof/>
              <w:kern w:val="0"/>
              <w:sz w:val="22"/>
              <w:szCs w:val="22"/>
            </w:rPr>
          </w:pPr>
          <w:hyperlink w:anchor="_Toc110171931" w:history="1">
            <w:r w:rsidR="0016067A" w:rsidRPr="00B173C3">
              <w:rPr>
                <w:rStyle w:val="Hyperlink"/>
                <w:noProof/>
              </w:rPr>
              <w:t>2.6.3 Smartconfig</w:t>
            </w:r>
            <w:r w:rsidR="0016067A">
              <w:rPr>
                <w:noProof/>
                <w:webHidden/>
              </w:rPr>
              <w:tab/>
            </w:r>
            <w:r w:rsidR="0016067A">
              <w:rPr>
                <w:noProof/>
                <w:webHidden/>
              </w:rPr>
              <w:fldChar w:fldCharType="begin"/>
            </w:r>
            <w:r w:rsidR="0016067A">
              <w:rPr>
                <w:noProof/>
                <w:webHidden/>
              </w:rPr>
              <w:instrText xml:space="preserve"> PAGEREF _Toc110171931 \h </w:instrText>
            </w:r>
            <w:r w:rsidR="0016067A">
              <w:rPr>
                <w:noProof/>
                <w:webHidden/>
              </w:rPr>
            </w:r>
            <w:r w:rsidR="0016067A">
              <w:rPr>
                <w:noProof/>
                <w:webHidden/>
              </w:rPr>
              <w:fldChar w:fldCharType="separate"/>
            </w:r>
            <w:r w:rsidR="0016067A">
              <w:rPr>
                <w:noProof/>
                <w:webHidden/>
              </w:rPr>
              <w:t>47</w:t>
            </w:r>
            <w:r w:rsidR="0016067A">
              <w:rPr>
                <w:noProof/>
                <w:webHidden/>
              </w:rPr>
              <w:fldChar w:fldCharType="end"/>
            </w:r>
          </w:hyperlink>
        </w:p>
        <w:p w14:paraId="19DB5DD9" w14:textId="307C018E" w:rsidR="0016067A" w:rsidRDefault="00000000">
          <w:pPr>
            <w:pStyle w:val="TOC3"/>
            <w:rPr>
              <w:rFonts w:asciiTheme="minorHAnsi" w:eastAsiaTheme="minorEastAsia" w:hAnsiTheme="minorHAnsi" w:cstheme="minorBidi"/>
              <w:noProof/>
              <w:kern w:val="0"/>
              <w:sz w:val="22"/>
              <w:szCs w:val="22"/>
            </w:rPr>
          </w:pPr>
          <w:hyperlink w:anchor="_Toc110171932" w:history="1">
            <w:r w:rsidR="0016067A" w:rsidRPr="00B173C3">
              <w:rPr>
                <w:rStyle w:val="Hyperlink"/>
                <w:noProof/>
              </w:rPr>
              <w:t>2.6.4 LED/Buzzer</w:t>
            </w:r>
            <w:r w:rsidR="0016067A">
              <w:rPr>
                <w:noProof/>
                <w:webHidden/>
              </w:rPr>
              <w:tab/>
            </w:r>
            <w:r w:rsidR="0016067A">
              <w:rPr>
                <w:noProof/>
                <w:webHidden/>
              </w:rPr>
              <w:fldChar w:fldCharType="begin"/>
            </w:r>
            <w:r w:rsidR="0016067A">
              <w:rPr>
                <w:noProof/>
                <w:webHidden/>
              </w:rPr>
              <w:instrText xml:space="preserve"> PAGEREF _Toc110171932 \h </w:instrText>
            </w:r>
            <w:r w:rsidR="0016067A">
              <w:rPr>
                <w:noProof/>
                <w:webHidden/>
              </w:rPr>
            </w:r>
            <w:r w:rsidR="0016067A">
              <w:rPr>
                <w:noProof/>
                <w:webHidden/>
              </w:rPr>
              <w:fldChar w:fldCharType="separate"/>
            </w:r>
            <w:r w:rsidR="0016067A">
              <w:rPr>
                <w:noProof/>
                <w:webHidden/>
              </w:rPr>
              <w:t>47</w:t>
            </w:r>
            <w:r w:rsidR="0016067A">
              <w:rPr>
                <w:noProof/>
                <w:webHidden/>
              </w:rPr>
              <w:fldChar w:fldCharType="end"/>
            </w:r>
          </w:hyperlink>
        </w:p>
        <w:p w14:paraId="0FAC0EB9" w14:textId="3707C4E8" w:rsidR="0016067A" w:rsidRDefault="00000000">
          <w:pPr>
            <w:pStyle w:val="TOC3"/>
            <w:rPr>
              <w:rFonts w:asciiTheme="minorHAnsi" w:eastAsiaTheme="minorEastAsia" w:hAnsiTheme="minorHAnsi" w:cstheme="minorBidi"/>
              <w:noProof/>
              <w:kern w:val="0"/>
              <w:sz w:val="22"/>
              <w:szCs w:val="22"/>
            </w:rPr>
          </w:pPr>
          <w:hyperlink w:anchor="_Toc110171933" w:history="1">
            <w:r w:rsidR="0016067A" w:rsidRPr="00B173C3">
              <w:rPr>
                <w:rStyle w:val="Hyperlink"/>
                <w:noProof/>
              </w:rPr>
              <w:t>2.6.5 Ethernet</w:t>
            </w:r>
            <w:r w:rsidR="0016067A">
              <w:rPr>
                <w:noProof/>
                <w:webHidden/>
              </w:rPr>
              <w:tab/>
            </w:r>
            <w:r w:rsidR="0016067A">
              <w:rPr>
                <w:noProof/>
                <w:webHidden/>
              </w:rPr>
              <w:fldChar w:fldCharType="begin"/>
            </w:r>
            <w:r w:rsidR="0016067A">
              <w:rPr>
                <w:noProof/>
                <w:webHidden/>
              </w:rPr>
              <w:instrText xml:space="preserve"> PAGEREF _Toc110171933 \h </w:instrText>
            </w:r>
            <w:r w:rsidR="0016067A">
              <w:rPr>
                <w:noProof/>
                <w:webHidden/>
              </w:rPr>
            </w:r>
            <w:r w:rsidR="0016067A">
              <w:rPr>
                <w:noProof/>
                <w:webHidden/>
              </w:rPr>
              <w:fldChar w:fldCharType="separate"/>
            </w:r>
            <w:r w:rsidR="0016067A">
              <w:rPr>
                <w:noProof/>
                <w:webHidden/>
              </w:rPr>
              <w:t>47</w:t>
            </w:r>
            <w:r w:rsidR="0016067A">
              <w:rPr>
                <w:noProof/>
                <w:webHidden/>
              </w:rPr>
              <w:fldChar w:fldCharType="end"/>
            </w:r>
          </w:hyperlink>
        </w:p>
        <w:p w14:paraId="56BD8E38" w14:textId="453A0621" w:rsidR="0016067A" w:rsidRDefault="00000000">
          <w:pPr>
            <w:pStyle w:val="TOC1"/>
            <w:rPr>
              <w:rFonts w:asciiTheme="minorHAnsi" w:eastAsiaTheme="minorEastAsia" w:hAnsiTheme="minorHAnsi" w:cstheme="minorBidi"/>
              <w:b w:val="0"/>
              <w:noProof/>
              <w:kern w:val="0"/>
              <w:sz w:val="22"/>
              <w:szCs w:val="22"/>
            </w:rPr>
          </w:pPr>
          <w:hyperlink w:anchor="_Toc110171934" w:history="1">
            <w:r w:rsidR="0016067A" w:rsidRPr="00B173C3">
              <w:rPr>
                <w:rStyle w:val="Hyperlink"/>
                <w:noProof/>
              </w:rPr>
              <w:t>CHƯƠNG 3. KẾT QUẢ THỬ NGHIỆM VÀ ĐÁNH GIÁ</w:t>
            </w:r>
            <w:r w:rsidR="0016067A">
              <w:rPr>
                <w:noProof/>
                <w:webHidden/>
              </w:rPr>
              <w:tab/>
            </w:r>
            <w:r w:rsidR="0016067A">
              <w:rPr>
                <w:noProof/>
                <w:webHidden/>
              </w:rPr>
              <w:fldChar w:fldCharType="begin"/>
            </w:r>
            <w:r w:rsidR="0016067A">
              <w:rPr>
                <w:noProof/>
                <w:webHidden/>
              </w:rPr>
              <w:instrText xml:space="preserve"> PAGEREF _Toc110171934 \h </w:instrText>
            </w:r>
            <w:r w:rsidR="0016067A">
              <w:rPr>
                <w:noProof/>
                <w:webHidden/>
              </w:rPr>
            </w:r>
            <w:r w:rsidR="0016067A">
              <w:rPr>
                <w:noProof/>
                <w:webHidden/>
              </w:rPr>
              <w:fldChar w:fldCharType="separate"/>
            </w:r>
            <w:r w:rsidR="0016067A">
              <w:rPr>
                <w:noProof/>
                <w:webHidden/>
              </w:rPr>
              <w:t>48</w:t>
            </w:r>
            <w:r w:rsidR="0016067A">
              <w:rPr>
                <w:noProof/>
                <w:webHidden/>
              </w:rPr>
              <w:fldChar w:fldCharType="end"/>
            </w:r>
          </w:hyperlink>
        </w:p>
        <w:p w14:paraId="4105F155" w14:textId="5DFD70DD"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35" w:history="1">
            <w:r w:rsidR="0016067A" w:rsidRPr="00B173C3">
              <w:rPr>
                <w:rStyle w:val="Hyperlink"/>
                <w:noProof/>
              </w:rPr>
              <w:t>3.1 Kết quả thiết kế, chế tạo</w:t>
            </w:r>
            <w:r w:rsidR="0016067A">
              <w:rPr>
                <w:noProof/>
                <w:webHidden/>
              </w:rPr>
              <w:tab/>
            </w:r>
            <w:r w:rsidR="0016067A">
              <w:rPr>
                <w:noProof/>
                <w:webHidden/>
              </w:rPr>
              <w:fldChar w:fldCharType="begin"/>
            </w:r>
            <w:r w:rsidR="0016067A">
              <w:rPr>
                <w:noProof/>
                <w:webHidden/>
              </w:rPr>
              <w:instrText xml:space="preserve"> PAGEREF _Toc110171935 \h </w:instrText>
            </w:r>
            <w:r w:rsidR="0016067A">
              <w:rPr>
                <w:noProof/>
                <w:webHidden/>
              </w:rPr>
            </w:r>
            <w:r w:rsidR="0016067A">
              <w:rPr>
                <w:noProof/>
                <w:webHidden/>
              </w:rPr>
              <w:fldChar w:fldCharType="separate"/>
            </w:r>
            <w:r w:rsidR="0016067A">
              <w:rPr>
                <w:noProof/>
                <w:webHidden/>
              </w:rPr>
              <w:t>48</w:t>
            </w:r>
            <w:r w:rsidR="0016067A">
              <w:rPr>
                <w:noProof/>
                <w:webHidden/>
              </w:rPr>
              <w:fldChar w:fldCharType="end"/>
            </w:r>
          </w:hyperlink>
        </w:p>
        <w:p w14:paraId="1C080E71" w14:textId="1EF09975"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36" w:history="1">
            <w:r w:rsidR="0016067A" w:rsidRPr="00B173C3">
              <w:rPr>
                <w:rStyle w:val="Hyperlink"/>
                <w:noProof/>
              </w:rPr>
              <w:t>3.2 Kết quả thử nghiệm</w:t>
            </w:r>
            <w:r w:rsidR="0016067A">
              <w:rPr>
                <w:noProof/>
                <w:webHidden/>
              </w:rPr>
              <w:tab/>
            </w:r>
            <w:r w:rsidR="0016067A">
              <w:rPr>
                <w:noProof/>
                <w:webHidden/>
              </w:rPr>
              <w:fldChar w:fldCharType="begin"/>
            </w:r>
            <w:r w:rsidR="0016067A">
              <w:rPr>
                <w:noProof/>
                <w:webHidden/>
              </w:rPr>
              <w:instrText xml:space="preserve"> PAGEREF _Toc110171936 \h </w:instrText>
            </w:r>
            <w:r w:rsidR="0016067A">
              <w:rPr>
                <w:noProof/>
                <w:webHidden/>
              </w:rPr>
            </w:r>
            <w:r w:rsidR="0016067A">
              <w:rPr>
                <w:noProof/>
                <w:webHidden/>
              </w:rPr>
              <w:fldChar w:fldCharType="separate"/>
            </w:r>
            <w:r w:rsidR="0016067A">
              <w:rPr>
                <w:noProof/>
                <w:webHidden/>
              </w:rPr>
              <w:t>49</w:t>
            </w:r>
            <w:r w:rsidR="0016067A">
              <w:rPr>
                <w:noProof/>
                <w:webHidden/>
              </w:rPr>
              <w:fldChar w:fldCharType="end"/>
            </w:r>
          </w:hyperlink>
        </w:p>
        <w:p w14:paraId="7C1EC03E" w14:textId="27EC4E91" w:rsidR="0016067A" w:rsidRDefault="00000000">
          <w:pPr>
            <w:pStyle w:val="TOC3"/>
            <w:rPr>
              <w:rFonts w:asciiTheme="minorHAnsi" w:eastAsiaTheme="minorEastAsia" w:hAnsiTheme="minorHAnsi" w:cstheme="minorBidi"/>
              <w:noProof/>
              <w:kern w:val="0"/>
              <w:sz w:val="22"/>
              <w:szCs w:val="22"/>
            </w:rPr>
          </w:pPr>
          <w:hyperlink w:anchor="_Toc110171937" w:history="1">
            <w:r w:rsidR="0016067A" w:rsidRPr="00B173C3">
              <w:rPr>
                <w:rStyle w:val="Hyperlink"/>
                <w:noProof/>
              </w:rPr>
              <w:t>3.2.1 Thử nghiệm hoạt động của thiết bị</w:t>
            </w:r>
            <w:r w:rsidR="0016067A">
              <w:rPr>
                <w:noProof/>
                <w:webHidden/>
              </w:rPr>
              <w:tab/>
            </w:r>
            <w:r w:rsidR="0016067A">
              <w:rPr>
                <w:noProof/>
                <w:webHidden/>
              </w:rPr>
              <w:fldChar w:fldCharType="begin"/>
            </w:r>
            <w:r w:rsidR="0016067A">
              <w:rPr>
                <w:noProof/>
                <w:webHidden/>
              </w:rPr>
              <w:instrText xml:space="preserve"> PAGEREF _Toc110171937 \h </w:instrText>
            </w:r>
            <w:r w:rsidR="0016067A">
              <w:rPr>
                <w:noProof/>
                <w:webHidden/>
              </w:rPr>
            </w:r>
            <w:r w:rsidR="0016067A">
              <w:rPr>
                <w:noProof/>
                <w:webHidden/>
              </w:rPr>
              <w:fldChar w:fldCharType="separate"/>
            </w:r>
            <w:r w:rsidR="0016067A">
              <w:rPr>
                <w:noProof/>
                <w:webHidden/>
              </w:rPr>
              <w:t>49</w:t>
            </w:r>
            <w:r w:rsidR="0016067A">
              <w:rPr>
                <w:noProof/>
                <w:webHidden/>
              </w:rPr>
              <w:fldChar w:fldCharType="end"/>
            </w:r>
          </w:hyperlink>
        </w:p>
        <w:p w14:paraId="42C1F765" w14:textId="1F6EE2F9" w:rsidR="0016067A" w:rsidRDefault="00000000">
          <w:pPr>
            <w:pStyle w:val="TOC3"/>
            <w:rPr>
              <w:rFonts w:asciiTheme="minorHAnsi" w:eastAsiaTheme="minorEastAsia" w:hAnsiTheme="minorHAnsi" w:cstheme="minorBidi"/>
              <w:noProof/>
              <w:kern w:val="0"/>
              <w:sz w:val="22"/>
              <w:szCs w:val="22"/>
            </w:rPr>
          </w:pPr>
          <w:hyperlink w:anchor="_Toc110171938" w:history="1">
            <w:r w:rsidR="0016067A" w:rsidRPr="00B173C3">
              <w:rPr>
                <w:rStyle w:val="Hyperlink"/>
                <w:noProof/>
              </w:rPr>
              <w:t>3.2.2 Thử nghiệm độ chính xác của hệ thống DWM1001</w:t>
            </w:r>
            <w:r w:rsidR="0016067A">
              <w:rPr>
                <w:noProof/>
                <w:webHidden/>
              </w:rPr>
              <w:tab/>
            </w:r>
            <w:r w:rsidR="0016067A">
              <w:rPr>
                <w:noProof/>
                <w:webHidden/>
              </w:rPr>
              <w:fldChar w:fldCharType="begin"/>
            </w:r>
            <w:r w:rsidR="0016067A">
              <w:rPr>
                <w:noProof/>
                <w:webHidden/>
              </w:rPr>
              <w:instrText xml:space="preserve"> PAGEREF _Toc110171938 \h </w:instrText>
            </w:r>
            <w:r w:rsidR="0016067A">
              <w:rPr>
                <w:noProof/>
                <w:webHidden/>
              </w:rPr>
            </w:r>
            <w:r w:rsidR="0016067A">
              <w:rPr>
                <w:noProof/>
                <w:webHidden/>
              </w:rPr>
              <w:fldChar w:fldCharType="separate"/>
            </w:r>
            <w:r w:rsidR="0016067A">
              <w:rPr>
                <w:noProof/>
                <w:webHidden/>
              </w:rPr>
              <w:t>50</w:t>
            </w:r>
            <w:r w:rsidR="0016067A">
              <w:rPr>
                <w:noProof/>
                <w:webHidden/>
              </w:rPr>
              <w:fldChar w:fldCharType="end"/>
            </w:r>
          </w:hyperlink>
        </w:p>
        <w:p w14:paraId="263CB4AF" w14:textId="00F51E65" w:rsidR="0016067A" w:rsidRDefault="00000000">
          <w:pPr>
            <w:pStyle w:val="TOC3"/>
            <w:rPr>
              <w:rFonts w:asciiTheme="minorHAnsi" w:eastAsiaTheme="minorEastAsia" w:hAnsiTheme="minorHAnsi" w:cstheme="minorBidi"/>
              <w:noProof/>
              <w:kern w:val="0"/>
              <w:sz w:val="22"/>
              <w:szCs w:val="22"/>
            </w:rPr>
          </w:pPr>
          <w:hyperlink w:anchor="_Toc110171939" w:history="1">
            <w:r w:rsidR="0016067A" w:rsidRPr="00B173C3">
              <w:rPr>
                <w:rStyle w:val="Hyperlink"/>
                <w:noProof/>
              </w:rPr>
              <w:t>3.2.3 Thử nghiệm hoạt động hệ thống</w:t>
            </w:r>
            <w:r w:rsidR="0016067A">
              <w:rPr>
                <w:noProof/>
                <w:webHidden/>
              </w:rPr>
              <w:tab/>
            </w:r>
            <w:r w:rsidR="0016067A">
              <w:rPr>
                <w:noProof/>
                <w:webHidden/>
              </w:rPr>
              <w:fldChar w:fldCharType="begin"/>
            </w:r>
            <w:r w:rsidR="0016067A">
              <w:rPr>
                <w:noProof/>
                <w:webHidden/>
              </w:rPr>
              <w:instrText xml:space="preserve"> PAGEREF _Toc110171939 \h </w:instrText>
            </w:r>
            <w:r w:rsidR="0016067A">
              <w:rPr>
                <w:noProof/>
                <w:webHidden/>
              </w:rPr>
            </w:r>
            <w:r w:rsidR="0016067A">
              <w:rPr>
                <w:noProof/>
                <w:webHidden/>
              </w:rPr>
              <w:fldChar w:fldCharType="separate"/>
            </w:r>
            <w:r w:rsidR="0016067A">
              <w:rPr>
                <w:noProof/>
                <w:webHidden/>
              </w:rPr>
              <w:t>51</w:t>
            </w:r>
            <w:r w:rsidR="0016067A">
              <w:rPr>
                <w:noProof/>
                <w:webHidden/>
              </w:rPr>
              <w:fldChar w:fldCharType="end"/>
            </w:r>
          </w:hyperlink>
        </w:p>
        <w:p w14:paraId="01EC72FF" w14:textId="33695FD5" w:rsidR="0016067A" w:rsidRDefault="00000000">
          <w:pPr>
            <w:pStyle w:val="TOC1"/>
            <w:rPr>
              <w:rFonts w:asciiTheme="minorHAnsi" w:eastAsiaTheme="minorEastAsia" w:hAnsiTheme="minorHAnsi" w:cstheme="minorBidi"/>
              <w:b w:val="0"/>
              <w:noProof/>
              <w:kern w:val="0"/>
              <w:sz w:val="22"/>
              <w:szCs w:val="22"/>
            </w:rPr>
          </w:pPr>
          <w:hyperlink w:anchor="_Toc110171940" w:history="1">
            <w:r w:rsidR="0016067A" w:rsidRPr="00B173C3">
              <w:rPr>
                <w:rStyle w:val="Hyperlink"/>
                <w:noProof/>
              </w:rPr>
              <w:t>CHƯƠNG 4. KẾT LUẬN</w:t>
            </w:r>
            <w:r w:rsidR="0016067A">
              <w:rPr>
                <w:noProof/>
                <w:webHidden/>
              </w:rPr>
              <w:tab/>
            </w:r>
            <w:r w:rsidR="0016067A">
              <w:rPr>
                <w:noProof/>
                <w:webHidden/>
              </w:rPr>
              <w:fldChar w:fldCharType="begin"/>
            </w:r>
            <w:r w:rsidR="0016067A">
              <w:rPr>
                <w:noProof/>
                <w:webHidden/>
              </w:rPr>
              <w:instrText xml:space="preserve"> PAGEREF _Toc110171940 \h </w:instrText>
            </w:r>
            <w:r w:rsidR="0016067A">
              <w:rPr>
                <w:noProof/>
                <w:webHidden/>
              </w:rPr>
            </w:r>
            <w:r w:rsidR="0016067A">
              <w:rPr>
                <w:noProof/>
                <w:webHidden/>
              </w:rPr>
              <w:fldChar w:fldCharType="separate"/>
            </w:r>
            <w:r w:rsidR="0016067A">
              <w:rPr>
                <w:noProof/>
                <w:webHidden/>
              </w:rPr>
              <w:t>52</w:t>
            </w:r>
            <w:r w:rsidR="0016067A">
              <w:rPr>
                <w:noProof/>
                <w:webHidden/>
              </w:rPr>
              <w:fldChar w:fldCharType="end"/>
            </w:r>
          </w:hyperlink>
        </w:p>
        <w:p w14:paraId="670456CF" w14:textId="620FF801"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41" w:history="1">
            <w:r w:rsidR="0016067A" w:rsidRPr="00B173C3">
              <w:rPr>
                <w:rStyle w:val="Hyperlink"/>
                <w:noProof/>
              </w:rPr>
              <w:t>4.1 Kết luận chung</w:t>
            </w:r>
            <w:r w:rsidR="0016067A">
              <w:rPr>
                <w:noProof/>
                <w:webHidden/>
              </w:rPr>
              <w:tab/>
            </w:r>
            <w:r w:rsidR="0016067A">
              <w:rPr>
                <w:noProof/>
                <w:webHidden/>
              </w:rPr>
              <w:fldChar w:fldCharType="begin"/>
            </w:r>
            <w:r w:rsidR="0016067A">
              <w:rPr>
                <w:noProof/>
                <w:webHidden/>
              </w:rPr>
              <w:instrText xml:space="preserve"> PAGEREF _Toc110171941 \h </w:instrText>
            </w:r>
            <w:r w:rsidR="0016067A">
              <w:rPr>
                <w:noProof/>
                <w:webHidden/>
              </w:rPr>
            </w:r>
            <w:r w:rsidR="0016067A">
              <w:rPr>
                <w:noProof/>
                <w:webHidden/>
              </w:rPr>
              <w:fldChar w:fldCharType="separate"/>
            </w:r>
            <w:r w:rsidR="0016067A">
              <w:rPr>
                <w:noProof/>
                <w:webHidden/>
              </w:rPr>
              <w:t>52</w:t>
            </w:r>
            <w:r w:rsidR="0016067A">
              <w:rPr>
                <w:noProof/>
                <w:webHidden/>
              </w:rPr>
              <w:fldChar w:fldCharType="end"/>
            </w:r>
          </w:hyperlink>
        </w:p>
        <w:p w14:paraId="2C83298E" w14:textId="5EB9F4ED"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42" w:history="1">
            <w:r w:rsidR="0016067A" w:rsidRPr="00B173C3">
              <w:rPr>
                <w:rStyle w:val="Hyperlink"/>
                <w:noProof/>
              </w:rPr>
              <w:t>4.2 Hướng phát triển</w:t>
            </w:r>
            <w:r w:rsidR="0016067A">
              <w:rPr>
                <w:noProof/>
                <w:webHidden/>
              </w:rPr>
              <w:tab/>
            </w:r>
            <w:r w:rsidR="0016067A">
              <w:rPr>
                <w:noProof/>
                <w:webHidden/>
              </w:rPr>
              <w:fldChar w:fldCharType="begin"/>
            </w:r>
            <w:r w:rsidR="0016067A">
              <w:rPr>
                <w:noProof/>
                <w:webHidden/>
              </w:rPr>
              <w:instrText xml:space="preserve"> PAGEREF _Toc110171942 \h </w:instrText>
            </w:r>
            <w:r w:rsidR="0016067A">
              <w:rPr>
                <w:noProof/>
                <w:webHidden/>
              </w:rPr>
            </w:r>
            <w:r w:rsidR="0016067A">
              <w:rPr>
                <w:noProof/>
                <w:webHidden/>
              </w:rPr>
              <w:fldChar w:fldCharType="separate"/>
            </w:r>
            <w:r w:rsidR="0016067A">
              <w:rPr>
                <w:noProof/>
                <w:webHidden/>
              </w:rPr>
              <w:t>52</w:t>
            </w:r>
            <w:r w:rsidR="0016067A">
              <w:rPr>
                <w:noProof/>
                <w:webHidden/>
              </w:rPr>
              <w:fldChar w:fldCharType="end"/>
            </w:r>
          </w:hyperlink>
        </w:p>
        <w:p w14:paraId="3EDDFBB6" w14:textId="79500E2E" w:rsidR="0016067A"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171943" w:history="1">
            <w:r w:rsidR="0016067A" w:rsidRPr="00B173C3">
              <w:rPr>
                <w:rStyle w:val="Hyperlink"/>
                <w:noProof/>
              </w:rPr>
              <w:t>4.3 Kiến nghị và đề xuất</w:t>
            </w:r>
            <w:r w:rsidR="0016067A">
              <w:rPr>
                <w:noProof/>
                <w:webHidden/>
              </w:rPr>
              <w:tab/>
            </w:r>
            <w:r w:rsidR="0016067A">
              <w:rPr>
                <w:noProof/>
                <w:webHidden/>
              </w:rPr>
              <w:fldChar w:fldCharType="begin"/>
            </w:r>
            <w:r w:rsidR="0016067A">
              <w:rPr>
                <w:noProof/>
                <w:webHidden/>
              </w:rPr>
              <w:instrText xml:space="preserve"> PAGEREF _Toc110171943 \h </w:instrText>
            </w:r>
            <w:r w:rsidR="0016067A">
              <w:rPr>
                <w:noProof/>
                <w:webHidden/>
              </w:rPr>
            </w:r>
            <w:r w:rsidR="0016067A">
              <w:rPr>
                <w:noProof/>
                <w:webHidden/>
              </w:rPr>
              <w:fldChar w:fldCharType="separate"/>
            </w:r>
            <w:r w:rsidR="0016067A">
              <w:rPr>
                <w:noProof/>
                <w:webHidden/>
              </w:rPr>
              <w:t>52</w:t>
            </w:r>
            <w:r w:rsidR="0016067A">
              <w:rPr>
                <w:noProof/>
                <w:webHidden/>
              </w:rPr>
              <w:fldChar w:fldCharType="end"/>
            </w:r>
          </w:hyperlink>
        </w:p>
        <w:p w14:paraId="650E47C3" w14:textId="23D2169A" w:rsidR="0016067A" w:rsidRDefault="00000000">
          <w:pPr>
            <w:pStyle w:val="TOC1"/>
            <w:rPr>
              <w:rFonts w:asciiTheme="minorHAnsi" w:eastAsiaTheme="minorEastAsia" w:hAnsiTheme="minorHAnsi" w:cstheme="minorBidi"/>
              <w:b w:val="0"/>
              <w:noProof/>
              <w:kern w:val="0"/>
              <w:sz w:val="22"/>
              <w:szCs w:val="22"/>
            </w:rPr>
          </w:pPr>
          <w:hyperlink w:anchor="_Toc110171944" w:history="1">
            <w:r w:rsidR="0016067A" w:rsidRPr="00B173C3">
              <w:rPr>
                <w:rStyle w:val="Hyperlink"/>
                <w:noProof/>
              </w:rPr>
              <w:t>TÀI LIỆU THAM KHẢO</w:t>
            </w:r>
            <w:r w:rsidR="0016067A">
              <w:rPr>
                <w:noProof/>
                <w:webHidden/>
              </w:rPr>
              <w:tab/>
            </w:r>
            <w:r w:rsidR="0016067A">
              <w:rPr>
                <w:noProof/>
                <w:webHidden/>
              </w:rPr>
              <w:fldChar w:fldCharType="begin"/>
            </w:r>
            <w:r w:rsidR="0016067A">
              <w:rPr>
                <w:noProof/>
                <w:webHidden/>
              </w:rPr>
              <w:instrText xml:space="preserve"> PAGEREF _Toc110171944 \h </w:instrText>
            </w:r>
            <w:r w:rsidR="0016067A">
              <w:rPr>
                <w:noProof/>
                <w:webHidden/>
              </w:rPr>
            </w:r>
            <w:r w:rsidR="0016067A">
              <w:rPr>
                <w:noProof/>
                <w:webHidden/>
              </w:rPr>
              <w:fldChar w:fldCharType="separate"/>
            </w:r>
            <w:r w:rsidR="0016067A">
              <w:rPr>
                <w:noProof/>
                <w:webHidden/>
              </w:rPr>
              <w:t>53</w:t>
            </w:r>
            <w:r w:rsidR="0016067A">
              <w:rPr>
                <w:noProof/>
                <w:webHidden/>
              </w:rPr>
              <w:fldChar w:fldCharType="end"/>
            </w:r>
          </w:hyperlink>
        </w:p>
        <w:p w14:paraId="67E9D5EC" w14:textId="6FE3EB17" w:rsidR="00C77B39" w:rsidRDefault="00C77B39">
          <w:r>
            <w:rPr>
              <w:b/>
              <w:bCs/>
              <w:noProof/>
            </w:rPr>
            <w:fldChar w:fldCharType="end"/>
          </w:r>
        </w:p>
      </w:sdtContent>
    </w:sdt>
    <w:p w14:paraId="17DAF29B" w14:textId="77777777" w:rsidR="00941F69" w:rsidRPr="00941F69" w:rsidRDefault="00941F69" w:rsidP="00941F69"/>
    <w:p w14:paraId="07C7201F" w14:textId="77777777" w:rsidR="00941F69" w:rsidRDefault="00941F69" w:rsidP="00941F69">
      <w:pPr>
        <w:tabs>
          <w:tab w:val="center" w:pos="4894"/>
        </w:tabs>
      </w:pPr>
    </w:p>
    <w:p w14:paraId="013EFF2E" w14:textId="77777777" w:rsidR="0051122E" w:rsidRDefault="0051122E" w:rsidP="00941F69">
      <w:pPr>
        <w:tabs>
          <w:tab w:val="center" w:pos="4894"/>
        </w:tabs>
      </w:pPr>
    </w:p>
    <w:p w14:paraId="1980DAD6" w14:textId="77777777" w:rsidR="0051122E" w:rsidRDefault="0051122E" w:rsidP="00941F69">
      <w:pPr>
        <w:tabs>
          <w:tab w:val="center" w:pos="4894"/>
        </w:tabs>
      </w:pPr>
    </w:p>
    <w:p w14:paraId="6C6C143F" w14:textId="77777777" w:rsidR="0051122E" w:rsidRDefault="0051122E" w:rsidP="00941F69">
      <w:pPr>
        <w:tabs>
          <w:tab w:val="center" w:pos="4894"/>
        </w:tabs>
      </w:pPr>
    </w:p>
    <w:p w14:paraId="1CBFDA93" w14:textId="77777777" w:rsidR="0051122E" w:rsidRDefault="0051122E" w:rsidP="00941F69">
      <w:pPr>
        <w:tabs>
          <w:tab w:val="center" w:pos="4894"/>
        </w:tabs>
      </w:pPr>
    </w:p>
    <w:p w14:paraId="7AFF2547" w14:textId="77777777" w:rsidR="0051122E" w:rsidRDefault="0051122E" w:rsidP="00941F69">
      <w:pPr>
        <w:tabs>
          <w:tab w:val="center" w:pos="4894"/>
        </w:tabs>
      </w:pPr>
    </w:p>
    <w:p w14:paraId="7FF0F458" w14:textId="77777777" w:rsidR="0051122E" w:rsidRDefault="0051122E" w:rsidP="00941F69">
      <w:pPr>
        <w:tabs>
          <w:tab w:val="center" w:pos="4894"/>
        </w:tabs>
      </w:pPr>
    </w:p>
    <w:p w14:paraId="545C71EE" w14:textId="77777777" w:rsidR="0051122E" w:rsidRDefault="0051122E" w:rsidP="0051122E">
      <w:pPr>
        <w:tabs>
          <w:tab w:val="center" w:pos="4894"/>
        </w:tabs>
        <w:ind w:firstLine="0"/>
      </w:pPr>
    </w:p>
    <w:p w14:paraId="1F058492" w14:textId="170A2584" w:rsidR="0051122E" w:rsidRDefault="0051122E" w:rsidP="00093F91">
      <w:pPr>
        <w:pStyle w:val="Heading1unnumbered"/>
      </w:pPr>
      <w:bookmarkStart w:id="3" w:name="_Toc110171896"/>
      <w:r>
        <w:t>Danh mục hình vẽ</w:t>
      </w:r>
      <w:bookmarkEnd w:id="3"/>
    </w:p>
    <w:p w14:paraId="1837B6EE" w14:textId="32679544" w:rsidR="00093F91" w:rsidRDefault="0051122E">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110168214" w:history="1">
        <w:r w:rsidR="00093F91" w:rsidRPr="00506DD8">
          <w:rPr>
            <w:rStyle w:val="Hyperlink"/>
            <w:noProof/>
          </w:rPr>
          <w:t>Hình 1.1 Biểu đồ dựa trên độ chính xác và độ bao phủ</w:t>
        </w:r>
        <w:r w:rsidR="00093F91">
          <w:rPr>
            <w:noProof/>
            <w:webHidden/>
          </w:rPr>
          <w:tab/>
        </w:r>
        <w:r w:rsidR="00093F91">
          <w:rPr>
            <w:noProof/>
            <w:webHidden/>
          </w:rPr>
          <w:fldChar w:fldCharType="begin"/>
        </w:r>
        <w:r w:rsidR="00093F91">
          <w:rPr>
            <w:noProof/>
            <w:webHidden/>
          </w:rPr>
          <w:instrText xml:space="preserve"> PAGEREF _Toc110168214 \h </w:instrText>
        </w:r>
        <w:r w:rsidR="00093F91">
          <w:rPr>
            <w:noProof/>
            <w:webHidden/>
          </w:rPr>
        </w:r>
        <w:r w:rsidR="00093F91">
          <w:rPr>
            <w:noProof/>
            <w:webHidden/>
          </w:rPr>
          <w:fldChar w:fldCharType="separate"/>
        </w:r>
        <w:r w:rsidR="00093F91">
          <w:rPr>
            <w:noProof/>
            <w:webHidden/>
          </w:rPr>
          <w:t>3</w:t>
        </w:r>
        <w:r w:rsidR="00093F91">
          <w:rPr>
            <w:noProof/>
            <w:webHidden/>
          </w:rPr>
          <w:fldChar w:fldCharType="end"/>
        </w:r>
      </w:hyperlink>
    </w:p>
    <w:p w14:paraId="2C717F63" w14:textId="6DAA766C"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15" w:history="1">
        <w:r w:rsidR="00093F91" w:rsidRPr="00506DD8">
          <w:rPr>
            <w:rStyle w:val="Hyperlink"/>
            <w:noProof/>
          </w:rPr>
          <w:t>Hình 1.2 Tương quan giữa độ chính xác và bước sóng sóng mang</w:t>
        </w:r>
        <w:r w:rsidR="00093F91">
          <w:rPr>
            <w:noProof/>
            <w:webHidden/>
          </w:rPr>
          <w:tab/>
        </w:r>
        <w:r w:rsidR="00093F91">
          <w:rPr>
            <w:noProof/>
            <w:webHidden/>
          </w:rPr>
          <w:fldChar w:fldCharType="begin"/>
        </w:r>
        <w:r w:rsidR="00093F91">
          <w:rPr>
            <w:noProof/>
            <w:webHidden/>
          </w:rPr>
          <w:instrText xml:space="preserve"> PAGEREF _Toc110168215 \h </w:instrText>
        </w:r>
        <w:r w:rsidR="00093F91">
          <w:rPr>
            <w:noProof/>
            <w:webHidden/>
          </w:rPr>
        </w:r>
        <w:r w:rsidR="00093F91">
          <w:rPr>
            <w:noProof/>
            <w:webHidden/>
          </w:rPr>
          <w:fldChar w:fldCharType="separate"/>
        </w:r>
        <w:r w:rsidR="00093F91">
          <w:rPr>
            <w:noProof/>
            <w:webHidden/>
          </w:rPr>
          <w:t>3</w:t>
        </w:r>
        <w:r w:rsidR="00093F91">
          <w:rPr>
            <w:noProof/>
            <w:webHidden/>
          </w:rPr>
          <w:fldChar w:fldCharType="end"/>
        </w:r>
      </w:hyperlink>
    </w:p>
    <w:p w14:paraId="1930B1EA" w14:textId="083B3C2C"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16" w:history="1">
        <w:r w:rsidR="00093F91" w:rsidRPr="00506DD8">
          <w:rPr>
            <w:rStyle w:val="Hyperlink"/>
            <w:noProof/>
          </w:rPr>
          <w:t>Hình 1.3 So sánh tổng quan các công nghệ định vị trong nhà</w:t>
        </w:r>
        <w:r w:rsidR="00093F91">
          <w:rPr>
            <w:noProof/>
            <w:webHidden/>
          </w:rPr>
          <w:tab/>
        </w:r>
        <w:r w:rsidR="00093F91">
          <w:rPr>
            <w:noProof/>
            <w:webHidden/>
          </w:rPr>
          <w:fldChar w:fldCharType="begin"/>
        </w:r>
        <w:r w:rsidR="00093F91">
          <w:rPr>
            <w:noProof/>
            <w:webHidden/>
          </w:rPr>
          <w:instrText xml:space="preserve"> PAGEREF _Toc110168216 \h </w:instrText>
        </w:r>
        <w:r w:rsidR="00093F91">
          <w:rPr>
            <w:noProof/>
            <w:webHidden/>
          </w:rPr>
        </w:r>
        <w:r w:rsidR="00093F91">
          <w:rPr>
            <w:noProof/>
            <w:webHidden/>
          </w:rPr>
          <w:fldChar w:fldCharType="separate"/>
        </w:r>
        <w:r w:rsidR="00093F91">
          <w:rPr>
            <w:noProof/>
            <w:webHidden/>
          </w:rPr>
          <w:t>4</w:t>
        </w:r>
        <w:r w:rsidR="00093F91">
          <w:rPr>
            <w:noProof/>
            <w:webHidden/>
          </w:rPr>
          <w:fldChar w:fldCharType="end"/>
        </w:r>
      </w:hyperlink>
    </w:p>
    <w:p w14:paraId="7C261347" w14:textId="658061B3"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17" w:history="1">
        <w:r w:rsidR="00093F91" w:rsidRPr="00506DD8">
          <w:rPr>
            <w:rStyle w:val="Hyperlink"/>
            <w:noProof/>
          </w:rPr>
          <w:t>Hình 1.4 Phương pháp đo ToA/ToF</w:t>
        </w:r>
        <w:r w:rsidR="00093F91">
          <w:rPr>
            <w:noProof/>
            <w:webHidden/>
          </w:rPr>
          <w:tab/>
        </w:r>
        <w:r w:rsidR="00093F91">
          <w:rPr>
            <w:noProof/>
            <w:webHidden/>
          </w:rPr>
          <w:fldChar w:fldCharType="begin"/>
        </w:r>
        <w:r w:rsidR="00093F91">
          <w:rPr>
            <w:noProof/>
            <w:webHidden/>
          </w:rPr>
          <w:instrText xml:space="preserve"> PAGEREF _Toc110168217 \h </w:instrText>
        </w:r>
        <w:r w:rsidR="00093F91">
          <w:rPr>
            <w:noProof/>
            <w:webHidden/>
          </w:rPr>
        </w:r>
        <w:r w:rsidR="00093F91">
          <w:rPr>
            <w:noProof/>
            <w:webHidden/>
          </w:rPr>
          <w:fldChar w:fldCharType="separate"/>
        </w:r>
        <w:r w:rsidR="00093F91">
          <w:rPr>
            <w:noProof/>
            <w:webHidden/>
          </w:rPr>
          <w:t>6</w:t>
        </w:r>
        <w:r w:rsidR="00093F91">
          <w:rPr>
            <w:noProof/>
            <w:webHidden/>
          </w:rPr>
          <w:fldChar w:fldCharType="end"/>
        </w:r>
      </w:hyperlink>
    </w:p>
    <w:p w14:paraId="5BBE909D" w14:textId="461F7C0E"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18" w:history="1">
        <w:r w:rsidR="00093F91" w:rsidRPr="00506DD8">
          <w:rPr>
            <w:rStyle w:val="Hyperlink"/>
            <w:noProof/>
          </w:rPr>
          <w:t>Hình 1.5 TDoA trong định vị GNSS</w:t>
        </w:r>
        <w:r w:rsidR="00093F91">
          <w:rPr>
            <w:noProof/>
            <w:webHidden/>
          </w:rPr>
          <w:tab/>
        </w:r>
        <w:r w:rsidR="00093F91">
          <w:rPr>
            <w:noProof/>
            <w:webHidden/>
          </w:rPr>
          <w:fldChar w:fldCharType="begin"/>
        </w:r>
        <w:r w:rsidR="00093F91">
          <w:rPr>
            <w:noProof/>
            <w:webHidden/>
          </w:rPr>
          <w:instrText xml:space="preserve"> PAGEREF _Toc110168218 \h </w:instrText>
        </w:r>
        <w:r w:rsidR="00093F91">
          <w:rPr>
            <w:noProof/>
            <w:webHidden/>
          </w:rPr>
        </w:r>
        <w:r w:rsidR="00093F91">
          <w:rPr>
            <w:noProof/>
            <w:webHidden/>
          </w:rPr>
          <w:fldChar w:fldCharType="separate"/>
        </w:r>
        <w:r w:rsidR="00093F91">
          <w:rPr>
            <w:noProof/>
            <w:webHidden/>
          </w:rPr>
          <w:t>6</w:t>
        </w:r>
        <w:r w:rsidR="00093F91">
          <w:rPr>
            <w:noProof/>
            <w:webHidden/>
          </w:rPr>
          <w:fldChar w:fldCharType="end"/>
        </w:r>
      </w:hyperlink>
    </w:p>
    <w:p w14:paraId="38BEC0C2" w14:textId="7A3AC205"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19" w:history="1">
        <w:r w:rsidR="00093F91" w:rsidRPr="00506DD8">
          <w:rPr>
            <w:rStyle w:val="Hyperlink"/>
            <w:noProof/>
          </w:rPr>
          <w:t>Hình 1.6 Phương pháp Two-way Ranging</w:t>
        </w:r>
        <w:r w:rsidR="00093F91">
          <w:rPr>
            <w:noProof/>
            <w:webHidden/>
          </w:rPr>
          <w:tab/>
        </w:r>
        <w:r w:rsidR="00093F91">
          <w:rPr>
            <w:noProof/>
            <w:webHidden/>
          </w:rPr>
          <w:fldChar w:fldCharType="begin"/>
        </w:r>
        <w:r w:rsidR="00093F91">
          <w:rPr>
            <w:noProof/>
            <w:webHidden/>
          </w:rPr>
          <w:instrText xml:space="preserve"> PAGEREF _Toc110168219 \h </w:instrText>
        </w:r>
        <w:r w:rsidR="00093F91">
          <w:rPr>
            <w:noProof/>
            <w:webHidden/>
          </w:rPr>
        </w:r>
        <w:r w:rsidR="00093F91">
          <w:rPr>
            <w:noProof/>
            <w:webHidden/>
          </w:rPr>
          <w:fldChar w:fldCharType="separate"/>
        </w:r>
        <w:r w:rsidR="00093F91">
          <w:rPr>
            <w:noProof/>
            <w:webHidden/>
          </w:rPr>
          <w:t>7</w:t>
        </w:r>
        <w:r w:rsidR="00093F91">
          <w:rPr>
            <w:noProof/>
            <w:webHidden/>
          </w:rPr>
          <w:fldChar w:fldCharType="end"/>
        </w:r>
      </w:hyperlink>
    </w:p>
    <w:p w14:paraId="08F5B7A2" w14:textId="0C19B9B5"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0" w:history="1">
        <w:r w:rsidR="00093F91" w:rsidRPr="00506DD8">
          <w:rPr>
            <w:rStyle w:val="Hyperlink"/>
            <w:noProof/>
          </w:rPr>
          <w:t>Hình 1.7 Mô hình mẫu giữa Cloud IoT Core với các dịch vụ khác của GCP</w:t>
        </w:r>
        <w:r w:rsidR="00093F91">
          <w:rPr>
            <w:noProof/>
            <w:webHidden/>
          </w:rPr>
          <w:tab/>
        </w:r>
        <w:r w:rsidR="00093F91">
          <w:rPr>
            <w:noProof/>
            <w:webHidden/>
          </w:rPr>
          <w:fldChar w:fldCharType="begin"/>
        </w:r>
        <w:r w:rsidR="00093F91">
          <w:rPr>
            <w:noProof/>
            <w:webHidden/>
          </w:rPr>
          <w:instrText xml:space="preserve"> PAGEREF _Toc110168220 \h </w:instrText>
        </w:r>
        <w:r w:rsidR="00093F91">
          <w:rPr>
            <w:noProof/>
            <w:webHidden/>
          </w:rPr>
        </w:r>
        <w:r w:rsidR="00093F91">
          <w:rPr>
            <w:noProof/>
            <w:webHidden/>
          </w:rPr>
          <w:fldChar w:fldCharType="separate"/>
        </w:r>
        <w:r w:rsidR="00093F91">
          <w:rPr>
            <w:noProof/>
            <w:webHidden/>
          </w:rPr>
          <w:t>11</w:t>
        </w:r>
        <w:r w:rsidR="00093F91">
          <w:rPr>
            <w:noProof/>
            <w:webHidden/>
          </w:rPr>
          <w:fldChar w:fldCharType="end"/>
        </w:r>
      </w:hyperlink>
    </w:p>
    <w:p w14:paraId="55927D92" w14:textId="1A4E31CB"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1" w:history="1">
        <w:r w:rsidR="00093F91" w:rsidRPr="00506DD8">
          <w:rPr>
            <w:rStyle w:val="Hyperlink"/>
            <w:noProof/>
          </w:rPr>
          <w:t>Hình 1.8 Google Cloud IoT Core</w:t>
        </w:r>
        <w:r w:rsidR="00093F91">
          <w:rPr>
            <w:noProof/>
            <w:webHidden/>
          </w:rPr>
          <w:tab/>
        </w:r>
        <w:r w:rsidR="00093F91">
          <w:rPr>
            <w:noProof/>
            <w:webHidden/>
          </w:rPr>
          <w:fldChar w:fldCharType="begin"/>
        </w:r>
        <w:r w:rsidR="00093F91">
          <w:rPr>
            <w:noProof/>
            <w:webHidden/>
          </w:rPr>
          <w:instrText xml:space="preserve"> PAGEREF _Toc110168221 \h </w:instrText>
        </w:r>
        <w:r w:rsidR="00093F91">
          <w:rPr>
            <w:noProof/>
            <w:webHidden/>
          </w:rPr>
        </w:r>
        <w:r w:rsidR="00093F91">
          <w:rPr>
            <w:noProof/>
            <w:webHidden/>
          </w:rPr>
          <w:fldChar w:fldCharType="separate"/>
        </w:r>
        <w:r w:rsidR="00093F91">
          <w:rPr>
            <w:noProof/>
            <w:webHidden/>
          </w:rPr>
          <w:t>12</w:t>
        </w:r>
        <w:r w:rsidR="00093F91">
          <w:rPr>
            <w:noProof/>
            <w:webHidden/>
          </w:rPr>
          <w:fldChar w:fldCharType="end"/>
        </w:r>
      </w:hyperlink>
    </w:p>
    <w:p w14:paraId="6FE81AF6" w14:textId="02498329"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2" w:history="1">
        <w:r w:rsidR="00093F91" w:rsidRPr="00506DD8">
          <w:rPr>
            <w:rStyle w:val="Hyperlink"/>
            <w:noProof/>
          </w:rPr>
          <w:t>Hình 1.9 Giao thức MQTT</w:t>
        </w:r>
        <w:r w:rsidR="00093F91">
          <w:rPr>
            <w:noProof/>
            <w:webHidden/>
          </w:rPr>
          <w:tab/>
        </w:r>
        <w:r w:rsidR="00093F91">
          <w:rPr>
            <w:noProof/>
            <w:webHidden/>
          </w:rPr>
          <w:fldChar w:fldCharType="begin"/>
        </w:r>
        <w:r w:rsidR="00093F91">
          <w:rPr>
            <w:noProof/>
            <w:webHidden/>
          </w:rPr>
          <w:instrText xml:space="preserve"> PAGEREF _Toc110168222 \h </w:instrText>
        </w:r>
        <w:r w:rsidR="00093F91">
          <w:rPr>
            <w:noProof/>
            <w:webHidden/>
          </w:rPr>
        </w:r>
        <w:r w:rsidR="00093F91">
          <w:rPr>
            <w:noProof/>
            <w:webHidden/>
          </w:rPr>
          <w:fldChar w:fldCharType="separate"/>
        </w:r>
        <w:r w:rsidR="00093F91">
          <w:rPr>
            <w:noProof/>
            <w:webHidden/>
          </w:rPr>
          <w:t>13</w:t>
        </w:r>
        <w:r w:rsidR="00093F91">
          <w:rPr>
            <w:noProof/>
            <w:webHidden/>
          </w:rPr>
          <w:fldChar w:fldCharType="end"/>
        </w:r>
      </w:hyperlink>
    </w:p>
    <w:p w14:paraId="365F2FCD" w14:textId="5EFA1786"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3" w:history="1">
        <w:r w:rsidR="00093F91" w:rsidRPr="00506DD8">
          <w:rPr>
            <w:rStyle w:val="Hyperlink"/>
            <w:noProof/>
          </w:rPr>
          <w:t>Hình 1.10 Cách hoạt động của chứng chỉ TLS</w:t>
        </w:r>
        <w:r w:rsidR="00093F91">
          <w:rPr>
            <w:noProof/>
            <w:webHidden/>
          </w:rPr>
          <w:tab/>
        </w:r>
        <w:r w:rsidR="00093F91">
          <w:rPr>
            <w:noProof/>
            <w:webHidden/>
          </w:rPr>
          <w:fldChar w:fldCharType="begin"/>
        </w:r>
        <w:r w:rsidR="00093F91">
          <w:rPr>
            <w:noProof/>
            <w:webHidden/>
          </w:rPr>
          <w:instrText xml:space="preserve"> PAGEREF _Toc110168223 \h </w:instrText>
        </w:r>
        <w:r w:rsidR="00093F91">
          <w:rPr>
            <w:noProof/>
            <w:webHidden/>
          </w:rPr>
        </w:r>
        <w:r w:rsidR="00093F91">
          <w:rPr>
            <w:noProof/>
            <w:webHidden/>
          </w:rPr>
          <w:fldChar w:fldCharType="separate"/>
        </w:r>
        <w:r w:rsidR="00093F91">
          <w:rPr>
            <w:noProof/>
            <w:webHidden/>
          </w:rPr>
          <w:t>15</w:t>
        </w:r>
        <w:r w:rsidR="00093F91">
          <w:rPr>
            <w:noProof/>
            <w:webHidden/>
          </w:rPr>
          <w:fldChar w:fldCharType="end"/>
        </w:r>
      </w:hyperlink>
    </w:p>
    <w:p w14:paraId="7CB99C9E" w14:textId="3729B361"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4" w:history="1">
        <w:r w:rsidR="00093F91" w:rsidRPr="00506DD8">
          <w:rPr>
            <w:rStyle w:val="Hyperlink"/>
            <w:noProof/>
          </w:rPr>
          <w:t>Hình 1.11 Mã hóa đối xứng</w:t>
        </w:r>
        <w:r w:rsidR="00093F91">
          <w:rPr>
            <w:noProof/>
            <w:webHidden/>
          </w:rPr>
          <w:tab/>
        </w:r>
        <w:r w:rsidR="00093F91">
          <w:rPr>
            <w:noProof/>
            <w:webHidden/>
          </w:rPr>
          <w:fldChar w:fldCharType="begin"/>
        </w:r>
        <w:r w:rsidR="00093F91">
          <w:rPr>
            <w:noProof/>
            <w:webHidden/>
          </w:rPr>
          <w:instrText xml:space="preserve"> PAGEREF _Toc110168224 \h </w:instrText>
        </w:r>
        <w:r w:rsidR="00093F91">
          <w:rPr>
            <w:noProof/>
            <w:webHidden/>
          </w:rPr>
        </w:r>
        <w:r w:rsidR="00093F91">
          <w:rPr>
            <w:noProof/>
            <w:webHidden/>
          </w:rPr>
          <w:fldChar w:fldCharType="separate"/>
        </w:r>
        <w:r w:rsidR="00093F91">
          <w:rPr>
            <w:noProof/>
            <w:webHidden/>
          </w:rPr>
          <w:t>17</w:t>
        </w:r>
        <w:r w:rsidR="00093F91">
          <w:rPr>
            <w:noProof/>
            <w:webHidden/>
          </w:rPr>
          <w:fldChar w:fldCharType="end"/>
        </w:r>
      </w:hyperlink>
    </w:p>
    <w:p w14:paraId="77BA4EBC" w14:textId="2F82C7EA"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5" w:history="1">
        <w:r w:rsidR="00093F91" w:rsidRPr="00506DD8">
          <w:rPr>
            <w:rStyle w:val="Hyperlink"/>
            <w:noProof/>
          </w:rPr>
          <w:t>Hình 1.12 Quá trình trao đổi session key trong TLS</w:t>
        </w:r>
        <w:r w:rsidR="00093F91">
          <w:rPr>
            <w:noProof/>
            <w:webHidden/>
          </w:rPr>
          <w:tab/>
        </w:r>
        <w:r w:rsidR="00093F91">
          <w:rPr>
            <w:noProof/>
            <w:webHidden/>
          </w:rPr>
          <w:fldChar w:fldCharType="begin"/>
        </w:r>
        <w:r w:rsidR="00093F91">
          <w:rPr>
            <w:noProof/>
            <w:webHidden/>
          </w:rPr>
          <w:instrText xml:space="preserve"> PAGEREF _Toc110168225 \h </w:instrText>
        </w:r>
        <w:r w:rsidR="00093F91">
          <w:rPr>
            <w:noProof/>
            <w:webHidden/>
          </w:rPr>
        </w:r>
        <w:r w:rsidR="00093F91">
          <w:rPr>
            <w:noProof/>
            <w:webHidden/>
          </w:rPr>
          <w:fldChar w:fldCharType="separate"/>
        </w:r>
        <w:r w:rsidR="00093F91">
          <w:rPr>
            <w:noProof/>
            <w:webHidden/>
          </w:rPr>
          <w:t>18</w:t>
        </w:r>
        <w:r w:rsidR="00093F91">
          <w:rPr>
            <w:noProof/>
            <w:webHidden/>
          </w:rPr>
          <w:fldChar w:fldCharType="end"/>
        </w:r>
      </w:hyperlink>
    </w:p>
    <w:p w14:paraId="416B6D85" w14:textId="562E560C"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6" w:history="1">
        <w:r w:rsidR="00093F91" w:rsidRPr="00506DD8">
          <w:rPr>
            <w:rStyle w:val="Hyperlink"/>
            <w:noProof/>
          </w:rPr>
          <w:t>Hình 2.1 Kit thử nghiệm ATA835</w:t>
        </w:r>
        <w:r w:rsidR="00093F91">
          <w:rPr>
            <w:noProof/>
            <w:webHidden/>
          </w:rPr>
          <w:tab/>
        </w:r>
        <w:r w:rsidR="00093F91">
          <w:rPr>
            <w:noProof/>
            <w:webHidden/>
          </w:rPr>
          <w:fldChar w:fldCharType="begin"/>
        </w:r>
        <w:r w:rsidR="00093F91">
          <w:rPr>
            <w:noProof/>
            <w:webHidden/>
          </w:rPr>
          <w:instrText xml:space="preserve"> PAGEREF _Toc110168226 \h </w:instrText>
        </w:r>
        <w:r w:rsidR="00093F91">
          <w:rPr>
            <w:noProof/>
            <w:webHidden/>
          </w:rPr>
        </w:r>
        <w:r w:rsidR="00093F91">
          <w:rPr>
            <w:noProof/>
            <w:webHidden/>
          </w:rPr>
          <w:fldChar w:fldCharType="separate"/>
        </w:r>
        <w:r w:rsidR="00093F91">
          <w:rPr>
            <w:noProof/>
            <w:webHidden/>
          </w:rPr>
          <w:t>21</w:t>
        </w:r>
        <w:r w:rsidR="00093F91">
          <w:rPr>
            <w:noProof/>
            <w:webHidden/>
          </w:rPr>
          <w:fldChar w:fldCharType="end"/>
        </w:r>
      </w:hyperlink>
    </w:p>
    <w:p w14:paraId="51555E75" w14:textId="0D888B85"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7" w:history="1">
        <w:r w:rsidR="00093F91" w:rsidRPr="00506DD8">
          <w:rPr>
            <w:rStyle w:val="Hyperlink"/>
            <w:noProof/>
          </w:rPr>
          <w:t>Hình 2.2 Kit phát triển dựa trên SR150</w:t>
        </w:r>
        <w:r w:rsidR="00093F91">
          <w:rPr>
            <w:noProof/>
            <w:webHidden/>
          </w:rPr>
          <w:tab/>
        </w:r>
        <w:r w:rsidR="00093F91">
          <w:rPr>
            <w:noProof/>
            <w:webHidden/>
          </w:rPr>
          <w:fldChar w:fldCharType="begin"/>
        </w:r>
        <w:r w:rsidR="00093F91">
          <w:rPr>
            <w:noProof/>
            <w:webHidden/>
          </w:rPr>
          <w:instrText xml:space="preserve"> PAGEREF _Toc110168227 \h </w:instrText>
        </w:r>
        <w:r w:rsidR="00093F91">
          <w:rPr>
            <w:noProof/>
            <w:webHidden/>
          </w:rPr>
        </w:r>
        <w:r w:rsidR="00093F91">
          <w:rPr>
            <w:noProof/>
            <w:webHidden/>
          </w:rPr>
          <w:fldChar w:fldCharType="separate"/>
        </w:r>
        <w:r w:rsidR="00093F91">
          <w:rPr>
            <w:noProof/>
            <w:webHidden/>
          </w:rPr>
          <w:t>21</w:t>
        </w:r>
        <w:r w:rsidR="00093F91">
          <w:rPr>
            <w:noProof/>
            <w:webHidden/>
          </w:rPr>
          <w:fldChar w:fldCharType="end"/>
        </w:r>
      </w:hyperlink>
    </w:p>
    <w:p w14:paraId="531591DC" w14:textId="2DCCAA4F"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8" w:history="1">
        <w:r w:rsidR="00093F91" w:rsidRPr="00506DD8">
          <w:rPr>
            <w:rStyle w:val="Hyperlink"/>
            <w:noProof/>
          </w:rPr>
          <w:t>Hình 2.3 Module DWM1001</w:t>
        </w:r>
        <w:r w:rsidR="00093F91">
          <w:rPr>
            <w:noProof/>
            <w:webHidden/>
          </w:rPr>
          <w:tab/>
        </w:r>
        <w:r w:rsidR="00093F91">
          <w:rPr>
            <w:noProof/>
            <w:webHidden/>
          </w:rPr>
          <w:fldChar w:fldCharType="begin"/>
        </w:r>
        <w:r w:rsidR="00093F91">
          <w:rPr>
            <w:noProof/>
            <w:webHidden/>
          </w:rPr>
          <w:instrText xml:space="preserve"> PAGEREF _Toc110168228 \h </w:instrText>
        </w:r>
        <w:r w:rsidR="00093F91">
          <w:rPr>
            <w:noProof/>
            <w:webHidden/>
          </w:rPr>
        </w:r>
        <w:r w:rsidR="00093F91">
          <w:rPr>
            <w:noProof/>
            <w:webHidden/>
          </w:rPr>
          <w:fldChar w:fldCharType="separate"/>
        </w:r>
        <w:r w:rsidR="00093F91">
          <w:rPr>
            <w:noProof/>
            <w:webHidden/>
          </w:rPr>
          <w:t>23</w:t>
        </w:r>
        <w:r w:rsidR="00093F91">
          <w:rPr>
            <w:noProof/>
            <w:webHidden/>
          </w:rPr>
          <w:fldChar w:fldCharType="end"/>
        </w:r>
      </w:hyperlink>
    </w:p>
    <w:p w14:paraId="7D897936" w14:textId="3D371520"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29" w:history="1">
        <w:r w:rsidR="00093F91" w:rsidRPr="00506DD8">
          <w:rPr>
            <w:rStyle w:val="Hyperlink"/>
            <w:noProof/>
          </w:rPr>
          <w:t>Hình 2.4 Kit phát triển DWM1001-DEV</w:t>
        </w:r>
        <w:r w:rsidR="00093F91">
          <w:rPr>
            <w:noProof/>
            <w:webHidden/>
          </w:rPr>
          <w:tab/>
        </w:r>
        <w:r w:rsidR="00093F91">
          <w:rPr>
            <w:noProof/>
            <w:webHidden/>
          </w:rPr>
          <w:fldChar w:fldCharType="begin"/>
        </w:r>
        <w:r w:rsidR="00093F91">
          <w:rPr>
            <w:noProof/>
            <w:webHidden/>
          </w:rPr>
          <w:instrText xml:space="preserve"> PAGEREF _Toc110168229 \h </w:instrText>
        </w:r>
        <w:r w:rsidR="00093F91">
          <w:rPr>
            <w:noProof/>
            <w:webHidden/>
          </w:rPr>
        </w:r>
        <w:r w:rsidR="00093F91">
          <w:rPr>
            <w:noProof/>
            <w:webHidden/>
          </w:rPr>
          <w:fldChar w:fldCharType="separate"/>
        </w:r>
        <w:r w:rsidR="00093F91">
          <w:rPr>
            <w:noProof/>
            <w:webHidden/>
          </w:rPr>
          <w:t>23</w:t>
        </w:r>
        <w:r w:rsidR="00093F91">
          <w:rPr>
            <w:noProof/>
            <w:webHidden/>
          </w:rPr>
          <w:fldChar w:fldCharType="end"/>
        </w:r>
      </w:hyperlink>
    </w:p>
    <w:p w14:paraId="1DFC1A16" w14:textId="34B94139"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0" w:history="1">
        <w:r w:rsidR="00093F91" w:rsidRPr="00506DD8">
          <w:rPr>
            <w:rStyle w:val="Hyperlink"/>
            <w:noProof/>
          </w:rPr>
          <w:t>Hình 2.5 Cấu trúc của siêu khung truyền</w:t>
        </w:r>
        <w:r w:rsidR="00093F91">
          <w:rPr>
            <w:noProof/>
            <w:webHidden/>
          </w:rPr>
          <w:tab/>
        </w:r>
        <w:r w:rsidR="00093F91">
          <w:rPr>
            <w:noProof/>
            <w:webHidden/>
          </w:rPr>
          <w:fldChar w:fldCharType="begin"/>
        </w:r>
        <w:r w:rsidR="00093F91">
          <w:rPr>
            <w:noProof/>
            <w:webHidden/>
          </w:rPr>
          <w:instrText xml:space="preserve"> PAGEREF _Toc110168230 \h </w:instrText>
        </w:r>
        <w:r w:rsidR="00093F91">
          <w:rPr>
            <w:noProof/>
            <w:webHidden/>
          </w:rPr>
        </w:r>
        <w:r w:rsidR="00093F91">
          <w:rPr>
            <w:noProof/>
            <w:webHidden/>
          </w:rPr>
          <w:fldChar w:fldCharType="separate"/>
        </w:r>
        <w:r w:rsidR="00093F91">
          <w:rPr>
            <w:noProof/>
            <w:webHidden/>
          </w:rPr>
          <w:t>26</w:t>
        </w:r>
        <w:r w:rsidR="00093F91">
          <w:rPr>
            <w:noProof/>
            <w:webHidden/>
          </w:rPr>
          <w:fldChar w:fldCharType="end"/>
        </w:r>
      </w:hyperlink>
    </w:p>
    <w:p w14:paraId="6B816F11" w14:textId="09E398F9"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1" w:history="1">
        <w:r w:rsidR="00093F91" w:rsidRPr="00506DD8">
          <w:rPr>
            <w:rStyle w:val="Hyperlink"/>
            <w:noProof/>
          </w:rPr>
          <w:t>Hình 2.6 Mô hình sử dụng bridge node</w:t>
        </w:r>
        <w:r w:rsidR="00093F91">
          <w:rPr>
            <w:noProof/>
            <w:webHidden/>
          </w:rPr>
          <w:tab/>
        </w:r>
        <w:r w:rsidR="00093F91">
          <w:rPr>
            <w:noProof/>
            <w:webHidden/>
          </w:rPr>
          <w:fldChar w:fldCharType="begin"/>
        </w:r>
        <w:r w:rsidR="00093F91">
          <w:rPr>
            <w:noProof/>
            <w:webHidden/>
          </w:rPr>
          <w:instrText xml:space="preserve"> PAGEREF _Toc110168231 \h </w:instrText>
        </w:r>
        <w:r w:rsidR="00093F91">
          <w:rPr>
            <w:noProof/>
            <w:webHidden/>
          </w:rPr>
        </w:r>
        <w:r w:rsidR="00093F91">
          <w:rPr>
            <w:noProof/>
            <w:webHidden/>
          </w:rPr>
          <w:fldChar w:fldCharType="separate"/>
        </w:r>
        <w:r w:rsidR="00093F91">
          <w:rPr>
            <w:noProof/>
            <w:webHidden/>
          </w:rPr>
          <w:t>27</w:t>
        </w:r>
        <w:r w:rsidR="00093F91">
          <w:rPr>
            <w:noProof/>
            <w:webHidden/>
          </w:rPr>
          <w:fldChar w:fldCharType="end"/>
        </w:r>
      </w:hyperlink>
    </w:p>
    <w:p w14:paraId="5F8EDE67" w14:textId="72BB5DF1"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2" w:history="1">
        <w:r w:rsidR="00093F91" w:rsidRPr="00506DD8">
          <w:rPr>
            <w:rStyle w:val="Hyperlink"/>
            <w:noProof/>
          </w:rPr>
          <w:t>Hình 2.7 Mô hình sử dụng gateway BLE</w:t>
        </w:r>
        <w:r w:rsidR="00093F91">
          <w:rPr>
            <w:noProof/>
            <w:webHidden/>
          </w:rPr>
          <w:tab/>
        </w:r>
        <w:r w:rsidR="00093F91">
          <w:rPr>
            <w:noProof/>
            <w:webHidden/>
          </w:rPr>
          <w:fldChar w:fldCharType="begin"/>
        </w:r>
        <w:r w:rsidR="00093F91">
          <w:rPr>
            <w:noProof/>
            <w:webHidden/>
          </w:rPr>
          <w:instrText xml:space="preserve"> PAGEREF _Toc110168232 \h </w:instrText>
        </w:r>
        <w:r w:rsidR="00093F91">
          <w:rPr>
            <w:noProof/>
            <w:webHidden/>
          </w:rPr>
        </w:r>
        <w:r w:rsidR="00093F91">
          <w:rPr>
            <w:noProof/>
            <w:webHidden/>
          </w:rPr>
          <w:fldChar w:fldCharType="separate"/>
        </w:r>
        <w:r w:rsidR="00093F91">
          <w:rPr>
            <w:noProof/>
            <w:webHidden/>
          </w:rPr>
          <w:t>28</w:t>
        </w:r>
        <w:r w:rsidR="00093F91">
          <w:rPr>
            <w:noProof/>
            <w:webHidden/>
          </w:rPr>
          <w:fldChar w:fldCharType="end"/>
        </w:r>
      </w:hyperlink>
    </w:p>
    <w:p w14:paraId="06F6FFBF" w14:textId="506E5EE0"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3" w:history="1">
        <w:r w:rsidR="00093F91" w:rsidRPr="00506DD8">
          <w:rPr>
            <w:rStyle w:val="Hyperlink"/>
            <w:noProof/>
          </w:rPr>
          <w:t>Hình 2.8 BLE Stack</w:t>
        </w:r>
        <w:r w:rsidR="00093F91">
          <w:rPr>
            <w:noProof/>
            <w:webHidden/>
          </w:rPr>
          <w:tab/>
        </w:r>
        <w:r w:rsidR="00093F91">
          <w:rPr>
            <w:noProof/>
            <w:webHidden/>
          </w:rPr>
          <w:fldChar w:fldCharType="begin"/>
        </w:r>
        <w:r w:rsidR="00093F91">
          <w:rPr>
            <w:noProof/>
            <w:webHidden/>
          </w:rPr>
          <w:instrText xml:space="preserve"> PAGEREF _Toc110168233 \h </w:instrText>
        </w:r>
        <w:r w:rsidR="00093F91">
          <w:rPr>
            <w:noProof/>
            <w:webHidden/>
          </w:rPr>
        </w:r>
        <w:r w:rsidR="00093F91">
          <w:rPr>
            <w:noProof/>
            <w:webHidden/>
          </w:rPr>
          <w:fldChar w:fldCharType="separate"/>
        </w:r>
        <w:r w:rsidR="00093F91">
          <w:rPr>
            <w:noProof/>
            <w:webHidden/>
          </w:rPr>
          <w:t>29</w:t>
        </w:r>
        <w:r w:rsidR="00093F91">
          <w:rPr>
            <w:noProof/>
            <w:webHidden/>
          </w:rPr>
          <w:fldChar w:fldCharType="end"/>
        </w:r>
      </w:hyperlink>
    </w:p>
    <w:p w14:paraId="4CBDEC32" w14:textId="6A60EA65"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4" w:history="1">
        <w:r w:rsidR="00093F91" w:rsidRPr="00506DD8">
          <w:rPr>
            <w:rStyle w:val="Hyperlink"/>
            <w:noProof/>
          </w:rPr>
          <w:t>Hình 2.9 Cấu trúc bản tin Advertising</w:t>
        </w:r>
        <w:r w:rsidR="00093F91">
          <w:rPr>
            <w:noProof/>
            <w:webHidden/>
          </w:rPr>
          <w:tab/>
        </w:r>
        <w:r w:rsidR="00093F91">
          <w:rPr>
            <w:noProof/>
            <w:webHidden/>
          </w:rPr>
          <w:fldChar w:fldCharType="begin"/>
        </w:r>
        <w:r w:rsidR="00093F91">
          <w:rPr>
            <w:noProof/>
            <w:webHidden/>
          </w:rPr>
          <w:instrText xml:space="preserve"> PAGEREF _Toc110168234 \h </w:instrText>
        </w:r>
        <w:r w:rsidR="00093F91">
          <w:rPr>
            <w:noProof/>
            <w:webHidden/>
          </w:rPr>
        </w:r>
        <w:r w:rsidR="00093F91">
          <w:rPr>
            <w:noProof/>
            <w:webHidden/>
          </w:rPr>
          <w:fldChar w:fldCharType="separate"/>
        </w:r>
        <w:r w:rsidR="00093F91">
          <w:rPr>
            <w:noProof/>
            <w:webHidden/>
          </w:rPr>
          <w:t>30</w:t>
        </w:r>
        <w:r w:rsidR="00093F91">
          <w:rPr>
            <w:noProof/>
            <w:webHidden/>
          </w:rPr>
          <w:fldChar w:fldCharType="end"/>
        </w:r>
      </w:hyperlink>
    </w:p>
    <w:p w14:paraId="2D1B21A4" w14:textId="1F63BBA0"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5" w:history="1">
        <w:r w:rsidR="00093F91" w:rsidRPr="00506DD8">
          <w:rPr>
            <w:rStyle w:val="Hyperlink"/>
            <w:noProof/>
          </w:rPr>
          <w:t>Hình 2.10 Quá trình scanning của thiết bị BLE</w:t>
        </w:r>
        <w:r w:rsidR="00093F91">
          <w:rPr>
            <w:noProof/>
            <w:webHidden/>
          </w:rPr>
          <w:tab/>
        </w:r>
        <w:r w:rsidR="00093F91">
          <w:rPr>
            <w:noProof/>
            <w:webHidden/>
          </w:rPr>
          <w:fldChar w:fldCharType="begin"/>
        </w:r>
        <w:r w:rsidR="00093F91">
          <w:rPr>
            <w:noProof/>
            <w:webHidden/>
          </w:rPr>
          <w:instrText xml:space="preserve"> PAGEREF _Toc110168235 \h </w:instrText>
        </w:r>
        <w:r w:rsidR="00093F91">
          <w:rPr>
            <w:noProof/>
            <w:webHidden/>
          </w:rPr>
        </w:r>
        <w:r w:rsidR="00093F91">
          <w:rPr>
            <w:noProof/>
            <w:webHidden/>
          </w:rPr>
          <w:fldChar w:fldCharType="separate"/>
        </w:r>
        <w:r w:rsidR="00093F91">
          <w:rPr>
            <w:noProof/>
            <w:webHidden/>
          </w:rPr>
          <w:t>31</w:t>
        </w:r>
        <w:r w:rsidR="00093F91">
          <w:rPr>
            <w:noProof/>
            <w:webHidden/>
          </w:rPr>
          <w:fldChar w:fldCharType="end"/>
        </w:r>
      </w:hyperlink>
    </w:p>
    <w:p w14:paraId="04E66480" w14:textId="1440339B"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6" w:history="1">
        <w:r w:rsidR="00093F91" w:rsidRPr="00506DD8">
          <w:rPr>
            <w:rStyle w:val="Hyperlink"/>
            <w:noProof/>
          </w:rPr>
          <w:t>Hình 2.11 Profiles, Services và Characteristics</w:t>
        </w:r>
        <w:r w:rsidR="00093F91">
          <w:rPr>
            <w:noProof/>
            <w:webHidden/>
          </w:rPr>
          <w:tab/>
        </w:r>
        <w:r w:rsidR="00093F91">
          <w:rPr>
            <w:noProof/>
            <w:webHidden/>
          </w:rPr>
          <w:fldChar w:fldCharType="begin"/>
        </w:r>
        <w:r w:rsidR="00093F91">
          <w:rPr>
            <w:noProof/>
            <w:webHidden/>
          </w:rPr>
          <w:instrText xml:space="preserve"> PAGEREF _Toc110168236 \h </w:instrText>
        </w:r>
        <w:r w:rsidR="00093F91">
          <w:rPr>
            <w:noProof/>
            <w:webHidden/>
          </w:rPr>
        </w:r>
        <w:r w:rsidR="00093F91">
          <w:rPr>
            <w:noProof/>
            <w:webHidden/>
          </w:rPr>
          <w:fldChar w:fldCharType="separate"/>
        </w:r>
        <w:r w:rsidR="00093F91">
          <w:rPr>
            <w:noProof/>
            <w:webHidden/>
          </w:rPr>
          <w:t>33</w:t>
        </w:r>
        <w:r w:rsidR="00093F91">
          <w:rPr>
            <w:noProof/>
            <w:webHidden/>
          </w:rPr>
          <w:fldChar w:fldCharType="end"/>
        </w:r>
      </w:hyperlink>
    </w:p>
    <w:p w14:paraId="15AA46C3" w14:textId="7ACB5E59"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7" w:history="1">
        <w:r w:rsidR="00093F91" w:rsidRPr="00506DD8">
          <w:rPr>
            <w:rStyle w:val="Hyperlink"/>
            <w:noProof/>
          </w:rPr>
          <w:t>Hình 2.12 Khối chuyển đổi điện áp AC sang DC</w:t>
        </w:r>
        <w:r w:rsidR="00093F91">
          <w:rPr>
            <w:noProof/>
            <w:webHidden/>
          </w:rPr>
          <w:tab/>
        </w:r>
        <w:r w:rsidR="00093F91">
          <w:rPr>
            <w:noProof/>
            <w:webHidden/>
          </w:rPr>
          <w:fldChar w:fldCharType="begin"/>
        </w:r>
        <w:r w:rsidR="00093F91">
          <w:rPr>
            <w:noProof/>
            <w:webHidden/>
          </w:rPr>
          <w:instrText xml:space="preserve"> PAGEREF _Toc110168237 \h </w:instrText>
        </w:r>
        <w:r w:rsidR="00093F91">
          <w:rPr>
            <w:noProof/>
            <w:webHidden/>
          </w:rPr>
        </w:r>
        <w:r w:rsidR="00093F91">
          <w:rPr>
            <w:noProof/>
            <w:webHidden/>
          </w:rPr>
          <w:fldChar w:fldCharType="separate"/>
        </w:r>
        <w:r w:rsidR="00093F91">
          <w:rPr>
            <w:noProof/>
            <w:webHidden/>
          </w:rPr>
          <w:t>38</w:t>
        </w:r>
        <w:r w:rsidR="00093F91">
          <w:rPr>
            <w:noProof/>
            <w:webHidden/>
          </w:rPr>
          <w:fldChar w:fldCharType="end"/>
        </w:r>
      </w:hyperlink>
    </w:p>
    <w:p w14:paraId="40696C86" w14:textId="754517AC"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8" w:history="1">
        <w:r w:rsidR="00093F91" w:rsidRPr="00506DD8">
          <w:rPr>
            <w:rStyle w:val="Hyperlink"/>
            <w:noProof/>
          </w:rPr>
          <w:t>Hình 2.13 Khối chuyển điện áp cao sang 5V</w:t>
        </w:r>
        <w:r w:rsidR="00093F91">
          <w:rPr>
            <w:noProof/>
            <w:webHidden/>
          </w:rPr>
          <w:tab/>
        </w:r>
        <w:r w:rsidR="00093F91">
          <w:rPr>
            <w:noProof/>
            <w:webHidden/>
          </w:rPr>
          <w:fldChar w:fldCharType="begin"/>
        </w:r>
        <w:r w:rsidR="00093F91">
          <w:rPr>
            <w:noProof/>
            <w:webHidden/>
          </w:rPr>
          <w:instrText xml:space="preserve"> PAGEREF _Toc110168238 \h </w:instrText>
        </w:r>
        <w:r w:rsidR="00093F91">
          <w:rPr>
            <w:noProof/>
            <w:webHidden/>
          </w:rPr>
        </w:r>
        <w:r w:rsidR="00093F91">
          <w:rPr>
            <w:noProof/>
            <w:webHidden/>
          </w:rPr>
          <w:fldChar w:fldCharType="separate"/>
        </w:r>
        <w:r w:rsidR="00093F91">
          <w:rPr>
            <w:noProof/>
            <w:webHidden/>
          </w:rPr>
          <w:t>39</w:t>
        </w:r>
        <w:r w:rsidR="00093F91">
          <w:rPr>
            <w:noProof/>
            <w:webHidden/>
          </w:rPr>
          <w:fldChar w:fldCharType="end"/>
        </w:r>
      </w:hyperlink>
    </w:p>
    <w:p w14:paraId="277527AC" w14:textId="697864FB"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39" w:history="1">
        <w:r w:rsidR="00093F91" w:rsidRPr="00506DD8">
          <w:rPr>
            <w:rStyle w:val="Hyperlink"/>
            <w:noProof/>
          </w:rPr>
          <w:t>Hình 2.14 Khối hạ áp 3.3V</w:t>
        </w:r>
        <w:r w:rsidR="00093F91">
          <w:rPr>
            <w:noProof/>
            <w:webHidden/>
          </w:rPr>
          <w:tab/>
        </w:r>
        <w:r w:rsidR="00093F91">
          <w:rPr>
            <w:noProof/>
            <w:webHidden/>
          </w:rPr>
          <w:fldChar w:fldCharType="begin"/>
        </w:r>
        <w:r w:rsidR="00093F91">
          <w:rPr>
            <w:noProof/>
            <w:webHidden/>
          </w:rPr>
          <w:instrText xml:space="preserve"> PAGEREF _Toc110168239 \h </w:instrText>
        </w:r>
        <w:r w:rsidR="00093F91">
          <w:rPr>
            <w:noProof/>
            <w:webHidden/>
          </w:rPr>
        </w:r>
        <w:r w:rsidR="00093F91">
          <w:rPr>
            <w:noProof/>
            <w:webHidden/>
          </w:rPr>
          <w:fldChar w:fldCharType="separate"/>
        </w:r>
        <w:r w:rsidR="00093F91">
          <w:rPr>
            <w:noProof/>
            <w:webHidden/>
          </w:rPr>
          <w:t>40</w:t>
        </w:r>
        <w:r w:rsidR="00093F91">
          <w:rPr>
            <w:noProof/>
            <w:webHidden/>
          </w:rPr>
          <w:fldChar w:fldCharType="end"/>
        </w:r>
      </w:hyperlink>
    </w:p>
    <w:p w14:paraId="547FC6E7" w14:textId="433D876D"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40" w:history="1">
        <w:r w:rsidR="00093F91" w:rsidRPr="00506DD8">
          <w:rPr>
            <w:rStyle w:val="Hyperlink"/>
            <w:noProof/>
          </w:rPr>
          <w:t>Hình 2.15 ESP32 Wroom-32</w:t>
        </w:r>
        <w:r w:rsidR="00093F91">
          <w:rPr>
            <w:noProof/>
            <w:webHidden/>
          </w:rPr>
          <w:tab/>
        </w:r>
        <w:r w:rsidR="00093F91">
          <w:rPr>
            <w:noProof/>
            <w:webHidden/>
          </w:rPr>
          <w:fldChar w:fldCharType="begin"/>
        </w:r>
        <w:r w:rsidR="00093F91">
          <w:rPr>
            <w:noProof/>
            <w:webHidden/>
          </w:rPr>
          <w:instrText xml:space="preserve"> PAGEREF _Toc110168240 \h </w:instrText>
        </w:r>
        <w:r w:rsidR="00093F91">
          <w:rPr>
            <w:noProof/>
            <w:webHidden/>
          </w:rPr>
        </w:r>
        <w:r w:rsidR="00093F91">
          <w:rPr>
            <w:noProof/>
            <w:webHidden/>
          </w:rPr>
          <w:fldChar w:fldCharType="separate"/>
        </w:r>
        <w:r w:rsidR="00093F91">
          <w:rPr>
            <w:noProof/>
            <w:webHidden/>
          </w:rPr>
          <w:t>40</w:t>
        </w:r>
        <w:r w:rsidR="00093F91">
          <w:rPr>
            <w:noProof/>
            <w:webHidden/>
          </w:rPr>
          <w:fldChar w:fldCharType="end"/>
        </w:r>
      </w:hyperlink>
    </w:p>
    <w:p w14:paraId="44FE6874" w14:textId="3594A6B4"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41" w:history="1">
        <w:r w:rsidR="00093F91" w:rsidRPr="00506DD8">
          <w:rPr>
            <w:rStyle w:val="Hyperlink"/>
            <w:noProof/>
          </w:rPr>
          <w:t>Hình 2.16 ESP32 Wroom-32 No Shield</w:t>
        </w:r>
        <w:r w:rsidR="00093F91">
          <w:rPr>
            <w:noProof/>
            <w:webHidden/>
          </w:rPr>
          <w:tab/>
        </w:r>
        <w:r w:rsidR="00093F91">
          <w:rPr>
            <w:noProof/>
            <w:webHidden/>
          </w:rPr>
          <w:fldChar w:fldCharType="begin"/>
        </w:r>
        <w:r w:rsidR="00093F91">
          <w:rPr>
            <w:noProof/>
            <w:webHidden/>
          </w:rPr>
          <w:instrText xml:space="preserve"> PAGEREF _Toc110168241 \h </w:instrText>
        </w:r>
        <w:r w:rsidR="00093F91">
          <w:rPr>
            <w:noProof/>
            <w:webHidden/>
          </w:rPr>
        </w:r>
        <w:r w:rsidR="00093F91">
          <w:rPr>
            <w:noProof/>
            <w:webHidden/>
          </w:rPr>
          <w:fldChar w:fldCharType="separate"/>
        </w:r>
        <w:r w:rsidR="00093F91">
          <w:rPr>
            <w:noProof/>
            <w:webHidden/>
          </w:rPr>
          <w:t>40</w:t>
        </w:r>
        <w:r w:rsidR="00093F91">
          <w:rPr>
            <w:noProof/>
            <w:webHidden/>
          </w:rPr>
          <w:fldChar w:fldCharType="end"/>
        </w:r>
      </w:hyperlink>
    </w:p>
    <w:p w14:paraId="6EFA107D" w14:textId="0D2CB6F7"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42" w:history="1">
        <w:r w:rsidR="00093F91" w:rsidRPr="00506DD8">
          <w:rPr>
            <w:rStyle w:val="Hyperlink"/>
            <w:noProof/>
          </w:rPr>
          <w:t>Hình 2.17 Schematic khối xử lý trung tâm</w:t>
        </w:r>
        <w:r w:rsidR="00093F91">
          <w:rPr>
            <w:noProof/>
            <w:webHidden/>
          </w:rPr>
          <w:tab/>
        </w:r>
        <w:r w:rsidR="00093F91">
          <w:rPr>
            <w:noProof/>
            <w:webHidden/>
          </w:rPr>
          <w:fldChar w:fldCharType="begin"/>
        </w:r>
        <w:r w:rsidR="00093F91">
          <w:rPr>
            <w:noProof/>
            <w:webHidden/>
          </w:rPr>
          <w:instrText xml:space="preserve"> PAGEREF _Toc110168242 \h </w:instrText>
        </w:r>
        <w:r w:rsidR="00093F91">
          <w:rPr>
            <w:noProof/>
            <w:webHidden/>
          </w:rPr>
        </w:r>
        <w:r w:rsidR="00093F91">
          <w:rPr>
            <w:noProof/>
            <w:webHidden/>
          </w:rPr>
          <w:fldChar w:fldCharType="separate"/>
        </w:r>
        <w:r w:rsidR="00093F91">
          <w:rPr>
            <w:noProof/>
            <w:webHidden/>
          </w:rPr>
          <w:t>42</w:t>
        </w:r>
        <w:r w:rsidR="00093F91">
          <w:rPr>
            <w:noProof/>
            <w:webHidden/>
          </w:rPr>
          <w:fldChar w:fldCharType="end"/>
        </w:r>
      </w:hyperlink>
    </w:p>
    <w:p w14:paraId="0A579043" w14:textId="2532BD3F"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43" w:history="1">
        <w:r w:rsidR="00093F91" w:rsidRPr="00506DD8">
          <w:rPr>
            <w:rStyle w:val="Hyperlink"/>
            <w:noProof/>
          </w:rPr>
          <w:t>Hình 2.18 Khối lưu trữ dữ liệu</w:t>
        </w:r>
        <w:r w:rsidR="00093F91">
          <w:rPr>
            <w:noProof/>
            <w:webHidden/>
          </w:rPr>
          <w:tab/>
        </w:r>
        <w:r w:rsidR="00093F91">
          <w:rPr>
            <w:noProof/>
            <w:webHidden/>
          </w:rPr>
          <w:fldChar w:fldCharType="begin"/>
        </w:r>
        <w:r w:rsidR="00093F91">
          <w:rPr>
            <w:noProof/>
            <w:webHidden/>
          </w:rPr>
          <w:instrText xml:space="preserve"> PAGEREF _Toc110168243 \h </w:instrText>
        </w:r>
        <w:r w:rsidR="00093F91">
          <w:rPr>
            <w:noProof/>
            <w:webHidden/>
          </w:rPr>
        </w:r>
        <w:r w:rsidR="00093F91">
          <w:rPr>
            <w:noProof/>
            <w:webHidden/>
          </w:rPr>
          <w:fldChar w:fldCharType="separate"/>
        </w:r>
        <w:r w:rsidR="00093F91">
          <w:rPr>
            <w:noProof/>
            <w:webHidden/>
          </w:rPr>
          <w:t>43</w:t>
        </w:r>
        <w:r w:rsidR="00093F91">
          <w:rPr>
            <w:noProof/>
            <w:webHidden/>
          </w:rPr>
          <w:fldChar w:fldCharType="end"/>
        </w:r>
      </w:hyperlink>
    </w:p>
    <w:p w14:paraId="5C460FC3" w14:textId="3C10B8DD"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44" w:history="1">
        <w:r w:rsidR="00093F91" w:rsidRPr="00506DD8">
          <w:rPr>
            <w:rStyle w:val="Hyperlink"/>
            <w:noProof/>
          </w:rPr>
          <w:t>Hình 2.19 Cấu trúc bộ nhớ Flash theo Block</w:t>
        </w:r>
        <w:r w:rsidR="00093F91">
          <w:rPr>
            <w:noProof/>
            <w:webHidden/>
          </w:rPr>
          <w:tab/>
        </w:r>
        <w:r w:rsidR="00093F91">
          <w:rPr>
            <w:noProof/>
            <w:webHidden/>
          </w:rPr>
          <w:fldChar w:fldCharType="begin"/>
        </w:r>
        <w:r w:rsidR="00093F91">
          <w:rPr>
            <w:noProof/>
            <w:webHidden/>
          </w:rPr>
          <w:instrText xml:space="preserve"> PAGEREF _Toc110168244 \h </w:instrText>
        </w:r>
        <w:r w:rsidR="00093F91">
          <w:rPr>
            <w:noProof/>
            <w:webHidden/>
          </w:rPr>
        </w:r>
        <w:r w:rsidR="00093F91">
          <w:rPr>
            <w:noProof/>
            <w:webHidden/>
          </w:rPr>
          <w:fldChar w:fldCharType="separate"/>
        </w:r>
        <w:r w:rsidR="00093F91">
          <w:rPr>
            <w:noProof/>
            <w:webHidden/>
          </w:rPr>
          <w:t>44</w:t>
        </w:r>
        <w:r w:rsidR="00093F91">
          <w:rPr>
            <w:noProof/>
            <w:webHidden/>
          </w:rPr>
          <w:fldChar w:fldCharType="end"/>
        </w:r>
      </w:hyperlink>
    </w:p>
    <w:p w14:paraId="06D7993D" w14:textId="16D054E9"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r:id="rId11" w:anchor="_Toc110168245" w:history="1">
        <w:r w:rsidR="00093F91" w:rsidRPr="00506DD8">
          <w:rPr>
            <w:rStyle w:val="Hyperlink"/>
            <w:noProof/>
          </w:rPr>
          <w:t>Hình 2.20 Cấu trúc một block</w:t>
        </w:r>
        <w:r w:rsidR="00093F91">
          <w:rPr>
            <w:noProof/>
            <w:webHidden/>
          </w:rPr>
          <w:tab/>
        </w:r>
        <w:r w:rsidR="00093F91">
          <w:rPr>
            <w:noProof/>
            <w:webHidden/>
          </w:rPr>
          <w:fldChar w:fldCharType="begin"/>
        </w:r>
        <w:r w:rsidR="00093F91">
          <w:rPr>
            <w:noProof/>
            <w:webHidden/>
          </w:rPr>
          <w:instrText xml:space="preserve"> PAGEREF _Toc110168245 \h </w:instrText>
        </w:r>
        <w:r w:rsidR="00093F91">
          <w:rPr>
            <w:noProof/>
            <w:webHidden/>
          </w:rPr>
        </w:r>
        <w:r w:rsidR="00093F91">
          <w:rPr>
            <w:noProof/>
            <w:webHidden/>
          </w:rPr>
          <w:fldChar w:fldCharType="separate"/>
        </w:r>
        <w:r w:rsidR="00093F91">
          <w:rPr>
            <w:noProof/>
            <w:webHidden/>
          </w:rPr>
          <w:t>44</w:t>
        </w:r>
        <w:r w:rsidR="00093F91">
          <w:rPr>
            <w:noProof/>
            <w:webHidden/>
          </w:rPr>
          <w:fldChar w:fldCharType="end"/>
        </w:r>
      </w:hyperlink>
    </w:p>
    <w:p w14:paraId="181E7422" w14:textId="49316280"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46" w:history="1">
        <w:r w:rsidR="00093F91" w:rsidRPr="00506DD8">
          <w:rPr>
            <w:rStyle w:val="Hyperlink"/>
            <w:noProof/>
          </w:rPr>
          <w:t>Hình 2.21 Ghi dữ liệu vào một page trong flash</w:t>
        </w:r>
        <w:r w:rsidR="00093F91">
          <w:rPr>
            <w:noProof/>
            <w:webHidden/>
          </w:rPr>
          <w:tab/>
        </w:r>
        <w:r w:rsidR="00093F91">
          <w:rPr>
            <w:noProof/>
            <w:webHidden/>
          </w:rPr>
          <w:fldChar w:fldCharType="begin"/>
        </w:r>
        <w:r w:rsidR="00093F91">
          <w:rPr>
            <w:noProof/>
            <w:webHidden/>
          </w:rPr>
          <w:instrText xml:space="preserve"> PAGEREF _Toc110168246 \h </w:instrText>
        </w:r>
        <w:r w:rsidR="00093F91">
          <w:rPr>
            <w:noProof/>
            <w:webHidden/>
          </w:rPr>
        </w:r>
        <w:r w:rsidR="00093F91">
          <w:rPr>
            <w:noProof/>
            <w:webHidden/>
          </w:rPr>
          <w:fldChar w:fldCharType="separate"/>
        </w:r>
        <w:r w:rsidR="00093F91">
          <w:rPr>
            <w:noProof/>
            <w:webHidden/>
          </w:rPr>
          <w:t>44</w:t>
        </w:r>
        <w:r w:rsidR="00093F91">
          <w:rPr>
            <w:noProof/>
            <w:webHidden/>
          </w:rPr>
          <w:fldChar w:fldCharType="end"/>
        </w:r>
      </w:hyperlink>
    </w:p>
    <w:p w14:paraId="6359EDF4" w14:textId="2F5842E9"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47" w:history="1">
        <w:r w:rsidR="00093F91" w:rsidRPr="00506DD8">
          <w:rPr>
            <w:rStyle w:val="Hyperlink"/>
            <w:noProof/>
          </w:rPr>
          <w:t>Hình 2.22 Các tính năng chính của Gateway</w:t>
        </w:r>
        <w:r w:rsidR="00093F91">
          <w:rPr>
            <w:noProof/>
            <w:webHidden/>
          </w:rPr>
          <w:tab/>
        </w:r>
        <w:r w:rsidR="00093F91">
          <w:rPr>
            <w:noProof/>
            <w:webHidden/>
          </w:rPr>
          <w:fldChar w:fldCharType="begin"/>
        </w:r>
        <w:r w:rsidR="00093F91">
          <w:rPr>
            <w:noProof/>
            <w:webHidden/>
          </w:rPr>
          <w:instrText xml:space="preserve"> PAGEREF _Toc110168247 \h </w:instrText>
        </w:r>
        <w:r w:rsidR="00093F91">
          <w:rPr>
            <w:noProof/>
            <w:webHidden/>
          </w:rPr>
        </w:r>
        <w:r w:rsidR="00093F91">
          <w:rPr>
            <w:noProof/>
            <w:webHidden/>
          </w:rPr>
          <w:fldChar w:fldCharType="separate"/>
        </w:r>
        <w:r w:rsidR="00093F91">
          <w:rPr>
            <w:noProof/>
            <w:webHidden/>
          </w:rPr>
          <w:t>45</w:t>
        </w:r>
        <w:r w:rsidR="00093F91">
          <w:rPr>
            <w:noProof/>
            <w:webHidden/>
          </w:rPr>
          <w:fldChar w:fldCharType="end"/>
        </w:r>
      </w:hyperlink>
    </w:p>
    <w:p w14:paraId="0C0A8CED" w14:textId="165FB92F"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48" w:history="1">
        <w:r w:rsidR="00093F91" w:rsidRPr="00506DD8">
          <w:rPr>
            <w:rStyle w:val="Hyperlink"/>
            <w:noProof/>
          </w:rPr>
          <w:t>Hình 3.1 Mặt trên mạch PCB</w:t>
        </w:r>
        <w:r w:rsidR="00093F91">
          <w:rPr>
            <w:noProof/>
            <w:webHidden/>
          </w:rPr>
          <w:tab/>
        </w:r>
        <w:r w:rsidR="00093F91">
          <w:rPr>
            <w:noProof/>
            <w:webHidden/>
          </w:rPr>
          <w:fldChar w:fldCharType="begin"/>
        </w:r>
        <w:r w:rsidR="00093F91">
          <w:rPr>
            <w:noProof/>
            <w:webHidden/>
          </w:rPr>
          <w:instrText xml:space="preserve"> PAGEREF _Toc110168248 \h </w:instrText>
        </w:r>
        <w:r w:rsidR="00093F91">
          <w:rPr>
            <w:noProof/>
            <w:webHidden/>
          </w:rPr>
        </w:r>
        <w:r w:rsidR="00093F91">
          <w:rPr>
            <w:noProof/>
            <w:webHidden/>
          </w:rPr>
          <w:fldChar w:fldCharType="separate"/>
        </w:r>
        <w:r w:rsidR="00093F91">
          <w:rPr>
            <w:noProof/>
            <w:webHidden/>
          </w:rPr>
          <w:t>48</w:t>
        </w:r>
        <w:r w:rsidR="00093F91">
          <w:rPr>
            <w:noProof/>
            <w:webHidden/>
          </w:rPr>
          <w:fldChar w:fldCharType="end"/>
        </w:r>
      </w:hyperlink>
    </w:p>
    <w:p w14:paraId="0BCD0710" w14:textId="68F83E3A"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49" w:history="1">
        <w:r w:rsidR="00093F91" w:rsidRPr="00506DD8">
          <w:rPr>
            <w:rStyle w:val="Hyperlink"/>
            <w:noProof/>
          </w:rPr>
          <w:t>Hình 3.2 Mặt dưới mạch PCB</w:t>
        </w:r>
        <w:r w:rsidR="00093F91">
          <w:rPr>
            <w:noProof/>
            <w:webHidden/>
          </w:rPr>
          <w:tab/>
        </w:r>
        <w:r w:rsidR="00093F91">
          <w:rPr>
            <w:noProof/>
            <w:webHidden/>
          </w:rPr>
          <w:fldChar w:fldCharType="begin"/>
        </w:r>
        <w:r w:rsidR="00093F91">
          <w:rPr>
            <w:noProof/>
            <w:webHidden/>
          </w:rPr>
          <w:instrText xml:space="preserve"> PAGEREF _Toc110168249 \h </w:instrText>
        </w:r>
        <w:r w:rsidR="00093F91">
          <w:rPr>
            <w:noProof/>
            <w:webHidden/>
          </w:rPr>
        </w:r>
        <w:r w:rsidR="00093F91">
          <w:rPr>
            <w:noProof/>
            <w:webHidden/>
          </w:rPr>
          <w:fldChar w:fldCharType="separate"/>
        </w:r>
        <w:r w:rsidR="00093F91">
          <w:rPr>
            <w:noProof/>
            <w:webHidden/>
          </w:rPr>
          <w:t>48</w:t>
        </w:r>
        <w:r w:rsidR="00093F91">
          <w:rPr>
            <w:noProof/>
            <w:webHidden/>
          </w:rPr>
          <w:fldChar w:fldCharType="end"/>
        </w:r>
      </w:hyperlink>
    </w:p>
    <w:p w14:paraId="5394B5AC" w14:textId="6DC1D072" w:rsidR="00093F9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250" w:history="1">
        <w:r w:rsidR="00093F91" w:rsidRPr="00506DD8">
          <w:rPr>
            <w:rStyle w:val="Hyperlink"/>
            <w:noProof/>
          </w:rPr>
          <w:t>Hình 3.3 Thử nghiệm độ chính xác của hệ thống DWM1001</w:t>
        </w:r>
        <w:r w:rsidR="00093F91">
          <w:rPr>
            <w:noProof/>
            <w:webHidden/>
          </w:rPr>
          <w:tab/>
        </w:r>
        <w:r w:rsidR="00093F91">
          <w:rPr>
            <w:noProof/>
            <w:webHidden/>
          </w:rPr>
          <w:fldChar w:fldCharType="begin"/>
        </w:r>
        <w:r w:rsidR="00093F91">
          <w:rPr>
            <w:noProof/>
            <w:webHidden/>
          </w:rPr>
          <w:instrText xml:space="preserve"> PAGEREF _Toc110168250 \h </w:instrText>
        </w:r>
        <w:r w:rsidR="00093F91">
          <w:rPr>
            <w:noProof/>
            <w:webHidden/>
          </w:rPr>
        </w:r>
        <w:r w:rsidR="00093F91">
          <w:rPr>
            <w:noProof/>
            <w:webHidden/>
          </w:rPr>
          <w:fldChar w:fldCharType="separate"/>
        </w:r>
        <w:r w:rsidR="00093F91">
          <w:rPr>
            <w:noProof/>
            <w:webHidden/>
          </w:rPr>
          <w:t>49</w:t>
        </w:r>
        <w:r w:rsidR="00093F91">
          <w:rPr>
            <w:noProof/>
            <w:webHidden/>
          </w:rPr>
          <w:fldChar w:fldCharType="end"/>
        </w:r>
      </w:hyperlink>
    </w:p>
    <w:p w14:paraId="34D4EF17" w14:textId="0B0A5E8E" w:rsidR="0051122E" w:rsidRPr="0051122E" w:rsidRDefault="0051122E" w:rsidP="0051122E">
      <w:pPr>
        <w:sectPr w:rsidR="0051122E" w:rsidRPr="0051122E" w:rsidSect="00B836A5">
          <w:type w:val="oddPage"/>
          <w:pgSz w:w="11906" w:h="16838" w:code="9"/>
          <w:pgMar w:top="1134" w:right="1138" w:bottom="1411" w:left="1699" w:header="850" w:footer="432" w:gutter="0"/>
          <w:pgNumType w:fmt="lowerRoman" w:start="1"/>
          <w:cols w:space="454"/>
          <w:docGrid w:type="lines" w:linePitch="360"/>
        </w:sectPr>
      </w:pPr>
      <w:r>
        <w:fldChar w:fldCharType="end"/>
      </w:r>
    </w:p>
    <w:p w14:paraId="1974832F" w14:textId="77777777" w:rsidR="0051122E" w:rsidRDefault="0051122E" w:rsidP="00E466C5">
      <w:pPr>
        <w:tabs>
          <w:tab w:val="center" w:pos="4894"/>
        </w:tabs>
        <w:ind w:firstLine="0"/>
      </w:pPr>
    </w:p>
    <w:p w14:paraId="2134AB8C" w14:textId="099FCE8F" w:rsidR="00E466C5" w:rsidRDefault="00E466C5" w:rsidP="00E466C5">
      <w:pPr>
        <w:pStyle w:val="Heading1unnumbered"/>
      </w:pPr>
      <w:r>
        <w:tab/>
      </w:r>
      <w:bookmarkStart w:id="4" w:name="_Toc110171897"/>
      <w:r>
        <w:t>Danh mục bảng biểu</w:t>
      </w:r>
      <w:bookmarkEnd w:id="4"/>
    </w:p>
    <w:p w14:paraId="4E7680A2" w14:textId="1D8C2FF3" w:rsidR="00955421" w:rsidRDefault="0095542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 </w:instrText>
      </w:r>
      <w:r>
        <w:fldChar w:fldCharType="separate"/>
      </w:r>
      <w:hyperlink w:anchor="_Toc110168487" w:history="1">
        <w:r w:rsidRPr="00101101">
          <w:rPr>
            <w:rStyle w:val="Hyperlink"/>
            <w:noProof/>
          </w:rPr>
          <w:t>Bảng  1.1 Các công nghệ định vị trong nhà</w:t>
        </w:r>
        <w:r>
          <w:rPr>
            <w:noProof/>
            <w:webHidden/>
          </w:rPr>
          <w:tab/>
        </w:r>
        <w:r>
          <w:rPr>
            <w:noProof/>
            <w:webHidden/>
          </w:rPr>
          <w:fldChar w:fldCharType="begin"/>
        </w:r>
        <w:r>
          <w:rPr>
            <w:noProof/>
            <w:webHidden/>
          </w:rPr>
          <w:instrText xml:space="preserve"> PAGEREF _Toc110168487 \h </w:instrText>
        </w:r>
        <w:r>
          <w:rPr>
            <w:noProof/>
            <w:webHidden/>
          </w:rPr>
        </w:r>
        <w:r>
          <w:rPr>
            <w:noProof/>
            <w:webHidden/>
          </w:rPr>
          <w:fldChar w:fldCharType="separate"/>
        </w:r>
        <w:r>
          <w:rPr>
            <w:noProof/>
            <w:webHidden/>
          </w:rPr>
          <w:t>2</w:t>
        </w:r>
        <w:r>
          <w:rPr>
            <w:noProof/>
            <w:webHidden/>
          </w:rPr>
          <w:fldChar w:fldCharType="end"/>
        </w:r>
      </w:hyperlink>
    </w:p>
    <w:p w14:paraId="33319BF9" w14:textId="7CE3461E" w:rsidR="0095542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488" w:history="1">
        <w:r w:rsidR="00955421" w:rsidRPr="00101101">
          <w:rPr>
            <w:rStyle w:val="Hyperlink"/>
            <w:noProof/>
          </w:rPr>
          <w:t>Bảng  2.1 Các phần tử linh kiện chính</w:t>
        </w:r>
        <w:r w:rsidR="00955421">
          <w:rPr>
            <w:noProof/>
            <w:webHidden/>
          </w:rPr>
          <w:tab/>
        </w:r>
        <w:r w:rsidR="00955421">
          <w:rPr>
            <w:noProof/>
            <w:webHidden/>
          </w:rPr>
          <w:fldChar w:fldCharType="begin"/>
        </w:r>
        <w:r w:rsidR="00955421">
          <w:rPr>
            <w:noProof/>
            <w:webHidden/>
          </w:rPr>
          <w:instrText xml:space="preserve"> PAGEREF _Toc110168488 \h </w:instrText>
        </w:r>
        <w:r w:rsidR="00955421">
          <w:rPr>
            <w:noProof/>
            <w:webHidden/>
          </w:rPr>
        </w:r>
        <w:r w:rsidR="00955421">
          <w:rPr>
            <w:noProof/>
            <w:webHidden/>
          </w:rPr>
          <w:fldChar w:fldCharType="separate"/>
        </w:r>
        <w:r w:rsidR="00955421">
          <w:rPr>
            <w:noProof/>
            <w:webHidden/>
          </w:rPr>
          <w:t>36</w:t>
        </w:r>
        <w:r w:rsidR="00955421">
          <w:rPr>
            <w:noProof/>
            <w:webHidden/>
          </w:rPr>
          <w:fldChar w:fldCharType="end"/>
        </w:r>
      </w:hyperlink>
    </w:p>
    <w:p w14:paraId="11396020" w14:textId="65A3423D" w:rsidR="0095542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489" w:history="1">
        <w:r w:rsidR="00955421" w:rsidRPr="00101101">
          <w:rPr>
            <w:rStyle w:val="Hyperlink"/>
            <w:noProof/>
          </w:rPr>
          <w:t>Bảng  2.2 Mức tiêu thụ tối đa của hệ thống</w:t>
        </w:r>
        <w:r w:rsidR="00955421">
          <w:rPr>
            <w:noProof/>
            <w:webHidden/>
          </w:rPr>
          <w:tab/>
        </w:r>
        <w:r w:rsidR="00955421">
          <w:rPr>
            <w:noProof/>
            <w:webHidden/>
          </w:rPr>
          <w:fldChar w:fldCharType="begin"/>
        </w:r>
        <w:r w:rsidR="00955421">
          <w:rPr>
            <w:noProof/>
            <w:webHidden/>
          </w:rPr>
          <w:instrText xml:space="preserve"> PAGEREF _Toc110168489 \h </w:instrText>
        </w:r>
        <w:r w:rsidR="00955421">
          <w:rPr>
            <w:noProof/>
            <w:webHidden/>
          </w:rPr>
        </w:r>
        <w:r w:rsidR="00955421">
          <w:rPr>
            <w:noProof/>
            <w:webHidden/>
          </w:rPr>
          <w:fldChar w:fldCharType="separate"/>
        </w:r>
        <w:r w:rsidR="00955421">
          <w:rPr>
            <w:noProof/>
            <w:webHidden/>
          </w:rPr>
          <w:t>36</w:t>
        </w:r>
        <w:r w:rsidR="00955421">
          <w:rPr>
            <w:noProof/>
            <w:webHidden/>
          </w:rPr>
          <w:fldChar w:fldCharType="end"/>
        </w:r>
      </w:hyperlink>
    </w:p>
    <w:p w14:paraId="612955BC" w14:textId="2B8B7F25" w:rsidR="0095542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490" w:history="1">
        <w:r w:rsidR="00955421" w:rsidRPr="00101101">
          <w:rPr>
            <w:rStyle w:val="Hyperlink"/>
            <w:noProof/>
          </w:rPr>
          <w:t>Bảng  2.3 Năng lượng tiêu thụ khối xử lý trung tâm</w:t>
        </w:r>
        <w:r w:rsidR="00955421">
          <w:rPr>
            <w:noProof/>
            <w:webHidden/>
          </w:rPr>
          <w:tab/>
        </w:r>
        <w:r w:rsidR="00955421">
          <w:rPr>
            <w:noProof/>
            <w:webHidden/>
          </w:rPr>
          <w:fldChar w:fldCharType="begin"/>
        </w:r>
        <w:r w:rsidR="00955421">
          <w:rPr>
            <w:noProof/>
            <w:webHidden/>
          </w:rPr>
          <w:instrText xml:space="preserve"> PAGEREF _Toc110168490 \h </w:instrText>
        </w:r>
        <w:r w:rsidR="00955421">
          <w:rPr>
            <w:noProof/>
            <w:webHidden/>
          </w:rPr>
        </w:r>
        <w:r w:rsidR="00955421">
          <w:rPr>
            <w:noProof/>
            <w:webHidden/>
          </w:rPr>
          <w:fldChar w:fldCharType="separate"/>
        </w:r>
        <w:r w:rsidR="00955421">
          <w:rPr>
            <w:noProof/>
            <w:webHidden/>
          </w:rPr>
          <w:t>37</w:t>
        </w:r>
        <w:r w:rsidR="00955421">
          <w:rPr>
            <w:noProof/>
            <w:webHidden/>
          </w:rPr>
          <w:fldChar w:fldCharType="end"/>
        </w:r>
      </w:hyperlink>
    </w:p>
    <w:p w14:paraId="09CAEA49" w14:textId="7301E937" w:rsidR="0095542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491" w:history="1">
        <w:r w:rsidR="00955421" w:rsidRPr="00101101">
          <w:rPr>
            <w:rStyle w:val="Hyperlink"/>
            <w:noProof/>
          </w:rPr>
          <w:t>Bảng  2.4 Thông số Module ESP32 Wroom-32</w:t>
        </w:r>
        <w:r w:rsidR="00955421">
          <w:rPr>
            <w:noProof/>
            <w:webHidden/>
          </w:rPr>
          <w:tab/>
        </w:r>
        <w:r w:rsidR="00955421">
          <w:rPr>
            <w:noProof/>
            <w:webHidden/>
          </w:rPr>
          <w:fldChar w:fldCharType="begin"/>
        </w:r>
        <w:r w:rsidR="00955421">
          <w:rPr>
            <w:noProof/>
            <w:webHidden/>
          </w:rPr>
          <w:instrText xml:space="preserve"> PAGEREF _Toc110168491 \h </w:instrText>
        </w:r>
        <w:r w:rsidR="00955421">
          <w:rPr>
            <w:noProof/>
            <w:webHidden/>
          </w:rPr>
        </w:r>
        <w:r w:rsidR="00955421">
          <w:rPr>
            <w:noProof/>
            <w:webHidden/>
          </w:rPr>
          <w:fldChar w:fldCharType="separate"/>
        </w:r>
        <w:r w:rsidR="00955421">
          <w:rPr>
            <w:noProof/>
            <w:webHidden/>
          </w:rPr>
          <w:t>41</w:t>
        </w:r>
        <w:r w:rsidR="00955421">
          <w:rPr>
            <w:noProof/>
            <w:webHidden/>
          </w:rPr>
          <w:fldChar w:fldCharType="end"/>
        </w:r>
      </w:hyperlink>
    </w:p>
    <w:p w14:paraId="488AB5F4" w14:textId="7F2D0786" w:rsidR="00955421"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168492" w:history="1">
        <w:r w:rsidR="00955421" w:rsidRPr="00101101">
          <w:rPr>
            <w:rStyle w:val="Hyperlink"/>
            <w:noProof/>
          </w:rPr>
          <w:t>Bảng  2.5 Giải thích thành phần khối xử lý trung tâm</w:t>
        </w:r>
        <w:r w:rsidR="00955421">
          <w:rPr>
            <w:noProof/>
            <w:webHidden/>
          </w:rPr>
          <w:tab/>
        </w:r>
        <w:r w:rsidR="00955421">
          <w:rPr>
            <w:noProof/>
            <w:webHidden/>
          </w:rPr>
          <w:fldChar w:fldCharType="begin"/>
        </w:r>
        <w:r w:rsidR="00955421">
          <w:rPr>
            <w:noProof/>
            <w:webHidden/>
          </w:rPr>
          <w:instrText xml:space="preserve"> PAGEREF _Toc110168492 \h </w:instrText>
        </w:r>
        <w:r w:rsidR="00955421">
          <w:rPr>
            <w:noProof/>
            <w:webHidden/>
          </w:rPr>
        </w:r>
        <w:r w:rsidR="00955421">
          <w:rPr>
            <w:noProof/>
            <w:webHidden/>
          </w:rPr>
          <w:fldChar w:fldCharType="separate"/>
        </w:r>
        <w:r w:rsidR="00955421">
          <w:rPr>
            <w:noProof/>
            <w:webHidden/>
          </w:rPr>
          <w:t>42</w:t>
        </w:r>
        <w:r w:rsidR="00955421">
          <w:rPr>
            <w:noProof/>
            <w:webHidden/>
          </w:rPr>
          <w:fldChar w:fldCharType="end"/>
        </w:r>
      </w:hyperlink>
    </w:p>
    <w:p w14:paraId="52C3EECF" w14:textId="0C9C93F0" w:rsidR="00E466C5" w:rsidRDefault="00955421" w:rsidP="00955421">
      <w:pPr>
        <w:ind w:firstLine="0"/>
      </w:pPr>
      <w:r>
        <w:fldChar w:fldCharType="end"/>
      </w:r>
    </w:p>
    <w:p w14:paraId="6DE425F7" w14:textId="2E582ABE" w:rsidR="00D92041" w:rsidRDefault="00D92041" w:rsidP="00955421">
      <w:pPr>
        <w:ind w:firstLine="0"/>
      </w:pPr>
    </w:p>
    <w:p w14:paraId="076C8761" w14:textId="69924B3C" w:rsidR="00D92041" w:rsidRDefault="00D92041" w:rsidP="00955421">
      <w:pPr>
        <w:ind w:firstLine="0"/>
      </w:pPr>
    </w:p>
    <w:p w14:paraId="2C5D2313" w14:textId="0C17676C" w:rsidR="00D92041" w:rsidRDefault="00D92041" w:rsidP="00955421">
      <w:pPr>
        <w:ind w:firstLine="0"/>
      </w:pPr>
    </w:p>
    <w:p w14:paraId="78E753B4" w14:textId="5D830671" w:rsidR="00D92041" w:rsidRDefault="00D92041" w:rsidP="00955421">
      <w:pPr>
        <w:ind w:firstLine="0"/>
      </w:pPr>
    </w:p>
    <w:p w14:paraId="069B062E" w14:textId="0448C01F" w:rsidR="00D92041" w:rsidRDefault="00D92041" w:rsidP="00955421">
      <w:pPr>
        <w:ind w:firstLine="0"/>
      </w:pPr>
    </w:p>
    <w:p w14:paraId="75FF1B95" w14:textId="56D2176B" w:rsidR="00D92041" w:rsidRDefault="00D92041" w:rsidP="00955421">
      <w:pPr>
        <w:ind w:firstLine="0"/>
      </w:pPr>
    </w:p>
    <w:p w14:paraId="54D93A1D" w14:textId="2C974700" w:rsidR="00D92041" w:rsidRDefault="00D92041" w:rsidP="00955421">
      <w:pPr>
        <w:ind w:firstLine="0"/>
      </w:pPr>
    </w:p>
    <w:p w14:paraId="428B8405" w14:textId="7D54966B" w:rsidR="00D92041" w:rsidRDefault="00D92041" w:rsidP="00955421">
      <w:pPr>
        <w:ind w:firstLine="0"/>
      </w:pPr>
    </w:p>
    <w:p w14:paraId="311B8893" w14:textId="08533311" w:rsidR="00D92041" w:rsidRDefault="00D92041" w:rsidP="00955421">
      <w:pPr>
        <w:ind w:firstLine="0"/>
      </w:pPr>
    </w:p>
    <w:p w14:paraId="7ADAC779" w14:textId="362364EB" w:rsidR="00D92041" w:rsidRDefault="00D92041" w:rsidP="00955421">
      <w:pPr>
        <w:ind w:firstLine="0"/>
      </w:pPr>
    </w:p>
    <w:p w14:paraId="06E35DDF" w14:textId="5B94E6F6" w:rsidR="00D92041" w:rsidRDefault="00D92041" w:rsidP="00955421">
      <w:pPr>
        <w:ind w:firstLine="0"/>
      </w:pPr>
    </w:p>
    <w:p w14:paraId="7A6D58FC" w14:textId="4FFBB1C8" w:rsidR="00D92041" w:rsidRDefault="00D92041" w:rsidP="00955421">
      <w:pPr>
        <w:ind w:firstLine="0"/>
      </w:pPr>
    </w:p>
    <w:p w14:paraId="05E037C7" w14:textId="05C872E9" w:rsidR="00D92041" w:rsidRDefault="00D92041" w:rsidP="00955421">
      <w:pPr>
        <w:ind w:firstLine="0"/>
      </w:pPr>
    </w:p>
    <w:p w14:paraId="75ED0F29" w14:textId="226B92C7" w:rsidR="00D92041" w:rsidRDefault="00D92041" w:rsidP="00955421">
      <w:pPr>
        <w:ind w:firstLine="0"/>
      </w:pPr>
    </w:p>
    <w:p w14:paraId="13EAB1F0" w14:textId="2DB90F44" w:rsidR="00D92041" w:rsidRDefault="00D92041" w:rsidP="00955421">
      <w:pPr>
        <w:ind w:firstLine="0"/>
      </w:pPr>
    </w:p>
    <w:p w14:paraId="2F8B7DB1" w14:textId="1561CEEA" w:rsidR="00D92041" w:rsidRDefault="00D92041" w:rsidP="00955421">
      <w:pPr>
        <w:ind w:firstLine="0"/>
      </w:pPr>
    </w:p>
    <w:p w14:paraId="644B91CA" w14:textId="15AA2F2C" w:rsidR="00D92041" w:rsidRDefault="00D92041" w:rsidP="00D92041">
      <w:pPr>
        <w:pStyle w:val="Heading1unnumbered"/>
      </w:pPr>
      <w:bookmarkStart w:id="5" w:name="_Toc110171898"/>
      <w:r>
        <w:lastRenderedPageBreak/>
        <w:t>DANH MỤC TỪ VIẾT TẮT</w:t>
      </w:r>
      <w:bookmarkEnd w:id="5"/>
    </w:p>
    <w:p w14:paraId="3CE07790" w14:textId="77777777" w:rsidR="00D92041" w:rsidRPr="00D92041" w:rsidRDefault="00D92041" w:rsidP="00D92041"/>
    <w:p w14:paraId="5D042DC4" w14:textId="77777777" w:rsidR="007615F1" w:rsidRPr="00E466C5" w:rsidRDefault="00E466C5" w:rsidP="00E466C5">
      <w:pPr>
        <w:tabs>
          <w:tab w:val="left" w:pos="2575"/>
        </w:tabs>
      </w:pPr>
      <w:r>
        <w:tab/>
      </w:r>
    </w:p>
    <w:tbl>
      <w:tblPr>
        <w:tblStyle w:val="TableGrid"/>
        <w:tblW w:w="0" w:type="auto"/>
        <w:tblInd w:w="468" w:type="dxa"/>
        <w:tblLook w:val="04A0" w:firstRow="1" w:lastRow="0" w:firstColumn="1" w:lastColumn="0" w:noHBand="0" w:noVBand="1"/>
      </w:tblPr>
      <w:tblGrid>
        <w:gridCol w:w="1890"/>
        <w:gridCol w:w="3832"/>
        <w:gridCol w:w="3095"/>
      </w:tblGrid>
      <w:tr w:rsidR="007615F1" w14:paraId="48289678" w14:textId="77777777" w:rsidTr="000E0ACA">
        <w:tc>
          <w:tcPr>
            <w:tcW w:w="1890" w:type="dxa"/>
          </w:tcPr>
          <w:p w14:paraId="62F0B948" w14:textId="41A7ECC0" w:rsidR="007615F1" w:rsidRDefault="007615F1" w:rsidP="00E466C5">
            <w:pPr>
              <w:tabs>
                <w:tab w:val="left" w:pos="2575"/>
              </w:tabs>
              <w:ind w:firstLine="0"/>
            </w:pPr>
            <w:r>
              <w:t>Từ viết tắt</w:t>
            </w:r>
          </w:p>
        </w:tc>
        <w:tc>
          <w:tcPr>
            <w:tcW w:w="3832" w:type="dxa"/>
          </w:tcPr>
          <w:p w14:paraId="4800DF97" w14:textId="059511C3" w:rsidR="007615F1" w:rsidRDefault="007615F1" w:rsidP="00E466C5">
            <w:pPr>
              <w:tabs>
                <w:tab w:val="left" w:pos="2575"/>
              </w:tabs>
              <w:ind w:firstLine="0"/>
            </w:pPr>
            <w:r>
              <w:t>Tiếng anh</w:t>
            </w:r>
          </w:p>
        </w:tc>
        <w:tc>
          <w:tcPr>
            <w:tcW w:w="3095" w:type="dxa"/>
          </w:tcPr>
          <w:p w14:paraId="648E74ED" w14:textId="11EDD4BA" w:rsidR="007615F1" w:rsidRDefault="007615F1" w:rsidP="00E466C5">
            <w:pPr>
              <w:tabs>
                <w:tab w:val="left" w:pos="2575"/>
              </w:tabs>
              <w:ind w:firstLine="0"/>
            </w:pPr>
            <w:r>
              <w:t>Tiếng việt</w:t>
            </w:r>
          </w:p>
        </w:tc>
      </w:tr>
      <w:tr w:rsidR="00035FA9" w14:paraId="23D476BE" w14:textId="77777777" w:rsidTr="000E0ACA">
        <w:tc>
          <w:tcPr>
            <w:tcW w:w="1890" w:type="dxa"/>
            <w:vAlign w:val="center"/>
          </w:tcPr>
          <w:p w14:paraId="5821426C" w14:textId="772B09CE" w:rsidR="00035FA9" w:rsidRDefault="00035FA9" w:rsidP="00035FA9">
            <w:pPr>
              <w:tabs>
                <w:tab w:val="left" w:pos="2575"/>
              </w:tabs>
              <w:ind w:firstLine="0"/>
            </w:pPr>
            <w:r>
              <w:rPr>
                <w:color w:val="000000"/>
                <w:szCs w:val="26"/>
              </w:rPr>
              <w:t>ATT</w:t>
            </w:r>
          </w:p>
        </w:tc>
        <w:tc>
          <w:tcPr>
            <w:tcW w:w="3832" w:type="dxa"/>
          </w:tcPr>
          <w:p w14:paraId="0EFE185B" w14:textId="09B23F4B" w:rsidR="00035FA9" w:rsidRDefault="000E1266" w:rsidP="00035FA9">
            <w:pPr>
              <w:tabs>
                <w:tab w:val="left" w:pos="2575"/>
              </w:tabs>
              <w:ind w:firstLine="0"/>
            </w:pPr>
            <w:r>
              <w:t>Attribute Protocol</w:t>
            </w:r>
          </w:p>
        </w:tc>
        <w:tc>
          <w:tcPr>
            <w:tcW w:w="3095" w:type="dxa"/>
          </w:tcPr>
          <w:p w14:paraId="44F91CD8" w14:textId="32FE7EB9" w:rsidR="00035FA9" w:rsidRDefault="00035FA9" w:rsidP="00035FA9">
            <w:pPr>
              <w:tabs>
                <w:tab w:val="left" w:pos="2575"/>
              </w:tabs>
              <w:ind w:firstLine="0"/>
            </w:pPr>
          </w:p>
        </w:tc>
      </w:tr>
      <w:tr w:rsidR="00035FA9" w14:paraId="4D04F0F7" w14:textId="77777777" w:rsidTr="000E0ACA">
        <w:tc>
          <w:tcPr>
            <w:tcW w:w="1890" w:type="dxa"/>
            <w:vAlign w:val="center"/>
          </w:tcPr>
          <w:p w14:paraId="28DC1C8F" w14:textId="0898FBA1" w:rsidR="00035FA9" w:rsidRDefault="00035FA9" w:rsidP="00035FA9">
            <w:pPr>
              <w:tabs>
                <w:tab w:val="left" w:pos="2575"/>
              </w:tabs>
              <w:ind w:firstLine="0"/>
            </w:pPr>
            <w:r>
              <w:rPr>
                <w:color w:val="000000"/>
                <w:szCs w:val="26"/>
              </w:rPr>
              <w:t>BLE</w:t>
            </w:r>
          </w:p>
        </w:tc>
        <w:tc>
          <w:tcPr>
            <w:tcW w:w="3832" w:type="dxa"/>
          </w:tcPr>
          <w:p w14:paraId="1F406302" w14:textId="1BCCAC8A" w:rsidR="00035FA9" w:rsidRDefault="000E1266" w:rsidP="00035FA9">
            <w:pPr>
              <w:tabs>
                <w:tab w:val="left" w:pos="2575"/>
              </w:tabs>
              <w:ind w:firstLine="0"/>
            </w:pPr>
            <w:r>
              <w:t>Bluetooth Low Energy</w:t>
            </w:r>
          </w:p>
        </w:tc>
        <w:tc>
          <w:tcPr>
            <w:tcW w:w="3095" w:type="dxa"/>
          </w:tcPr>
          <w:p w14:paraId="0422FB07" w14:textId="50CF1251" w:rsidR="00035FA9" w:rsidRDefault="00035FA9" w:rsidP="00035FA9">
            <w:pPr>
              <w:tabs>
                <w:tab w:val="left" w:pos="2575"/>
              </w:tabs>
              <w:ind w:firstLine="0"/>
            </w:pPr>
          </w:p>
        </w:tc>
      </w:tr>
      <w:tr w:rsidR="00035FA9" w14:paraId="04FC5461" w14:textId="77777777" w:rsidTr="000E0ACA">
        <w:tc>
          <w:tcPr>
            <w:tcW w:w="1890" w:type="dxa"/>
            <w:vAlign w:val="center"/>
          </w:tcPr>
          <w:p w14:paraId="519D2120" w14:textId="634846CF" w:rsidR="00035FA9" w:rsidRDefault="00035FA9" w:rsidP="00035FA9">
            <w:pPr>
              <w:tabs>
                <w:tab w:val="left" w:pos="2575"/>
              </w:tabs>
              <w:ind w:firstLine="0"/>
            </w:pPr>
            <w:r>
              <w:rPr>
                <w:color w:val="000000"/>
                <w:szCs w:val="26"/>
              </w:rPr>
              <w:t>ETSI</w:t>
            </w:r>
          </w:p>
        </w:tc>
        <w:tc>
          <w:tcPr>
            <w:tcW w:w="3832" w:type="dxa"/>
          </w:tcPr>
          <w:p w14:paraId="140CA9F6" w14:textId="0F79F1C5" w:rsidR="00035FA9" w:rsidRDefault="00856F0D" w:rsidP="00856F0D">
            <w:pPr>
              <w:tabs>
                <w:tab w:val="left" w:pos="2575"/>
              </w:tabs>
              <w:ind w:firstLine="0"/>
              <w:jc w:val="left"/>
            </w:pPr>
            <w:r>
              <w:t>European Telecommunications Standards Institute</w:t>
            </w:r>
          </w:p>
        </w:tc>
        <w:tc>
          <w:tcPr>
            <w:tcW w:w="3095" w:type="dxa"/>
          </w:tcPr>
          <w:p w14:paraId="44E0F3F8" w14:textId="7D53749B" w:rsidR="00035FA9" w:rsidRDefault="00856F0D" w:rsidP="00035FA9">
            <w:pPr>
              <w:tabs>
                <w:tab w:val="left" w:pos="2575"/>
              </w:tabs>
              <w:ind w:firstLine="0"/>
            </w:pPr>
            <w:r>
              <w:t>Viện tiêu chuẩn viễn thông Châu Âu</w:t>
            </w:r>
          </w:p>
        </w:tc>
      </w:tr>
      <w:tr w:rsidR="00035FA9" w14:paraId="34FDA550" w14:textId="77777777" w:rsidTr="000E0ACA">
        <w:tc>
          <w:tcPr>
            <w:tcW w:w="1890" w:type="dxa"/>
            <w:vAlign w:val="center"/>
          </w:tcPr>
          <w:p w14:paraId="5F3DB433" w14:textId="09036D99" w:rsidR="00035FA9" w:rsidRDefault="00035FA9" w:rsidP="00035FA9">
            <w:pPr>
              <w:tabs>
                <w:tab w:val="left" w:pos="2575"/>
              </w:tabs>
              <w:ind w:firstLine="0"/>
            </w:pPr>
            <w:r>
              <w:rPr>
                <w:color w:val="000000"/>
                <w:szCs w:val="26"/>
              </w:rPr>
              <w:t>FCC</w:t>
            </w:r>
          </w:p>
        </w:tc>
        <w:tc>
          <w:tcPr>
            <w:tcW w:w="3832" w:type="dxa"/>
          </w:tcPr>
          <w:p w14:paraId="5D36F3C0" w14:textId="6E6F490D" w:rsidR="00035FA9" w:rsidRDefault="00856F0D" w:rsidP="00856F0D">
            <w:pPr>
              <w:tabs>
                <w:tab w:val="left" w:pos="2575"/>
              </w:tabs>
              <w:ind w:firstLine="0"/>
              <w:jc w:val="left"/>
            </w:pPr>
            <w:r w:rsidRPr="00856F0D">
              <w:t>Federal Communications Commission</w:t>
            </w:r>
          </w:p>
        </w:tc>
        <w:tc>
          <w:tcPr>
            <w:tcW w:w="3095" w:type="dxa"/>
          </w:tcPr>
          <w:p w14:paraId="2031E3D2" w14:textId="05F8C7DF" w:rsidR="00035FA9" w:rsidRDefault="00856F0D" w:rsidP="00035FA9">
            <w:pPr>
              <w:tabs>
                <w:tab w:val="left" w:pos="2575"/>
              </w:tabs>
              <w:ind w:firstLine="0"/>
            </w:pPr>
            <w:r>
              <w:t>Ủy bản truyền thông liên bang</w:t>
            </w:r>
          </w:p>
        </w:tc>
      </w:tr>
      <w:tr w:rsidR="00035FA9" w14:paraId="6BBFBE43" w14:textId="77777777" w:rsidTr="000E0ACA">
        <w:tc>
          <w:tcPr>
            <w:tcW w:w="1890" w:type="dxa"/>
            <w:vAlign w:val="center"/>
          </w:tcPr>
          <w:p w14:paraId="01BBC67B" w14:textId="2FDF19D0" w:rsidR="00035FA9" w:rsidRDefault="00035FA9" w:rsidP="00035FA9">
            <w:pPr>
              <w:tabs>
                <w:tab w:val="left" w:pos="2575"/>
              </w:tabs>
              <w:ind w:firstLine="0"/>
            </w:pPr>
            <w:r>
              <w:rPr>
                <w:color w:val="000000"/>
                <w:szCs w:val="26"/>
              </w:rPr>
              <w:t>GAP</w:t>
            </w:r>
          </w:p>
        </w:tc>
        <w:tc>
          <w:tcPr>
            <w:tcW w:w="3832" w:type="dxa"/>
          </w:tcPr>
          <w:p w14:paraId="1BBA1D0D" w14:textId="3417FDBE" w:rsidR="00035FA9" w:rsidRDefault="00856F0D" w:rsidP="00035FA9">
            <w:pPr>
              <w:tabs>
                <w:tab w:val="left" w:pos="2575"/>
              </w:tabs>
              <w:ind w:firstLine="0"/>
            </w:pPr>
            <w:r>
              <w:t>Generic Access Pr</w:t>
            </w:r>
            <w:r w:rsidR="000E0ACA">
              <w:t>ofile</w:t>
            </w:r>
          </w:p>
        </w:tc>
        <w:tc>
          <w:tcPr>
            <w:tcW w:w="3095" w:type="dxa"/>
          </w:tcPr>
          <w:p w14:paraId="4DF93053" w14:textId="1F09AA18" w:rsidR="00035FA9" w:rsidRDefault="00035FA9" w:rsidP="00856F0D">
            <w:pPr>
              <w:tabs>
                <w:tab w:val="left" w:pos="2575"/>
              </w:tabs>
              <w:ind w:firstLine="0"/>
              <w:jc w:val="left"/>
            </w:pPr>
          </w:p>
        </w:tc>
      </w:tr>
      <w:tr w:rsidR="00035FA9" w14:paraId="3286B6FD" w14:textId="77777777" w:rsidTr="000E0ACA">
        <w:tc>
          <w:tcPr>
            <w:tcW w:w="1890" w:type="dxa"/>
            <w:vAlign w:val="center"/>
          </w:tcPr>
          <w:p w14:paraId="35F2EF93" w14:textId="712DA47D" w:rsidR="00035FA9" w:rsidRDefault="00035FA9" w:rsidP="00035FA9">
            <w:pPr>
              <w:tabs>
                <w:tab w:val="left" w:pos="2575"/>
              </w:tabs>
              <w:ind w:firstLine="0"/>
            </w:pPr>
            <w:r>
              <w:rPr>
                <w:color w:val="000000"/>
                <w:szCs w:val="26"/>
              </w:rPr>
              <w:t>GATT</w:t>
            </w:r>
          </w:p>
        </w:tc>
        <w:tc>
          <w:tcPr>
            <w:tcW w:w="3832" w:type="dxa"/>
          </w:tcPr>
          <w:p w14:paraId="43DDAF25" w14:textId="224445D8" w:rsidR="00035FA9" w:rsidRDefault="000E0ACA" w:rsidP="00035FA9">
            <w:pPr>
              <w:tabs>
                <w:tab w:val="left" w:pos="2575"/>
              </w:tabs>
              <w:ind w:firstLine="0"/>
            </w:pPr>
            <w:r>
              <w:t>Generic Attribute Profile</w:t>
            </w:r>
          </w:p>
        </w:tc>
        <w:tc>
          <w:tcPr>
            <w:tcW w:w="3095" w:type="dxa"/>
          </w:tcPr>
          <w:p w14:paraId="2A9508FE" w14:textId="5FD8E658" w:rsidR="00035FA9" w:rsidRDefault="00035FA9" w:rsidP="00035FA9">
            <w:pPr>
              <w:tabs>
                <w:tab w:val="left" w:pos="2575"/>
              </w:tabs>
              <w:ind w:firstLine="0"/>
            </w:pPr>
          </w:p>
        </w:tc>
      </w:tr>
      <w:tr w:rsidR="00035FA9" w14:paraId="6EA5A156" w14:textId="77777777" w:rsidTr="000E0ACA">
        <w:tc>
          <w:tcPr>
            <w:tcW w:w="1890" w:type="dxa"/>
            <w:vAlign w:val="center"/>
          </w:tcPr>
          <w:p w14:paraId="22FA71F2" w14:textId="16798A3C" w:rsidR="00035FA9" w:rsidRDefault="00035FA9" w:rsidP="00035FA9">
            <w:pPr>
              <w:tabs>
                <w:tab w:val="left" w:pos="2575"/>
              </w:tabs>
              <w:ind w:firstLine="0"/>
            </w:pPr>
            <w:r>
              <w:rPr>
                <w:color w:val="000000"/>
                <w:szCs w:val="26"/>
              </w:rPr>
              <w:t>GCIC</w:t>
            </w:r>
          </w:p>
        </w:tc>
        <w:tc>
          <w:tcPr>
            <w:tcW w:w="3832" w:type="dxa"/>
          </w:tcPr>
          <w:p w14:paraId="7CF21FE3" w14:textId="0ADF9358" w:rsidR="00035FA9" w:rsidRDefault="000E0ACA" w:rsidP="00035FA9">
            <w:pPr>
              <w:tabs>
                <w:tab w:val="left" w:pos="2575"/>
              </w:tabs>
              <w:ind w:firstLine="0"/>
            </w:pPr>
            <w:r>
              <w:t>Google Cloud IoT Core</w:t>
            </w:r>
          </w:p>
        </w:tc>
        <w:tc>
          <w:tcPr>
            <w:tcW w:w="3095" w:type="dxa"/>
          </w:tcPr>
          <w:p w14:paraId="6FBE3289" w14:textId="77777777" w:rsidR="00035FA9" w:rsidRDefault="00035FA9" w:rsidP="00035FA9">
            <w:pPr>
              <w:tabs>
                <w:tab w:val="left" w:pos="2575"/>
              </w:tabs>
              <w:ind w:firstLine="0"/>
            </w:pPr>
          </w:p>
        </w:tc>
      </w:tr>
      <w:tr w:rsidR="00035FA9" w14:paraId="08FE0455" w14:textId="77777777" w:rsidTr="000E0ACA">
        <w:tc>
          <w:tcPr>
            <w:tcW w:w="1890" w:type="dxa"/>
            <w:vAlign w:val="center"/>
          </w:tcPr>
          <w:p w14:paraId="458015E4" w14:textId="7FE17DDC" w:rsidR="00035FA9" w:rsidRDefault="00035FA9" w:rsidP="00035FA9">
            <w:pPr>
              <w:tabs>
                <w:tab w:val="left" w:pos="2575"/>
              </w:tabs>
              <w:ind w:firstLine="0"/>
            </w:pPr>
            <w:r>
              <w:rPr>
                <w:color w:val="000000"/>
                <w:szCs w:val="26"/>
              </w:rPr>
              <w:t>GCP</w:t>
            </w:r>
          </w:p>
        </w:tc>
        <w:tc>
          <w:tcPr>
            <w:tcW w:w="3832" w:type="dxa"/>
          </w:tcPr>
          <w:p w14:paraId="5DD4B28E" w14:textId="28C66469" w:rsidR="00035FA9" w:rsidRDefault="000E0ACA" w:rsidP="00035FA9">
            <w:pPr>
              <w:tabs>
                <w:tab w:val="left" w:pos="2575"/>
              </w:tabs>
              <w:ind w:firstLine="0"/>
            </w:pPr>
            <w:r>
              <w:t>Google Cloud IoT Platform</w:t>
            </w:r>
          </w:p>
        </w:tc>
        <w:tc>
          <w:tcPr>
            <w:tcW w:w="3095" w:type="dxa"/>
          </w:tcPr>
          <w:p w14:paraId="43D2CC8D" w14:textId="77777777" w:rsidR="00035FA9" w:rsidRDefault="00035FA9" w:rsidP="00035FA9">
            <w:pPr>
              <w:tabs>
                <w:tab w:val="left" w:pos="2575"/>
              </w:tabs>
              <w:ind w:firstLine="0"/>
            </w:pPr>
          </w:p>
        </w:tc>
      </w:tr>
      <w:tr w:rsidR="00035FA9" w14:paraId="43675340" w14:textId="77777777" w:rsidTr="000E0ACA">
        <w:tc>
          <w:tcPr>
            <w:tcW w:w="1890" w:type="dxa"/>
            <w:vAlign w:val="center"/>
          </w:tcPr>
          <w:p w14:paraId="467B12DF" w14:textId="6EA73FE0" w:rsidR="00035FA9" w:rsidRDefault="00035FA9" w:rsidP="00035FA9">
            <w:pPr>
              <w:tabs>
                <w:tab w:val="left" w:pos="2575"/>
              </w:tabs>
              <w:ind w:firstLine="0"/>
            </w:pPr>
            <w:r>
              <w:rPr>
                <w:color w:val="000000"/>
                <w:szCs w:val="26"/>
              </w:rPr>
              <w:t>GNSS</w:t>
            </w:r>
          </w:p>
        </w:tc>
        <w:tc>
          <w:tcPr>
            <w:tcW w:w="3832" w:type="dxa"/>
          </w:tcPr>
          <w:p w14:paraId="7A8FCCC0" w14:textId="3FB0AEDC" w:rsidR="000E0ACA" w:rsidRPr="000E0ACA" w:rsidRDefault="000E0ACA" w:rsidP="000E0ACA">
            <w:pPr>
              <w:spacing w:before="0" w:after="0" w:line="240" w:lineRule="auto"/>
              <w:ind w:firstLine="0"/>
              <w:jc w:val="left"/>
              <w:rPr>
                <w:szCs w:val="26"/>
              </w:rPr>
            </w:pPr>
            <w:r w:rsidRPr="000E0ACA">
              <w:rPr>
                <w:szCs w:val="26"/>
              </w:rPr>
              <w:t>Global Navigation Satellite System</w:t>
            </w:r>
          </w:p>
        </w:tc>
        <w:tc>
          <w:tcPr>
            <w:tcW w:w="3095" w:type="dxa"/>
          </w:tcPr>
          <w:p w14:paraId="79AED67C" w14:textId="63743C81" w:rsidR="00035FA9" w:rsidRDefault="000E0ACA" w:rsidP="00035FA9">
            <w:pPr>
              <w:tabs>
                <w:tab w:val="left" w:pos="2575"/>
              </w:tabs>
              <w:ind w:firstLine="0"/>
            </w:pPr>
            <w:r>
              <w:t>Hệ thống định vị toàn cầu</w:t>
            </w:r>
          </w:p>
        </w:tc>
      </w:tr>
      <w:tr w:rsidR="00035FA9" w14:paraId="11FECCD1" w14:textId="77777777" w:rsidTr="000E0ACA">
        <w:tc>
          <w:tcPr>
            <w:tcW w:w="1890" w:type="dxa"/>
            <w:vAlign w:val="center"/>
          </w:tcPr>
          <w:p w14:paraId="46B80AC3" w14:textId="3C81B050" w:rsidR="00035FA9" w:rsidRDefault="00035FA9" w:rsidP="00035FA9">
            <w:pPr>
              <w:tabs>
                <w:tab w:val="left" w:pos="2575"/>
              </w:tabs>
              <w:ind w:firstLine="0"/>
            </w:pPr>
            <w:r>
              <w:rPr>
                <w:color w:val="000000"/>
                <w:szCs w:val="26"/>
              </w:rPr>
              <w:t>HTTP</w:t>
            </w:r>
          </w:p>
        </w:tc>
        <w:tc>
          <w:tcPr>
            <w:tcW w:w="3832" w:type="dxa"/>
          </w:tcPr>
          <w:p w14:paraId="1D81C6F7" w14:textId="3FF8B94C" w:rsidR="00035FA9" w:rsidRDefault="000E0ACA" w:rsidP="00035FA9">
            <w:pPr>
              <w:tabs>
                <w:tab w:val="left" w:pos="2575"/>
              </w:tabs>
              <w:ind w:firstLine="0"/>
            </w:pPr>
            <w:r>
              <w:t>Hypertext Transfer Protocol</w:t>
            </w:r>
          </w:p>
        </w:tc>
        <w:tc>
          <w:tcPr>
            <w:tcW w:w="3095" w:type="dxa"/>
          </w:tcPr>
          <w:p w14:paraId="16BAA955" w14:textId="77777777" w:rsidR="00035FA9" w:rsidRDefault="00035FA9" w:rsidP="00035FA9">
            <w:pPr>
              <w:tabs>
                <w:tab w:val="left" w:pos="2575"/>
              </w:tabs>
              <w:ind w:firstLine="0"/>
            </w:pPr>
          </w:p>
        </w:tc>
      </w:tr>
      <w:tr w:rsidR="00035FA9" w14:paraId="1973420F" w14:textId="77777777" w:rsidTr="000E0ACA">
        <w:tc>
          <w:tcPr>
            <w:tcW w:w="1890" w:type="dxa"/>
            <w:vAlign w:val="center"/>
          </w:tcPr>
          <w:p w14:paraId="611CB76C" w14:textId="35406C22" w:rsidR="00035FA9" w:rsidRDefault="00035FA9" w:rsidP="00035FA9">
            <w:pPr>
              <w:tabs>
                <w:tab w:val="left" w:pos="2575"/>
              </w:tabs>
              <w:ind w:firstLine="0"/>
            </w:pPr>
            <w:r>
              <w:rPr>
                <w:color w:val="000000"/>
                <w:szCs w:val="26"/>
              </w:rPr>
              <w:t>IoT</w:t>
            </w:r>
          </w:p>
        </w:tc>
        <w:tc>
          <w:tcPr>
            <w:tcW w:w="3832" w:type="dxa"/>
          </w:tcPr>
          <w:p w14:paraId="25B59D40" w14:textId="4A4C3B7C" w:rsidR="00035FA9" w:rsidRDefault="00C04DBA" w:rsidP="00035FA9">
            <w:pPr>
              <w:tabs>
                <w:tab w:val="left" w:pos="2575"/>
              </w:tabs>
              <w:ind w:firstLine="0"/>
            </w:pPr>
            <w:r>
              <w:t>Internet of Things</w:t>
            </w:r>
          </w:p>
        </w:tc>
        <w:tc>
          <w:tcPr>
            <w:tcW w:w="3095" w:type="dxa"/>
          </w:tcPr>
          <w:p w14:paraId="435E731F" w14:textId="400683C2" w:rsidR="00035FA9" w:rsidRDefault="00C04DBA" w:rsidP="00035FA9">
            <w:pPr>
              <w:tabs>
                <w:tab w:val="left" w:pos="2575"/>
              </w:tabs>
              <w:ind w:firstLine="0"/>
            </w:pPr>
            <w:r>
              <w:t>Kết nối vạn vật</w:t>
            </w:r>
          </w:p>
        </w:tc>
      </w:tr>
      <w:tr w:rsidR="00035FA9" w14:paraId="00B1E8DE" w14:textId="77777777" w:rsidTr="000E0ACA">
        <w:tc>
          <w:tcPr>
            <w:tcW w:w="1890" w:type="dxa"/>
            <w:vAlign w:val="center"/>
          </w:tcPr>
          <w:p w14:paraId="1FBEFF08" w14:textId="0AE1E17D" w:rsidR="00035FA9" w:rsidRDefault="00035FA9" w:rsidP="00035FA9">
            <w:pPr>
              <w:tabs>
                <w:tab w:val="left" w:pos="2575"/>
              </w:tabs>
              <w:ind w:firstLine="0"/>
            </w:pPr>
            <w:r>
              <w:rPr>
                <w:color w:val="000000"/>
                <w:szCs w:val="26"/>
              </w:rPr>
              <w:t>JWT</w:t>
            </w:r>
          </w:p>
        </w:tc>
        <w:tc>
          <w:tcPr>
            <w:tcW w:w="3832" w:type="dxa"/>
          </w:tcPr>
          <w:p w14:paraId="7D4AA8EC" w14:textId="677DE5F6" w:rsidR="00035FA9" w:rsidRDefault="00C04DBA" w:rsidP="00035FA9">
            <w:pPr>
              <w:tabs>
                <w:tab w:val="left" w:pos="2575"/>
              </w:tabs>
              <w:ind w:firstLine="0"/>
            </w:pPr>
            <w:r>
              <w:t>JSON Web Token</w:t>
            </w:r>
          </w:p>
        </w:tc>
        <w:tc>
          <w:tcPr>
            <w:tcW w:w="3095" w:type="dxa"/>
          </w:tcPr>
          <w:p w14:paraId="343F6FD4" w14:textId="77777777" w:rsidR="00035FA9" w:rsidRDefault="00035FA9" w:rsidP="00035FA9">
            <w:pPr>
              <w:tabs>
                <w:tab w:val="left" w:pos="2575"/>
              </w:tabs>
              <w:ind w:firstLine="0"/>
            </w:pPr>
          </w:p>
        </w:tc>
      </w:tr>
      <w:tr w:rsidR="00035FA9" w14:paraId="165CCA41" w14:textId="77777777" w:rsidTr="000E0ACA">
        <w:tc>
          <w:tcPr>
            <w:tcW w:w="1890" w:type="dxa"/>
            <w:vAlign w:val="center"/>
          </w:tcPr>
          <w:p w14:paraId="74F5617D" w14:textId="4EC6053B" w:rsidR="00035FA9" w:rsidRDefault="00035FA9" w:rsidP="00035FA9">
            <w:pPr>
              <w:tabs>
                <w:tab w:val="left" w:pos="2575"/>
              </w:tabs>
              <w:ind w:firstLine="0"/>
            </w:pPr>
            <w:r>
              <w:rPr>
                <w:color w:val="000000"/>
                <w:szCs w:val="26"/>
              </w:rPr>
              <w:t>LoS</w:t>
            </w:r>
          </w:p>
        </w:tc>
        <w:tc>
          <w:tcPr>
            <w:tcW w:w="3832" w:type="dxa"/>
          </w:tcPr>
          <w:p w14:paraId="04A9E1D7" w14:textId="1F316FD5" w:rsidR="00035FA9" w:rsidRDefault="00C04DBA" w:rsidP="00035FA9">
            <w:pPr>
              <w:tabs>
                <w:tab w:val="left" w:pos="2575"/>
              </w:tabs>
              <w:ind w:firstLine="0"/>
            </w:pPr>
            <w:r>
              <w:t>Light of Sight</w:t>
            </w:r>
          </w:p>
        </w:tc>
        <w:tc>
          <w:tcPr>
            <w:tcW w:w="3095" w:type="dxa"/>
          </w:tcPr>
          <w:p w14:paraId="0449981A" w14:textId="375D16D8" w:rsidR="00035FA9" w:rsidRDefault="00035FA9" w:rsidP="00035FA9">
            <w:pPr>
              <w:tabs>
                <w:tab w:val="left" w:pos="2575"/>
              </w:tabs>
              <w:ind w:firstLine="0"/>
            </w:pPr>
          </w:p>
        </w:tc>
      </w:tr>
      <w:tr w:rsidR="00035FA9" w14:paraId="3D6B8E7C" w14:textId="77777777" w:rsidTr="000E0ACA">
        <w:tc>
          <w:tcPr>
            <w:tcW w:w="1890" w:type="dxa"/>
            <w:vAlign w:val="center"/>
          </w:tcPr>
          <w:p w14:paraId="6F3AAC8C" w14:textId="6F1EF7F9" w:rsidR="00035FA9" w:rsidRDefault="00035FA9" w:rsidP="00035FA9">
            <w:pPr>
              <w:tabs>
                <w:tab w:val="left" w:pos="2575"/>
              </w:tabs>
              <w:ind w:firstLine="0"/>
            </w:pPr>
            <w:r>
              <w:rPr>
                <w:color w:val="000000"/>
                <w:szCs w:val="26"/>
              </w:rPr>
              <w:t>MCU</w:t>
            </w:r>
          </w:p>
        </w:tc>
        <w:tc>
          <w:tcPr>
            <w:tcW w:w="3832" w:type="dxa"/>
          </w:tcPr>
          <w:p w14:paraId="38FA6262" w14:textId="37E268D2" w:rsidR="00035FA9" w:rsidRDefault="00C04DBA" w:rsidP="00035FA9">
            <w:pPr>
              <w:tabs>
                <w:tab w:val="left" w:pos="2575"/>
              </w:tabs>
              <w:ind w:firstLine="0"/>
            </w:pPr>
            <w:r>
              <w:t>Microcontroller Unit</w:t>
            </w:r>
          </w:p>
        </w:tc>
        <w:tc>
          <w:tcPr>
            <w:tcW w:w="3095" w:type="dxa"/>
          </w:tcPr>
          <w:p w14:paraId="789D1640" w14:textId="77777777" w:rsidR="00035FA9" w:rsidRDefault="00035FA9" w:rsidP="00035FA9">
            <w:pPr>
              <w:tabs>
                <w:tab w:val="left" w:pos="2575"/>
              </w:tabs>
              <w:ind w:firstLine="0"/>
            </w:pPr>
          </w:p>
        </w:tc>
      </w:tr>
      <w:tr w:rsidR="00035FA9" w14:paraId="4E34D489" w14:textId="77777777" w:rsidTr="000E0ACA">
        <w:tc>
          <w:tcPr>
            <w:tcW w:w="1890" w:type="dxa"/>
            <w:vAlign w:val="center"/>
          </w:tcPr>
          <w:p w14:paraId="08274E51" w14:textId="552F6FCC" w:rsidR="00035FA9" w:rsidRDefault="00035FA9" w:rsidP="00035FA9">
            <w:pPr>
              <w:tabs>
                <w:tab w:val="left" w:pos="2575"/>
              </w:tabs>
              <w:ind w:firstLine="0"/>
            </w:pPr>
            <w:r>
              <w:rPr>
                <w:color w:val="000000"/>
                <w:szCs w:val="26"/>
              </w:rPr>
              <w:t>MQTT</w:t>
            </w:r>
          </w:p>
        </w:tc>
        <w:tc>
          <w:tcPr>
            <w:tcW w:w="3832" w:type="dxa"/>
          </w:tcPr>
          <w:p w14:paraId="66F43DD5" w14:textId="54E41B32" w:rsidR="00035FA9" w:rsidRDefault="00C04DBA" w:rsidP="00461573">
            <w:pPr>
              <w:tabs>
                <w:tab w:val="left" w:pos="2575"/>
              </w:tabs>
              <w:ind w:firstLine="0"/>
              <w:jc w:val="left"/>
            </w:pPr>
            <w:r>
              <w:t>Message Queuing Telemetry Transport</w:t>
            </w:r>
          </w:p>
        </w:tc>
        <w:tc>
          <w:tcPr>
            <w:tcW w:w="3095" w:type="dxa"/>
          </w:tcPr>
          <w:p w14:paraId="42F50E5D" w14:textId="77777777" w:rsidR="00035FA9" w:rsidRDefault="00035FA9" w:rsidP="00035FA9">
            <w:pPr>
              <w:tabs>
                <w:tab w:val="left" w:pos="2575"/>
              </w:tabs>
              <w:ind w:firstLine="0"/>
            </w:pPr>
          </w:p>
        </w:tc>
      </w:tr>
      <w:tr w:rsidR="00035FA9" w14:paraId="4F4E41FA" w14:textId="77777777" w:rsidTr="000E0ACA">
        <w:tc>
          <w:tcPr>
            <w:tcW w:w="1890" w:type="dxa"/>
            <w:vAlign w:val="center"/>
          </w:tcPr>
          <w:p w14:paraId="12ECA2BF" w14:textId="2737BD5A" w:rsidR="00035FA9" w:rsidRDefault="00035FA9" w:rsidP="00035FA9">
            <w:pPr>
              <w:tabs>
                <w:tab w:val="left" w:pos="2575"/>
              </w:tabs>
              <w:ind w:firstLine="0"/>
            </w:pPr>
            <w:r>
              <w:rPr>
                <w:color w:val="000000"/>
                <w:szCs w:val="26"/>
              </w:rPr>
              <w:t>NLoS</w:t>
            </w:r>
          </w:p>
        </w:tc>
        <w:tc>
          <w:tcPr>
            <w:tcW w:w="3832" w:type="dxa"/>
          </w:tcPr>
          <w:p w14:paraId="1B2C376E" w14:textId="0710838A" w:rsidR="00035FA9" w:rsidRDefault="00C04DBA" w:rsidP="00035FA9">
            <w:pPr>
              <w:tabs>
                <w:tab w:val="left" w:pos="2575"/>
              </w:tabs>
              <w:ind w:firstLine="0"/>
            </w:pPr>
            <w:r>
              <w:t>None Light of Sight</w:t>
            </w:r>
          </w:p>
        </w:tc>
        <w:tc>
          <w:tcPr>
            <w:tcW w:w="3095" w:type="dxa"/>
          </w:tcPr>
          <w:p w14:paraId="0A5739BA" w14:textId="77777777" w:rsidR="00035FA9" w:rsidRDefault="00035FA9" w:rsidP="00035FA9">
            <w:pPr>
              <w:tabs>
                <w:tab w:val="left" w:pos="2575"/>
              </w:tabs>
              <w:ind w:firstLine="0"/>
            </w:pPr>
          </w:p>
        </w:tc>
      </w:tr>
      <w:tr w:rsidR="00035FA9" w14:paraId="5485ADCD" w14:textId="77777777" w:rsidTr="000E0ACA">
        <w:tc>
          <w:tcPr>
            <w:tcW w:w="1890" w:type="dxa"/>
            <w:vAlign w:val="center"/>
          </w:tcPr>
          <w:p w14:paraId="4092BEE9" w14:textId="4E6477BB" w:rsidR="00035FA9" w:rsidRDefault="00035FA9" w:rsidP="00035FA9">
            <w:pPr>
              <w:tabs>
                <w:tab w:val="left" w:pos="2575"/>
              </w:tabs>
              <w:ind w:firstLine="0"/>
            </w:pPr>
            <w:r>
              <w:rPr>
                <w:color w:val="000000"/>
                <w:szCs w:val="26"/>
              </w:rPr>
              <w:lastRenderedPageBreak/>
              <w:t>PoA</w:t>
            </w:r>
          </w:p>
        </w:tc>
        <w:tc>
          <w:tcPr>
            <w:tcW w:w="3832" w:type="dxa"/>
          </w:tcPr>
          <w:p w14:paraId="58B2D45F" w14:textId="292EB31F" w:rsidR="00035FA9" w:rsidRDefault="00C04DBA" w:rsidP="00035FA9">
            <w:pPr>
              <w:tabs>
                <w:tab w:val="left" w:pos="2575"/>
              </w:tabs>
              <w:ind w:firstLine="0"/>
            </w:pPr>
            <w:r>
              <w:t>Phase of Arrival</w:t>
            </w:r>
          </w:p>
        </w:tc>
        <w:tc>
          <w:tcPr>
            <w:tcW w:w="3095" w:type="dxa"/>
          </w:tcPr>
          <w:p w14:paraId="5F8A37A5" w14:textId="77777777" w:rsidR="00035FA9" w:rsidRDefault="00035FA9" w:rsidP="00035FA9">
            <w:pPr>
              <w:tabs>
                <w:tab w:val="left" w:pos="2575"/>
              </w:tabs>
              <w:ind w:firstLine="0"/>
            </w:pPr>
          </w:p>
        </w:tc>
      </w:tr>
      <w:tr w:rsidR="00035FA9" w14:paraId="4F371E1A" w14:textId="77777777" w:rsidTr="000E0ACA">
        <w:tc>
          <w:tcPr>
            <w:tcW w:w="1890" w:type="dxa"/>
            <w:vAlign w:val="center"/>
          </w:tcPr>
          <w:p w14:paraId="676F80E0" w14:textId="09DD267F" w:rsidR="00035FA9" w:rsidRDefault="00035FA9" w:rsidP="00035FA9">
            <w:pPr>
              <w:tabs>
                <w:tab w:val="left" w:pos="2575"/>
              </w:tabs>
              <w:ind w:firstLine="0"/>
            </w:pPr>
            <w:r>
              <w:rPr>
                <w:color w:val="000000"/>
                <w:szCs w:val="26"/>
              </w:rPr>
              <w:t>QoS</w:t>
            </w:r>
          </w:p>
        </w:tc>
        <w:tc>
          <w:tcPr>
            <w:tcW w:w="3832" w:type="dxa"/>
          </w:tcPr>
          <w:p w14:paraId="3BB00956" w14:textId="084D7779" w:rsidR="00035FA9" w:rsidRDefault="00C04DBA" w:rsidP="00035FA9">
            <w:pPr>
              <w:tabs>
                <w:tab w:val="left" w:pos="2575"/>
              </w:tabs>
              <w:ind w:firstLine="0"/>
            </w:pPr>
            <w:r>
              <w:t>Quality of Service</w:t>
            </w:r>
          </w:p>
        </w:tc>
        <w:tc>
          <w:tcPr>
            <w:tcW w:w="3095" w:type="dxa"/>
          </w:tcPr>
          <w:p w14:paraId="6B62FAA9" w14:textId="77777777" w:rsidR="00035FA9" w:rsidRDefault="00035FA9" w:rsidP="00035FA9">
            <w:pPr>
              <w:tabs>
                <w:tab w:val="left" w:pos="2575"/>
              </w:tabs>
              <w:ind w:firstLine="0"/>
            </w:pPr>
          </w:p>
        </w:tc>
      </w:tr>
      <w:tr w:rsidR="00035FA9" w14:paraId="45452532" w14:textId="77777777" w:rsidTr="000E0ACA">
        <w:tc>
          <w:tcPr>
            <w:tcW w:w="1890" w:type="dxa"/>
            <w:vAlign w:val="center"/>
          </w:tcPr>
          <w:p w14:paraId="42D92776" w14:textId="0923DD74" w:rsidR="00035FA9" w:rsidRDefault="00035FA9" w:rsidP="00035FA9">
            <w:pPr>
              <w:tabs>
                <w:tab w:val="left" w:pos="2575"/>
              </w:tabs>
              <w:ind w:firstLine="0"/>
            </w:pPr>
            <w:r>
              <w:rPr>
                <w:color w:val="000000"/>
                <w:szCs w:val="26"/>
              </w:rPr>
              <w:t>RFID</w:t>
            </w:r>
          </w:p>
        </w:tc>
        <w:tc>
          <w:tcPr>
            <w:tcW w:w="3832" w:type="dxa"/>
          </w:tcPr>
          <w:p w14:paraId="1FCBC145" w14:textId="373038F4" w:rsidR="00035FA9" w:rsidRDefault="00C04DBA" w:rsidP="00035FA9">
            <w:pPr>
              <w:tabs>
                <w:tab w:val="left" w:pos="2575"/>
              </w:tabs>
              <w:ind w:firstLine="0"/>
            </w:pPr>
            <w:r>
              <w:t>R</w:t>
            </w:r>
            <w:r w:rsidR="00461573">
              <w:t>adio Frequency Identification</w:t>
            </w:r>
          </w:p>
        </w:tc>
        <w:tc>
          <w:tcPr>
            <w:tcW w:w="3095" w:type="dxa"/>
          </w:tcPr>
          <w:p w14:paraId="66C24104" w14:textId="77777777" w:rsidR="00035FA9" w:rsidRDefault="00035FA9" w:rsidP="00035FA9">
            <w:pPr>
              <w:tabs>
                <w:tab w:val="left" w:pos="2575"/>
              </w:tabs>
              <w:ind w:firstLine="0"/>
            </w:pPr>
          </w:p>
        </w:tc>
      </w:tr>
      <w:tr w:rsidR="00035FA9" w14:paraId="59A117F1" w14:textId="77777777" w:rsidTr="000E0ACA">
        <w:tc>
          <w:tcPr>
            <w:tcW w:w="1890" w:type="dxa"/>
            <w:vAlign w:val="center"/>
          </w:tcPr>
          <w:p w14:paraId="059950A2" w14:textId="75343412" w:rsidR="00035FA9" w:rsidRDefault="00035FA9" w:rsidP="00035FA9">
            <w:pPr>
              <w:tabs>
                <w:tab w:val="left" w:pos="2575"/>
              </w:tabs>
              <w:ind w:firstLine="0"/>
            </w:pPr>
            <w:r>
              <w:rPr>
                <w:color w:val="000000"/>
                <w:szCs w:val="26"/>
              </w:rPr>
              <w:t>RTLS</w:t>
            </w:r>
          </w:p>
        </w:tc>
        <w:tc>
          <w:tcPr>
            <w:tcW w:w="3832" w:type="dxa"/>
          </w:tcPr>
          <w:p w14:paraId="65B6F7BE" w14:textId="43690CFE" w:rsidR="00035FA9" w:rsidRDefault="00461573" w:rsidP="00035FA9">
            <w:pPr>
              <w:tabs>
                <w:tab w:val="left" w:pos="2575"/>
              </w:tabs>
              <w:ind w:firstLine="0"/>
            </w:pPr>
            <w:r>
              <w:t>Realtime Locating System</w:t>
            </w:r>
          </w:p>
        </w:tc>
        <w:tc>
          <w:tcPr>
            <w:tcW w:w="3095" w:type="dxa"/>
          </w:tcPr>
          <w:p w14:paraId="374B2A43" w14:textId="77777777" w:rsidR="00035FA9" w:rsidRDefault="00035FA9" w:rsidP="00035FA9">
            <w:pPr>
              <w:tabs>
                <w:tab w:val="left" w:pos="2575"/>
              </w:tabs>
              <w:ind w:firstLine="0"/>
            </w:pPr>
          </w:p>
        </w:tc>
      </w:tr>
      <w:tr w:rsidR="00035FA9" w14:paraId="5F98369A" w14:textId="77777777" w:rsidTr="000E0ACA">
        <w:tc>
          <w:tcPr>
            <w:tcW w:w="1890" w:type="dxa"/>
            <w:vAlign w:val="center"/>
          </w:tcPr>
          <w:p w14:paraId="798F0186" w14:textId="1D7F2D3E" w:rsidR="00035FA9" w:rsidRDefault="00035FA9" w:rsidP="00035FA9">
            <w:pPr>
              <w:tabs>
                <w:tab w:val="left" w:pos="2575"/>
              </w:tabs>
              <w:ind w:firstLine="0"/>
            </w:pPr>
            <w:r>
              <w:rPr>
                <w:color w:val="000000"/>
                <w:szCs w:val="26"/>
              </w:rPr>
              <w:t>RTT</w:t>
            </w:r>
          </w:p>
        </w:tc>
        <w:tc>
          <w:tcPr>
            <w:tcW w:w="3832" w:type="dxa"/>
          </w:tcPr>
          <w:p w14:paraId="7E3A7AA5" w14:textId="338CD645" w:rsidR="00035FA9" w:rsidRDefault="00461573" w:rsidP="00035FA9">
            <w:pPr>
              <w:tabs>
                <w:tab w:val="left" w:pos="2575"/>
              </w:tabs>
              <w:ind w:firstLine="0"/>
            </w:pPr>
            <w:r>
              <w:t>Round Trip Time</w:t>
            </w:r>
          </w:p>
        </w:tc>
        <w:tc>
          <w:tcPr>
            <w:tcW w:w="3095" w:type="dxa"/>
          </w:tcPr>
          <w:p w14:paraId="24800DA5" w14:textId="77777777" w:rsidR="00035FA9" w:rsidRDefault="00035FA9" w:rsidP="00035FA9">
            <w:pPr>
              <w:tabs>
                <w:tab w:val="left" w:pos="2575"/>
              </w:tabs>
              <w:ind w:firstLine="0"/>
            </w:pPr>
          </w:p>
        </w:tc>
      </w:tr>
      <w:tr w:rsidR="00035FA9" w14:paraId="12E64378" w14:textId="77777777" w:rsidTr="000E0ACA">
        <w:tc>
          <w:tcPr>
            <w:tcW w:w="1890" w:type="dxa"/>
            <w:vAlign w:val="center"/>
          </w:tcPr>
          <w:p w14:paraId="5588FE6B" w14:textId="587D8DE4" w:rsidR="00035FA9" w:rsidRDefault="00035FA9" w:rsidP="00035FA9">
            <w:pPr>
              <w:tabs>
                <w:tab w:val="left" w:pos="2575"/>
              </w:tabs>
              <w:ind w:firstLine="0"/>
            </w:pPr>
            <w:r>
              <w:rPr>
                <w:color w:val="000000"/>
                <w:szCs w:val="26"/>
              </w:rPr>
              <w:t>SoC</w:t>
            </w:r>
          </w:p>
        </w:tc>
        <w:tc>
          <w:tcPr>
            <w:tcW w:w="3832" w:type="dxa"/>
          </w:tcPr>
          <w:p w14:paraId="03953800" w14:textId="76232D13" w:rsidR="00035FA9" w:rsidRDefault="00461573" w:rsidP="00035FA9">
            <w:pPr>
              <w:tabs>
                <w:tab w:val="left" w:pos="2575"/>
              </w:tabs>
              <w:ind w:firstLine="0"/>
            </w:pPr>
            <w:r>
              <w:t>System on Chip</w:t>
            </w:r>
          </w:p>
        </w:tc>
        <w:tc>
          <w:tcPr>
            <w:tcW w:w="3095" w:type="dxa"/>
          </w:tcPr>
          <w:p w14:paraId="0E920569" w14:textId="77777777" w:rsidR="00035FA9" w:rsidRDefault="00035FA9" w:rsidP="00035FA9">
            <w:pPr>
              <w:tabs>
                <w:tab w:val="left" w:pos="2575"/>
              </w:tabs>
              <w:ind w:firstLine="0"/>
            </w:pPr>
          </w:p>
        </w:tc>
      </w:tr>
      <w:tr w:rsidR="00035FA9" w14:paraId="281ADC17" w14:textId="77777777" w:rsidTr="000E0ACA">
        <w:tc>
          <w:tcPr>
            <w:tcW w:w="1890" w:type="dxa"/>
            <w:vAlign w:val="center"/>
          </w:tcPr>
          <w:p w14:paraId="7CEDEC5D" w14:textId="56EC7EDC" w:rsidR="00035FA9" w:rsidRDefault="00035FA9" w:rsidP="00035FA9">
            <w:pPr>
              <w:tabs>
                <w:tab w:val="left" w:pos="2575"/>
              </w:tabs>
              <w:ind w:firstLine="0"/>
            </w:pPr>
            <w:r>
              <w:rPr>
                <w:color w:val="000000"/>
                <w:szCs w:val="26"/>
              </w:rPr>
              <w:t>TDMA</w:t>
            </w:r>
          </w:p>
        </w:tc>
        <w:tc>
          <w:tcPr>
            <w:tcW w:w="3832" w:type="dxa"/>
          </w:tcPr>
          <w:p w14:paraId="4E9199C8" w14:textId="7B80BDDA" w:rsidR="00035FA9" w:rsidRDefault="00461573" w:rsidP="00035FA9">
            <w:pPr>
              <w:tabs>
                <w:tab w:val="left" w:pos="2575"/>
              </w:tabs>
              <w:ind w:firstLine="0"/>
            </w:pPr>
            <w:r>
              <w:t>Time Division Multiple Access</w:t>
            </w:r>
          </w:p>
        </w:tc>
        <w:tc>
          <w:tcPr>
            <w:tcW w:w="3095" w:type="dxa"/>
          </w:tcPr>
          <w:p w14:paraId="42C55A02" w14:textId="77777777" w:rsidR="00035FA9" w:rsidRDefault="00035FA9" w:rsidP="00035FA9">
            <w:pPr>
              <w:tabs>
                <w:tab w:val="left" w:pos="2575"/>
              </w:tabs>
              <w:ind w:firstLine="0"/>
            </w:pPr>
          </w:p>
        </w:tc>
      </w:tr>
      <w:tr w:rsidR="00035FA9" w14:paraId="4C5285E9" w14:textId="77777777" w:rsidTr="000E0ACA">
        <w:tc>
          <w:tcPr>
            <w:tcW w:w="1890" w:type="dxa"/>
            <w:vAlign w:val="center"/>
          </w:tcPr>
          <w:p w14:paraId="68D7C63F" w14:textId="214DB3BD" w:rsidR="00035FA9" w:rsidRDefault="00035FA9" w:rsidP="00035FA9">
            <w:pPr>
              <w:tabs>
                <w:tab w:val="left" w:pos="2575"/>
              </w:tabs>
              <w:ind w:firstLine="0"/>
            </w:pPr>
            <w:r>
              <w:rPr>
                <w:color w:val="000000"/>
                <w:szCs w:val="26"/>
              </w:rPr>
              <w:t>TDoA</w:t>
            </w:r>
          </w:p>
        </w:tc>
        <w:tc>
          <w:tcPr>
            <w:tcW w:w="3832" w:type="dxa"/>
          </w:tcPr>
          <w:p w14:paraId="38DD54D3" w14:textId="0D097404" w:rsidR="00035FA9" w:rsidRDefault="00461573" w:rsidP="00035FA9">
            <w:pPr>
              <w:tabs>
                <w:tab w:val="left" w:pos="2575"/>
              </w:tabs>
              <w:ind w:firstLine="0"/>
            </w:pPr>
            <w:r>
              <w:t>Time Differ</w:t>
            </w:r>
            <w:r w:rsidR="00953A0E">
              <w:t>ence of Arrival</w:t>
            </w:r>
          </w:p>
        </w:tc>
        <w:tc>
          <w:tcPr>
            <w:tcW w:w="3095" w:type="dxa"/>
          </w:tcPr>
          <w:p w14:paraId="1E0BF8BF" w14:textId="77777777" w:rsidR="00035FA9" w:rsidRDefault="00035FA9" w:rsidP="00035FA9">
            <w:pPr>
              <w:tabs>
                <w:tab w:val="left" w:pos="2575"/>
              </w:tabs>
              <w:ind w:firstLine="0"/>
            </w:pPr>
          </w:p>
        </w:tc>
      </w:tr>
      <w:tr w:rsidR="00035FA9" w14:paraId="47CEADB7" w14:textId="77777777" w:rsidTr="000E0ACA">
        <w:tc>
          <w:tcPr>
            <w:tcW w:w="1890" w:type="dxa"/>
            <w:vAlign w:val="center"/>
          </w:tcPr>
          <w:p w14:paraId="0E9672A5" w14:textId="24A6141B" w:rsidR="00035FA9" w:rsidRDefault="00035FA9" w:rsidP="00035FA9">
            <w:pPr>
              <w:tabs>
                <w:tab w:val="left" w:pos="2575"/>
              </w:tabs>
              <w:ind w:firstLine="0"/>
            </w:pPr>
            <w:r>
              <w:rPr>
                <w:color w:val="000000"/>
                <w:szCs w:val="26"/>
              </w:rPr>
              <w:t>TLS</w:t>
            </w:r>
          </w:p>
        </w:tc>
        <w:tc>
          <w:tcPr>
            <w:tcW w:w="3832" w:type="dxa"/>
          </w:tcPr>
          <w:p w14:paraId="3CB8D997" w14:textId="59E900FF" w:rsidR="00035FA9" w:rsidRDefault="00953A0E" w:rsidP="00035FA9">
            <w:pPr>
              <w:tabs>
                <w:tab w:val="left" w:pos="2575"/>
              </w:tabs>
              <w:ind w:firstLine="0"/>
            </w:pPr>
            <w:r>
              <w:t>Transport Layer Security</w:t>
            </w:r>
          </w:p>
        </w:tc>
        <w:tc>
          <w:tcPr>
            <w:tcW w:w="3095" w:type="dxa"/>
          </w:tcPr>
          <w:p w14:paraId="1A8051CC" w14:textId="77777777" w:rsidR="00035FA9" w:rsidRDefault="00035FA9" w:rsidP="00035FA9">
            <w:pPr>
              <w:tabs>
                <w:tab w:val="left" w:pos="2575"/>
              </w:tabs>
              <w:ind w:firstLine="0"/>
            </w:pPr>
          </w:p>
        </w:tc>
      </w:tr>
      <w:tr w:rsidR="00035FA9" w14:paraId="7C5DF513" w14:textId="77777777" w:rsidTr="000E0ACA">
        <w:tc>
          <w:tcPr>
            <w:tcW w:w="1890" w:type="dxa"/>
            <w:vAlign w:val="center"/>
          </w:tcPr>
          <w:p w14:paraId="758D8D5A" w14:textId="3FE3E8D3" w:rsidR="00035FA9" w:rsidRDefault="00035FA9" w:rsidP="00035FA9">
            <w:pPr>
              <w:tabs>
                <w:tab w:val="left" w:pos="2575"/>
              </w:tabs>
              <w:ind w:firstLine="0"/>
            </w:pPr>
            <w:r>
              <w:rPr>
                <w:color w:val="000000"/>
                <w:szCs w:val="26"/>
              </w:rPr>
              <w:t>ToA</w:t>
            </w:r>
          </w:p>
        </w:tc>
        <w:tc>
          <w:tcPr>
            <w:tcW w:w="3832" w:type="dxa"/>
          </w:tcPr>
          <w:p w14:paraId="5274AFE7" w14:textId="725E51AD" w:rsidR="00035FA9" w:rsidRDefault="00953A0E" w:rsidP="00035FA9">
            <w:pPr>
              <w:tabs>
                <w:tab w:val="left" w:pos="2575"/>
              </w:tabs>
              <w:ind w:firstLine="0"/>
            </w:pPr>
            <w:r>
              <w:t>Time of Arrival</w:t>
            </w:r>
          </w:p>
        </w:tc>
        <w:tc>
          <w:tcPr>
            <w:tcW w:w="3095" w:type="dxa"/>
          </w:tcPr>
          <w:p w14:paraId="618D14A5" w14:textId="77777777" w:rsidR="00035FA9" w:rsidRDefault="00035FA9" w:rsidP="00035FA9">
            <w:pPr>
              <w:tabs>
                <w:tab w:val="left" w:pos="2575"/>
              </w:tabs>
              <w:ind w:firstLine="0"/>
            </w:pPr>
          </w:p>
        </w:tc>
      </w:tr>
      <w:tr w:rsidR="00035FA9" w14:paraId="3911C6D8" w14:textId="77777777" w:rsidTr="000E0ACA">
        <w:tc>
          <w:tcPr>
            <w:tcW w:w="1890" w:type="dxa"/>
            <w:vAlign w:val="center"/>
          </w:tcPr>
          <w:p w14:paraId="5FADAC03" w14:textId="173C7FDD" w:rsidR="00035FA9" w:rsidRDefault="00035FA9" w:rsidP="00035FA9">
            <w:pPr>
              <w:tabs>
                <w:tab w:val="left" w:pos="2575"/>
              </w:tabs>
              <w:ind w:firstLine="0"/>
            </w:pPr>
            <w:r>
              <w:rPr>
                <w:color w:val="000000"/>
                <w:szCs w:val="26"/>
              </w:rPr>
              <w:t>ToF</w:t>
            </w:r>
          </w:p>
        </w:tc>
        <w:tc>
          <w:tcPr>
            <w:tcW w:w="3832" w:type="dxa"/>
          </w:tcPr>
          <w:p w14:paraId="24ACDB5D" w14:textId="5754773F" w:rsidR="00035FA9" w:rsidRDefault="00953A0E" w:rsidP="00035FA9">
            <w:pPr>
              <w:tabs>
                <w:tab w:val="left" w:pos="2575"/>
              </w:tabs>
              <w:ind w:firstLine="0"/>
            </w:pPr>
            <w:r>
              <w:t>Time of Flight</w:t>
            </w:r>
          </w:p>
        </w:tc>
        <w:tc>
          <w:tcPr>
            <w:tcW w:w="3095" w:type="dxa"/>
          </w:tcPr>
          <w:p w14:paraId="16684452" w14:textId="77777777" w:rsidR="00035FA9" w:rsidRDefault="00035FA9" w:rsidP="00035FA9">
            <w:pPr>
              <w:tabs>
                <w:tab w:val="left" w:pos="2575"/>
              </w:tabs>
              <w:ind w:firstLine="0"/>
            </w:pPr>
          </w:p>
        </w:tc>
      </w:tr>
      <w:tr w:rsidR="00035FA9" w14:paraId="31FE78C2" w14:textId="77777777" w:rsidTr="000E0ACA">
        <w:tc>
          <w:tcPr>
            <w:tcW w:w="1890" w:type="dxa"/>
            <w:vAlign w:val="center"/>
          </w:tcPr>
          <w:p w14:paraId="3CDFF0F7" w14:textId="72D25A98" w:rsidR="00035FA9" w:rsidRDefault="00035FA9" w:rsidP="00035FA9">
            <w:pPr>
              <w:tabs>
                <w:tab w:val="left" w:pos="2575"/>
              </w:tabs>
              <w:ind w:firstLine="0"/>
            </w:pPr>
            <w:r>
              <w:rPr>
                <w:color w:val="000000"/>
                <w:szCs w:val="26"/>
              </w:rPr>
              <w:t>TWR</w:t>
            </w:r>
          </w:p>
        </w:tc>
        <w:tc>
          <w:tcPr>
            <w:tcW w:w="3832" w:type="dxa"/>
          </w:tcPr>
          <w:p w14:paraId="762C1030" w14:textId="4BB0DA1A" w:rsidR="00035FA9" w:rsidRDefault="00953A0E" w:rsidP="00035FA9">
            <w:pPr>
              <w:tabs>
                <w:tab w:val="left" w:pos="2575"/>
              </w:tabs>
              <w:ind w:firstLine="0"/>
            </w:pPr>
            <w:r>
              <w:t>Two Way Ranging</w:t>
            </w:r>
          </w:p>
        </w:tc>
        <w:tc>
          <w:tcPr>
            <w:tcW w:w="3095" w:type="dxa"/>
          </w:tcPr>
          <w:p w14:paraId="13760730" w14:textId="77777777" w:rsidR="00035FA9" w:rsidRDefault="00035FA9" w:rsidP="00035FA9">
            <w:pPr>
              <w:tabs>
                <w:tab w:val="left" w:pos="2575"/>
              </w:tabs>
              <w:ind w:firstLine="0"/>
            </w:pPr>
          </w:p>
        </w:tc>
      </w:tr>
      <w:tr w:rsidR="00035FA9" w14:paraId="0E4CFFE8" w14:textId="77777777" w:rsidTr="000E0ACA">
        <w:tc>
          <w:tcPr>
            <w:tcW w:w="1890" w:type="dxa"/>
            <w:vAlign w:val="center"/>
          </w:tcPr>
          <w:p w14:paraId="69CFE449" w14:textId="5D109AB5" w:rsidR="00035FA9" w:rsidRDefault="00035FA9" w:rsidP="00035FA9">
            <w:pPr>
              <w:tabs>
                <w:tab w:val="left" w:pos="2575"/>
              </w:tabs>
              <w:ind w:firstLine="0"/>
            </w:pPr>
            <w:r>
              <w:rPr>
                <w:color w:val="000000"/>
                <w:szCs w:val="26"/>
              </w:rPr>
              <w:t>UUID</w:t>
            </w:r>
          </w:p>
        </w:tc>
        <w:tc>
          <w:tcPr>
            <w:tcW w:w="3832" w:type="dxa"/>
          </w:tcPr>
          <w:p w14:paraId="6775B67C" w14:textId="6372AE41" w:rsidR="00035FA9" w:rsidRDefault="00953A0E" w:rsidP="00035FA9">
            <w:pPr>
              <w:tabs>
                <w:tab w:val="left" w:pos="2575"/>
              </w:tabs>
              <w:ind w:firstLine="0"/>
            </w:pPr>
            <w:r>
              <w:t>Universal Unique Identifier</w:t>
            </w:r>
          </w:p>
        </w:tc>
        <w:tc>
          <w:tcPr>
            <w:tcW w:w="3095" w:type="dxa"/>
          </w:tcPr>
          <w:p w14:paraId="29E69774" w14:textId="77777777" w:rsidR="00035FA9" w:rsidRDefault="00035FA9" w:rsidP="00035FA9">
            <w:pPr>
              <w:tabs>
                <w:tab w:val="left" w:pos="2575"/>
              </w:tabs>
              <w:ind w:firstLine="0"/>
            </w:pPr>
          </w:p>
        </w:tc>
      </w:tr>
      <w:tr w:rsidR="00035FA9" w14:paraId="2E34671F" w14:textId="77777777" w:rsidTr="000E0ACA">
        <w:tc>
          <w:tcPr>
            <w:tcW w:w="1890" w:type="dxa"/>
            <w:vAlign w:val="center"/>
          </w:tcPr>
          <w:p w14:paraId="7BF5B734" w14:textId="5FDDCD31" w:rsidR="00035FA9" w:rsidRDefault="00035FA9" w:rsidP="00035FA9">
            <w:pPr>
              <w:tabs>
                <w:tab w:val="left" w:pos="2575"/>
              </w:tabs>
              <w:ind w:firstLine="0"/>
            </w:pPr>
            <w:r>
              <w:t>UWB</w:t>
            </w:r>
          </w:p>
        </w:tc>
        <w:tc>
          <w:tcPr>
            <w:tcW w:w="3832" w:type="dxa"/>
          </w:tcPr>
          <w:p w14:paraId="1C823323" w14:textId="1AD9C313" w:rsidR="00035FA9" w:rsidRDefault="00953A0E" w:rsidP="00035FA9">
            <w:pPr>
              <w:tabs>
                <w:tab w:val="left" w:pos="2575"/>
              </w:tabs>
              <w:ind w:firstLine="0"/>
            </w:pPr>
            <w:r>
              <w:t>Ultra Wideband</w:t>
            </w:r>
          </w:p>
        </w:tc>
        <w:tc>
          <w:tcPr>
            <w:tcW w:w="3095" w:type="dxa"/>
          </w:tcPr>
          <w:p w14:paraId="49F09942" w14:textId="77777777" w:rsidR="00035FA9" w:rsidRDefault="00035FA9" w:rsidP="00035FA9">
            <w:pPr>
              <w:tabs>
                <w:tab w:val="left" w:pos="2575"/>
              </w:tabs>
              <w:ind w:firstLine="0"/>
            </w:pPr>
          </w:p>
        </w:tc>
      </w:tr>
    </w:tbl>
    <w:p w14:paraId="3D4E0683" w14:textId="1D5EE858" w:rsidR="00E466C5" w:rsidRPr="00E466C5" w:rsidRDefault="00E466C5" w:rsidP="00E466C5">
      <w:pPr>
        <w:tabs>
          <w:tab w:val="left" w:pos="2575"/>
        </w:tabs>
        <w:sectPr w:rsidR="00E466C5" w:rsidRPr="00E466C5" w:rsidSect="00B836A5">
          <w:type w:val="oddPage"/>
          <w:pgSz w:w="11906" w:h="16838" w:code="9"/>
          <w:pgMar w:top="1134" w:right="1138" w:bottom="1411" w:left="1699" w:header="850" w:footer="432" w:gutter="0"/>
          <w:pgNumType w:fmt="lowerRoman" w:start="1"/>
          <w:cols w:space="454"/>
          <w:docGrid w:type="lines" w:linePitch="360"/>
        </w:sectPr>
      </w:pPr>
    </w:p>
    <w:p w14:paraId="287F5F37" w14:textId="448DDBB4" w:rsidR="00E466C5" w:rsidRDefault="00E466C5" w:rsidP="00E466C5">
      <w:pPr>
        <w:tabs>
          <w:tab w:val="left" w:pos="4309"/>
        </w:tabs>
        <w:ind w:firstLine="0"/>
        <w:rPr>
          <w:rFonts w:eastAsiaTheme="majorEastAsia" w:cstheme="majorBidi"/>
          <w:b/>
          <w:bCs/>
          <w:sz w:val="32"/>
          <w:szCs w:val="28"/>
        </w:rPr>
      </w:pPr>
    </w:p>
    <w:p w14:paraId="1FBDF30D" w14:textId="60905FA2" w:rsidR="00E466C5" w:rsidRPr="00E466C5" w:rsidRDefault="00E466C5" w:rsidP="00E466C5">
      <w:pPr>
        <w:tabs>
          <w:tab w:val="left" w:pos="4309"/>
        </w:tabs>
        <w:rPr>
          <w:rFonts w:eastAsiaTheme="majorEastAsia" w:cstheme="majorBidi"/>
          <w:sz w:val="32"/>
          <w:szCs w:val="28"/>
        </w:rPr>
        <w:sectPr w:rsidR="00E466C5" w:rsidRPr="00E466C5" w:rsidSect="0041090F">
          <w:footerReference w:type="even" r:id="rId12"/>
          <w:footerReference w:type="default" r:id="rId13"/>
          <w:pgSz w:w="11906" w:h="16838" w:code="9"/>
          <w:pgMar w:top="1134" w:right="1138" w:bottom="1411" w:left="1699" w:header="850" w:footer="432" w:gutter="0"/>
          <w:pgNumType w:fmt="lowerRoman" w:start="1"/>
          <w:cols w:space="454"/>
          <w:docGrid w:type="lines" w:linePitch="360"/>
        </w:sectPr>
      </w:pPr>
      <w:r>
        <w:rPr>
          <w:rFonts w:eastAsiaTheme="majorEastAsia" w:cstheme="majorBidi"/>
          <w:sz w:val="32"/>
          <w:szCs w:val="28"/>
        </w:rPr>
        <w:tab/>
      </w:r>
    </w:p>
    <w:p w14:paraId="5521FB36" w14:textId="2207FE2B" w:rsidR="00424822" w:rsidRDefault="0056012D" w:rsidP="00C2450B">
      <w:pPr>
        <w:pStyle w:val="Heading1"/>
      </w:pPr>
      <w:bookmarkStart w:id="6" w:name="_Toc110153540"/>
      <w:bookmarkStart w:id="7" w:name="_Toc110171899"/>
      <w:r w:rsidRPr="00C2450B">
        <w:lastRenderedPageBreak/>
        <w:t>TÌM</w:t>
      </w:r>
      <w:r>
        <w:t xml:space="preserve"> HIỂU CHUNG VỀ </w:t>
      </w:r>
      <w:r w:rsidR="00BE60A9">
        <w:t>HỆ THỐNG</w:t>
      </w:r>
      <w:r>
        <w:t xml:space="preserve"> ĐỊNH VỊ TRONG NHÀ</w:t>
      </w:r>
      <w:bookmarkEnd w:id="6"/>
      <w:bookmarkEnd w:id="7"/>
    </w:p>
    <w:p w14:paraId="05AA9CF8" w14:textId="57E41AB4" w:rsidR="0056012D" w:rsidRDefault="0056012D" w:rsidP="0056012D">
      <w:pPr>
        <w:pStyle w:val="Heading2"/>
      </w:pPr>
      <w:bookmarkStart w:id="8" w:name="_Toc110153541"/>
      <w:bookmarkStart w:id="9" w:name="_Toc110171900"/>
      <w:r>
        <w:t>Bài toán định vị trong nhà</w:t>
      </w:r>
      <w:bookmarkEnd w:id="8"/>
      <w:bookmarkEnd w:id="9"/>
    </w:p>
    <w:p w14:paraId="64E15A48" w14:textId="32E267D9" w:rsidR="002E4821" w:rsidRDefault="002E4821" w:rsidP="002E4821">
      <w:r>
        <w:t xml:space="preserve">Kể từ những ngày đầu tiên các công nghệ định vị bằng vệ tinh xuất hiện vào năm 60 của thế kí trước, </w:t>
      </w:r>
      <w:r w:rsidR="00DE4C45">
        <w:t xml:space="preserve">giải pháp cho việc định vị đã liên tục có những biến chuyển lớn để đáp ứng nhu cầu của con người và xã hội. Việc biết được vị trí của con người, của vật luôn luôn là mối quan tâm hàng đầu. Trong lĩnh vực vận chuyển, vị trí của xe hàng, tàu thủy, máy bay … , nếu có thể biết được, sẽ làm tăng hiệu quả vận chuyển, là yếu tố quan trọng cho bài toán logistic đang rất “hot” trong những năm gần đây. Trong lĩnh vực bán hàng ở các trung tâm, siêu thị, … , việc biết được </w:t>
      </w:r>
      <w:r w:rsidR="005E26C8">
        <w:t>số lượng khách hàng lui tới các khu vực quầy bán hàng nào, thời gian khách hàng lưu lại quầy đó là bao lâu, sẽ là dữ liệu quan trọng liên quan tới các chiến dịch bán hàng. Trong các nhà xưởng, kho bãi, … có thể biết được loại hàng hóa, mã sản phẩm nào đang nằm ở đâu hoặc nhân viên đang ở vị trí nào trong xưởng, sẽ làm tăng hiệu quả sản xuất, đưa quy trình sản xuất, xuất nhập kho bãi số hóa đúng như mong muốn của các công ty lớn hiện nay. Đó chỉ là một trong những bài toán và giải pháp trong một “bể” những nhu cầu của thị trường và xã hội trong thời kì số hóa đang chuyển mình cực mạnh</w:t>
      </w:r>
      <w:r w:rsidR="00BB2DA4">
        <w:t>.</w:t>
      </w:r>
    </w:p>
    <w:p w14:paraId="32B6CBEC" w14:textId="72724BC3" w:rsidR="00BB2DA4" w:rsidRDefault="00BB2DA4" w:rsidP="002E4821">
      <w:r>
        <w:t>Gốc rễ của những giải pháp đó đều quy về một điểm đó là biết được vị trí của vật thể. Để có thể biết được yếu tố nghe tưởng chừng đơn giản đó, các nhà khoa học đã đưa ra rất nhiều công nghệ khác nhau, với độ hiệu quả khác nhau và phù hợp cho các bài toán rất khác nhau. Công nghệ định vị bằng vệ tinh GNSS với các chùm vệ tinh nổi tiếng như GPS của Mỹ, GLONASS của Nga, … đã có thể đạt đến độ chính xác 1cm với thuật toán RTK. Với độ chính xác cao như vậy, nó hoàn toàn có thể đáp ứng cho các bài toán liên quan đến điều khiển từ xa. Tuy nhiên GNSS chỉ thực sự mạnh khi ở không gian bên ngoài trời,</w:t>
      </w:r>
      <w:r w:rsidR="00475BB8">
        <w:t xml:space="preserve"> còn khi ở trong nhà</w:t>
      </w:r>
      <w:r w:rsidR="009053E7">
        <w:t>, GNSS có độ chính xác rất thấp, thậm chí là tín hiệu không đủ mạnh để có các thông tin về vị trí.</w:t>
      </w:r>
      <w:r w:rsidR="00A31A16">
        <w:t xml:space="preserve"> Từ đó, các công nghệ không dây có thể hoạt động trong nhà và đã có sẵn như WiFi, Bluetooth, Bluetooth Low Energy được xét đ</w:t>
      </w:r>
      <w:r w:rsidR="00AC5C98">
        <w:t xml:space="preserve">ến. Bảng dưới đây là so sánh giữa các công nghệ </w:t>
      </w:r>
      <w:r w:rsidR="00AC5C98">
        <w:lastRenderedPageBreak/>
        <w:t>định vị</w:t>
      </w:r>
      <w:r w:rsidR="00F872C0">
        <w:t xml:space="preserve"> hiện có cùng với độ chính xác, độ bao phủ và các ứng dụng phổ biến phù hợp cho ứng dụng đó.</w:t>
      </w:r>
    </w:p>
    <w:p w14:paraId="1CA72659" w14:textId="77777777" w:rsidR="00A31A16" w:rsidRPr="002E4821" w:rsidRDefault="00A31A16" w:rsidP="002E4821"/>
    <w:p w14:paraId="1BE892CB" w14:textId="7FCE5EC7" w:rsidR="00D475D7" w:rsidRDefault="00D475D7" w:rsidP="00D475D7">
      <w:pPr>
        <w:pStyle w:val="Caption"/>
        <w:keepNext/>
      </w:pPr>
      <w:bookmarkStart w:id="10" w:name="_Toc110168463"/>
      <w:bookmarkStart w:id="11" w:name="_Toc110168487"/>
      <w:r>
        <w:t xml:space="preserve">Bảng  </w:t>
      </w:r>
      <w:fldSimple w:instr=" STYLEREF 1 \s ">
        <w:r w:rsidR="00B5518A">
          <w:rPr>
            <w:noProof/>
          </w:rPr>
          <w:t>1</w:t>
        </w:r>
      </w:fldSimple>
      <w:r w:rsidR="00B5518A">
        <w:t>.</w:t>
      </w:r>
      <w:fldSimple w:instr=" SEQ Bảng_ \* ARABIC \s 1 ">
        <w:r w:rsidR="00B5518A">
          <w:rPr>
            <w:noProof/>
          </w:rPr>
          <w:t>1</w:t>
        </w:r>
      </w:fldSimple>
      <w:r>
        <w:t xml:space="preserve"> Các công nghệ định vị trong nhà</w:t>
      </w:r>
      <w:bookmarkEnd w:id="10"/>
      <w:bookmarkEnd w:id="11"/>
    </w:p>
    <w:tbl>
      <w:tblPr>
        <w:tblStyle w:val="TableGrid"/>
        <w:tblW w:w="0" w:type="auto"/>
        <w:tblLook w:val="04A0" w:firstRow="1" w:lastRow="0" w:firstColumn="1" w:lastColumn="0" w:noHBand="0" w:noVBand="1"/>
      </w:tblPr>
      <w:tblGrid>
        <w:gridCol w:w="1487"/>
        <w:gridCol w:w="1449"/>
        <w:gridCol w:w="1709"/>
        <w:gridCol w:w="2390"/>
        <w:gridCol w:w="2024"/>
      </w:tblGrid>
      <w:tr w:rsidR="00935B2F" w:rsidRPr="0030622D" w14:paraId="6D31BF8C" w14:textId="77777777" w:rsidTr="00A64E12">
        <w:tc>
          <w:tcPr>
            <w:tcW w:w="1487" w:type="dxa"/>
          </w:tcPr>
          <w:p w14:paraId="2D953824" w14:textId="00CE3CF1" w:rsidR="00935B2F" w:rsidRPr="0030622D" w:rsidRDefault="00F872C0" w:rsidP="00897B46">
            <w:pPr>
              <w:spacing w:after="0"/>
              <w:ind w:firstLine="0"/>
              <w:jc w:val="left"/>
              <w:rPr>
                <w:b/>
                <w:sz w:val="22"/>
                <w:lang w:eastAsia="ko-KR"/>
              </w:rPr>
            </w:pPr>
            <w:r>
              <w:rPr>
                <w:b/>
                <w:sz w:val="22"/>
                <w:lang w:eastAsia="ko-KR"/>
              </w:rPr>
              <w:t>Công nghệ</w:t>
            </w:r>
          </w:p>
        </w:tc>
        <w:tc>
          <w:tcPr>
            <w:tcW w:w="1449" w:type="dxa"/>
          </w:tcPr>
          <w:p w14:paraId="509788E8" w14:textId="573D744B" w:rsidR="00935B2F" w:rsidRPr="0030622D" w:rsidRDefault="00F872C0" w:rsidP="00897B46">
            <w:pPr>
              <w:spacing w:after="0"/>
              <w:ind w:firstLine="0"/>
              <w:jc w:val="left"/>
              <w:rPr>
                <w:b/>
                <w:sz w:val="22"/>
                <w:lang w:eastAsia="ko-KR"/>
              </w:rPr>
            </w:pPr>
            <w:r>
              <w:rPr>
                <w:b/>
                <w:sz w:val="22"/>
                <w:lang w:eastAsia="ko-KR"/>
              </w:rPr>
              <w:t>Độ chính xác</w:t>
            </w:r>
          </w:p>
        </w:tc>
        <w:tc>
          <w:tcPr>
            <w:tcW w:w="1709" w:type="dxa"/>
          </w:tcPr>
          <w:p w14:paraId="606BFF3A" w14:textId="7628822D" w:rsidR="00935B2F" w:rsidRPr="0030622D" w:rsidRDefault="00F872C0" w:rsidP="00897B46">
            <w:pPr>
              <w:spacing w:after="0"/>
              <w:ind w:firstLine="0"/>
              <w:jc w:val="left"/>
              <w:rPr>
                <w:b/>
                <w:sz w:val="22"/>
                <w:lang w:eastAsia="ko-KR"/>
              </w:rPr>
            </w:pPr>
            <w:r>
              <w:rPr>
                <w:b/>
                <w:sz w:val="22"/>
                <w:lang w:eastAsia="ko-KR"/>
              </w:rPr>
              <w:t>Độ bao phủ (m)</w:t>
            </w:r>
          </w:p>
        </w:tc>
        <w:tc>
          <w:tcPr>
            <w:tcW w:w="2390" w:type="dxa"/>
          </w:tcPr>
          <w:p w14:paraId="2A2B30D5" w14:textId="58691914" w:rsidR="00935B2F" w:rsidRPr="0030622D" w:rsidRDefault="00F872C0" w:rsidP="00897B46">
            <w:pPr>
              <w:spacing w:after="0"/>
              <w:ind w:firstLine="0"/>
              <w:jc w:val="left"/>
              <w:rPr>
                <w:b/>
                <w:sz w:val="22"/>
                <w:lang w:eastAsia="ko-KR"/>
              </w:rPr>
            </w:pPr>
            <w:r>
              <w:rPr>
                <w:b/>
                <w:sz w:val="22"/>
                <w:lang w:eastAsia="ko-KR"/>
              </w:rPr>
              <w:t>Nguyên lý</w:t>
            </w:r>
          </w:p>
        </w:tc>
        <w:tc>
          <w:tcPr>
            <w:tcW w:w="2024" w:type="dxa"/>
          </w:tcPr>
          <w:p w14:paraId="55FD3046" w14:textId="13496594" w:rsidR="00935B2F" w:rsidRPr="0030622D" w:rsidRDefault="00F872C0" w:rsidP="00897B46">
            <w:pPr>
              <w:spacing w:after="0"/>
              <w:ind w:firstLine="0"/>
              <w:jc w:val="left"/>
              <w:rPr>
                <w:b/>
                <w:sz w:val="22"/>
                <w:lang w:eastAsia="ko-KR"/>
              </w:rPr>
            </w:pPr>
            <w:r>
              <w:rPr>
                <w:b/>
                <w:sz w:val="22"/>
                <w:lang w:eastAsia="ko-KR"/>
              </w:rPr>
              <w:t>Ứng dụng</w:t>
            </w:r>
          </w:p>
        </w:tc>
      </w:tr>
      <w:tr w:rsidR="00935B2F" w:rsidRPr="0030622D" w14:paraId="2845003B" w14:textId="77777777" w:rsidTr="00A64E12">
        <w:tc>
          <w:tcPr>
            <w:tcW w:w="1487" w:type="dxa"/>
          </w:tcPr>
          <w:p w14:paraId="288E6110" w14:textId="77777777" w:rsidR="00935B2F" w:rsidRPr="0030622D" w:rsidRDefault="00935B2F" w:rsidP="00897B46">
            <w:pPr>
              <w:spacing w:after="0"/>
              <w:ind w:firstLine="0"/>
              <w:rPr>
                <w:sz w:val="22"/>
                <w:lang w:eastAsia="ko-KR"/>
              </w:rPr>
            </w:pPr>
            <w:r w:rsidRPr="0030622D">
              <w:rPr>
                <w:sz w:val="22"/>
                <w:lang w:eastAsia="ko-KR"/>
              </w:rPr>
              <w:t>Camera</w:t>
            </w:r>
          </w:p>
        </w:tc>
        <w:tc>
          <w:tcPr>
            <w:tcW w:w="1449" w:type="dxa"/>
          </w:tcPr>
          <w:p w14:paraId="792E5862" w14:textId="77777777" w:rsidR="00935B2F" w:rsidRPr="0030622D" w:rsidRDefault="00935B2F" w:rsidP="00897B46">
            <w:pPr>
              <w:spacing w:after="0"/>
              <w:ind w:firstLine="0"/>
              <w:rPr>
                <w:sz w:val="22"/>
                <w:lang w:eastAsia="ko-KR"/>
              </w:rPr>
            </w:pPr>
            <w:r w:rsidRPr="0030622D">
              <w:rPr>
                <w:sz w:val="22"/>
                <w:lang w:eastAsia="ko-KR"/>
              </w:rPr>
              <w:t>0.1mm – dm</w:t>
            </w:r>
          </w:p>
        </w:tc>
        <w:tc>
          <w:tcPr>
            <w:tcW w:w="1709" w:type="dxa"/>
          </w:tcPr>
          <w:p w14:paraId="0201A2F0" w14:textId="77777777" w:rsidR="00935B2F" w:rsidRPr="0030622D" w:rsidRDefault="00935B2F" w:rsidP="00897B46">
            <w:pPr>
              <w:spacing w:after="0"/>
              <w:ind w:firstLine="0"/>
              <w:rPr>
                <w:sz w:val="22"/>
                <w:lang w:eastAsia="ko-KR"/>
              </w:rPr>
            </w:pPr>
            <w:r w:rsidRPr="0030622D">
              <w:rPr>
                <w:sz w:val="22"/>
                <w:lang w:eastAsia="ko-KR"/>
              </w:rPr>
              <w:t>1 – 10</w:t>
            </w:r>
          </w:p>
        </w:tc>
        <w:tc>
          <w:tcPr>
            <w:tcW w:w="2390" w:type="dxa"/>
          </w:tcPr>
          <w:p w14:paraId="13D48411" w14:textId="6C639D15" w:rsidR="00935B2F" w:rsidRPr="0030622D" w:rsidRDefault="00F872C0" w:rsidP="00897B46">
            <w:pPr>
              <w:spacing w:after="0"/>
              <w:ind w:firstLine="0"/>
              <w:rPr>
                <w:sz w:val="22"/>
                <w:lang w:eastAsia="ko-KR"/>
              </w:rPr>
            </w:pPr>
            <w:r>
              <w:rPr>
                <w:sz w:val="22"/>
                <w:lang w:eastAsia="ko-KR"/>
              </w:rPr>
              <w:t>Các phép đo góc từ tập ảnh</w:t>
            </w:r>
          </w:p>
        </w:tc>
        <w:tc>
          <w:tcPr>
            <w:tcW w:w="2024" w:type="dxa"/>
          </w:tcPr>
          <w:p w14:paraId="5ADB4077" w14:textId="00736CC1" w:rsidR="00935B2F" w:rsidRPr="0030622D" w:rsidRDefault="00A64E12" w:rsidP="00897B46">
            <w:pPr>
              <w:spacing w:after="0"/>
              <w:ind w:firstLine="0"/>
              <w:rPr>
                <w:sz w:val="22"/>
                <w:lang w:eastAsia="ko-KR"/>
              </w:rPr>
            </w:pPr>
            <w:r>
              <w:rPr>
                <w:sz w:val="22"/>
                <w:lang w:eastAsia="ko-KR"/>
              </w:rPr>
              <w:t>Đo lường, dẫn đường robot</w:t>
            </w:r>
          </w:p>
        </w:tc>
      </w:tr>
      <w:tr w:rsidR="00935B2F" w:rsidRPr="0030622D" w14:paraId="12446443" w14:textId="77777777" w:rsidTr="00A64E12">
        <w:tc>
          <w:tcPr>
            <w:tcW w:w="1487" w:type="dxa"/>
          </w:tcPr>
          <w:p w14:paraId="7A269998" w14:textId="77777777" w:rsidR="00935B2F" w:rsidRPr="0030622D" w:rsidRDefault="00935B2F" w:rsidP="00897B46">
            <w:pPr>
              <w:spacing w:after="0"/>
              <w:ind w:firstLine="0"/>
              <w:rPr>
                <w:sz w:val="22"/>
                <w:lang w:eastAsia="ko-KR"/>
              </w:rPr>
            </w:pPr>
            <w:r w:rsidRPr="0030622D">
              <w:rPr>
                <w:sz w:val="22"/>
                <w:lang w:eastAsia="ko-KR"/>
              </w:rPr>
              <w:t>Infrared</w:t>
            </w:r>
          </w:p>
        </w:tc>
        <w:tc>
          <w:tcPr>
            <w:tcW w:w="1449" w:type="dxa"/>
          </w:tcPr>
          <w:p w14:paraId="35DF44F8" w14:textId="77777777" w:rsidR="00935B2F" w:rsidRPr="0030622D" w:rsidRDefault="00935B2F" w:rsidP="00897B46">
            <w:pPr>
              <w:spacing w:after="0"/>
              <w:ind w:firstLine="0"/>
              <w:rPr>
                <w:sz w:val="22"/>
                <w:lang w:eastAsia="ko-KR"/>
              </w:rPr>
            </w:pPr>
            <w:r w:rsidRPr="0030622D">
              <w:rPr>
                <w:sz w:val="22"/>
                <w:lang w:eastAsia="ko-KR"/>
              </w:rPr>
              <w:t>cm – dm</w:t>
            </w:r>
          </w:p>
        </w:tc>
        <w:tc>
          <w:tcPr>
            <w:tcW w:w="1709" w:type="dxa"/>
          </w:tcPr>
          <w:p w14:paraId="5165B589" w14:textId="77777777" w:rsidR="00935B2F" w:rsidRPr="0030622D" w:rsidRDefault="00935B2F" w:rsidP="00897B46">
            <w:pPr>
              <w:spacing w:after="0"/>
              <w:ind w:firstLine="0"/>
              <w:rPr>
                <w:sz w:val="22"/>
                <w:lang w:eastAsia="ko-KR"/>
              </w:rPr>
            </w:pPr>
            <w:r w:rsidRPr="0030622D">
              <w:rPr>
                <w:sz w:val="22"/>
                <w:lang w:eastAsia="ko-KR"/>
              </w:rPr>
              <w:t>1 – 5</w:t>
            </w:r>
          </w:p>
        </w:tc>
        <w:tc>
          <w:tcPr>
            <w:tcW w:w="2390" w:type="dxa"/>
          </w:tcPr>
          <w:p w14:paraId="75012E06" w14:textId="03FC9B0A" w:rsidR="00935B2F" w:rsidRPr="0030622D" w:rsidRDefault="00F872C0" w:rsidP="00897B46">
            <w:pPr>
              <w:spacing w:after="0"/>
              <w:ind w:firstLine="0"/>
              <w:rPr>
                <w:sz w:val="22"/>
                <w:lang w:eastAsia="ko-KR"/>
              </w:rPr>
            </w:pPr>
            <w:r>
              <w:rPr>
                <w:sz w:val="22"/>
                <w:lang w:eastAsia="ko-KR"/>
              </w:rPr>
              <w:t>Ảnh nhiệt</w:t>
            </w:r>
          </w:p>
        </w:tc>
        <w:tc>
          <w:tcPr>
            <w:tcW w:w="2024" w:type="dxa"/>
          </w:tcPr>
          <w:p w14:paraId="0AA5B604" w14:textId="1D7976A9" w:rsidR="00935B2F" w:rsidRPr="0030622D" w:rsidRDefault="00A64E12" w:rsidP="00897B46">
            <w:pPr>
              <w:spacing w:after="0"/>
              <w:ind w:firstLine="0"/>
              <w:rPr>
                <w:sz w:val="22"/>
                <w:lang w:eastAsia="ko-KR"/>
              </w:rPr>
            </w:pPr>
            <w:r>
              <w:rPr>
                <w:sz w:val="22"/>
                <w:lang w:eastAsia="ko-KR"/>
              </w:rPr>
              <w:t xml:space="preserve">Xác định con người, theo dấu </w:t>
            </w:r>
          </w:p>
        </w:tc>
      </w:tr>
      <w:tr w:rsidR="00935B2F" w:rsidRPr="0030622D" w14:paraId="76D20BBD" w14:textId="77777777" w:rsidTr="00A64E12">
        <w:tc>
          <w:tcPr>
            <w:tcW w:w="1487" w:type="dxa"/>
          </w:tcPr>
          <w:p w14:paraId="64C729A4" w14:textId="77777777" w:rsidR="00935B2F" w:rsidRPr="0030622D" w:rsidRDefault="00935B2F" w:rsidP="00897B46">
            <w:pPr>
              <w:spacing w:after="0"/>
              <w:ind w:firstLine="0"/>
              <w:rPr>
                <w:sz w:val="22"/>
                <w:lang w:eastAsia="ko-KR"/>
              </w:rPr>
            </w:pPr>
            <w:r w:rsidRPr="0030622D">
              <w:rPr>
                <w:sz w:val="22"/>
                <w:lang w:eastAsia="ko-KR"/>
              </w:rPr>
              <w:t>Sound</w:t>
            </w:r>
          </w:p>
        </w:tc>
        <w:tc>
          <w:tcPr>
            <w:tcW w:w="1449" w:type="dxa"/>
          </w:tcPr>
          <w:p w14:paraId="47956779" w14:textId="77777777" w:rsidR="00935B2F" w:rsidRPr="0030622D" w:rsidRDefault="00935B2F" w:rsidP="00897B46">
            <w:pPr>
              <w:spacing w:after="0"/>
              <w:ind w:firstLine="0"/>
              <w:rPr>
                <w:sz w:val="22"/>
                <w:lang w:eastAsia="ko-KR"/>
              </w:rPr>
            </w:pPr>
            <w:r>
              <w:rPr>
                <w:sz w:val="22"/>
                <w:lang w:eastAsia="ko-KR"/>
              </w:rPr>
              <w:t>cm</w:t>
            </w:r>
          </w:p>
        </w:tc>
        <w:tc>
          <w:tcPr>
            <w:tcW w:w="1709" w:type="dxa"/>
          </w:tcPr>
          <w:p w14:paraId="49AF6034" w14:textId="77777777" w:rsidR="00935B2F" w:rsidRPr="0030622D" w:rsidRDefault="00935B2F" w:rsidP="00897B46">
            <w:pPr>
              <w:spacing w:after="0"/>
              <w:ind w:firstLine="0"/>
              <w:rPr>
                <w:sz w:val="22"/>
                <w:lang w:eastAsia="ko-KR"/>
              </w:rPr>
            </w:pPr>
            <w:r w:rsidRPr="0030622D">
              <w:rPr>
                <w:sz w:val="22"/>
                <w:lang w:eastAsia="ko-KR"/>
              </w:rPr>
              <w:t xml:space="preserve">2 </w:t>
            </w:r>
            <w:r>
              <w:rPr>
                <w:sz w:val="22"/>
                <w:lang w:eastAsia="ko-KR"/>
              </w:rPr>
              <w:t>–</w:t>
            </w:r>
            <w:r w:rsidRPr="0030622D">
              <w:rPr>
                <w:sz w:val="22"/>
                <w:lang w:eastAsia="ko-KR"/>
              </w:rPr>
              <w:t xml:space="preserve"> 10</w:t>
            </w:r>
          </w:p>
        </w:tc>
        <w:tc>
          <w:tcPr>
            <w:tcW w:w="2390" w:type="dxa"/>
          </w:tcPr>
          <w:p w14:paraId="680A7D29" w14:textId="7B17C6C2" w:rsidR="00935B2F" w:rsidRPr="0030622D" w:rsidRDefault="00F872C0" w:rsidP="00897B46">
            <w:pPr>
              <w:spacing w:after="0"/>
              <w:ind w:firstLine="0"/>
              <w:jc w:val="left"/>
              <w:rPr>
                <w:sz w:val="22"/>
                <w:lang w:eastAsia="ko-KR"/>
              </w:rPr>
            </w:pPr>
            <w:r>
              <w:rPr>
                <w:sz w:val="22"/>
                <w:lang w:eastAsia="ko-KR"/>
              </w:rPr>
              <w:t>Khoảng cách từ thời gian truyền của tín hiệu</w:t>
            </w:r>
          </w:p>
        </w:tc>
        <w:tc>
          <w:tcPr>
            <w:tcW w:w="2024" w:type="dxa"/>
          </w:tcPr>
          <w:p w14:paraId="757078AA" w14:textId="753ACE6C" w:rsidR="00935B2F" w:rsidRPr="0030622D" w:rsidRDefault="002A0923" w:rsidP="00897B46">
            <w:pPr>
              <w:spacing w:after="0"/>
              <w:ind w:firstLine="0"/>
              <w:rPr>
                <w:sz w:val="22"/>
                <w:lang w:eastAsia="ko-KR"/>
              </w:rPr>
            </w:pPr>
            <w:r>
              <w:rPr>
                <w:sz w:val="22"/>
                <w:lang w:eastAsia="ko-KR"/>
              </w:rPr>
              <w:t>Định vị t</w:t>
            </w:r>
            <w:r w:rsidR="00A64E12">
              <w:rPr>
                <w:sz w:val="22"/>
                <w:lang w:eastAsia="ko-KR"/>
              </w:rPr>
              <w:t xml:space="preserve">rong </w:t>
            </w:r>
            <w:r>
              <w:rPr>
                <w:sz w:val="22"/>
                <w:lang w:eastAsia="ko-KR"/>
              </w:rPr>
              <w:t>nhà</w:t>
            </w:r>
            <w:r w:rsidR="00A64E12">
              <w:rPr>
                <w:sz w:val="22"/>
                <w:lang w:eastAsia="ko-KR"/>
              </w:rPr>
              <w:t>, theo dấu</w:t>
            </w:r>
          </w:p>
        </w:tc>
      </w:tr>
      <w:tr w:rsidR="00935B2F" w:rsidRPr="0030622D" w14:paraId="73EF8405" w14:textId="77777777" w:rsidTr="00A64E12">
        <w:tc>
          <w:tcPr>
            <w:tcW w:w="1487" w:type="dxa"/>
          </w:tcPr>
          <w:p w14:paraId="731946C5" w14:textId="77777777" w:rsidR="00935B2F" w:rsidRPr="0030622D" w:rsidRDefault="00935B2F" w:rsidP="00897B46">
            <w:pPr>
              <w:spacing w:after="0"/>
              <w:ind w:firstLine="0"/>
              <w:rPr>
                <w:sz w:val="22"/>
                <w:lang w:eastAsia="ko-KR"/>
              </w:rPr>
            </w:pPr>
            <w:r w:rsidRPr="0030622D">
              <w:rPr>
                <w:sz w:val="22"/>
                <w:lang w:eastAsia="ko-KR"/>
              </w:rPr>
              <w:t>WLAN / Wi-Fi</w:t>
            </w:r>
          </w:p>
        </w:tc>
        <w:tc>
          <w:tcPr>
            <w:tcW w:w="1449" w:type="dxa"/>
          </w:tcPr>
          <w:p w14:paraId="2BBCF02C" w14:textId="77777777" w:rsidR="00935B2F" w:rsidRPr="0030622D" w:rsidRDefault="00935B2F" w:rsidP="00897B46">
            <w:pPr>
              <w:spacing w:after="0"/>
              <w:ind w:firstLine="0"/>
              <w:rPr>
                <w:sz w:val="22"/>
                <w:lang w:eastAsia="ko-KR"/>
              </w:rPr>
            </w:pPr>
            <w:r>
              <w:rPr>
                <w:sz w:val="22"/>
                <w:lang w:eastAsia="ko-KR"/>
              </w:rPr>
              <w:t>m</w:t>
            </w:r>
          </w:p>
        </w:tc>
        <w:tc>
          <w:tcPr>
            <w:tcW w:w="1709" w:type="dxa"/>
          </w:tcPr>
          <w:p w14:paraId="0A56A486" w14:textId="77777777" w:rsidR="00935B2F" w:rsidRPr="0030622D" w:rsidRDefault="00935B2F" w:rsidP="00897B46">
            <w:pPr>
              <w:spacing w:after="0"/>
              <w:ind w:firstLine="0"/>
              <w:rPr>
                <w:sz w:val="22"/>
                <w:lang w:eastAsia="ko-KR"/>
              </w:rPr>
            </w:pPr>
            <w:r w:rsidRPr="0030622D">
              <w:rPr>
                <w:sz w:val="22"/>
                <w:lang w:eastAsia="ko-KR"/>
              </w:rPr>
              <w:t xml:space="preserve">20 </w:t>
            </w:r>
            <w:r>
              <w:rPr>
                <w:sz w:val="22"/>
                <w:lang w:eastAsia="ko-KR"/>
              </w:rPr>
              <w:t>–</w:t>
            </w:r>
            <w:r w:rsidRPr="0030622D">
              <w:rPr>
                <w:sz w:val="22"/>
                <w:lang w:eastAsia="ko-KR"/>
              </w:rPr>
              <w:t xml:space="preserve"> 50</w:t>
            </w:r>
          </w:p>
        </w:tc>
        <w:tc>
          <w:tcPr>
            <w:tcW w:w="2390" w:type="dxa"/>
          </w:tcPr>
          <w:p w14:paraId="38F268AB" w14:textId="005D0D30" w:rsidR="00935B2F" w:rsidRPr="0030622D" w:rsidRDefault="00680F99" w:rsidP="00897B46">
            <w:pPr>
              <w:spacing w:after="0"/>
              <w:ind w:firstLine="0"/>
              <w:rPr>
                <w:sz w:val="22"/>
                <w:lang w:eastAsia="ko-KR"/>
              </w:rPr>
            </w:pPr>
            <w:r>
              <w:rPr>
                <w:sz w:val="22"/>
                <w:lang w:eastAsia="ko-KR"/>
              </w:rPr>
              <w:t>RSSI</w:t>
            </w:r>
          </w:p>
        </w:tc>
        <w:tc>
          <w:tcPr>
            <w:tcW w:w="2024" w:type="dxa"/>
          </w:tcPr>
          <w:p w14:paraId="46A6469B" w14:textId="518C0C70" w:rsidR="00935B2F" w:rsidRPr="0030622D" w:rsidRDefault="00A64E12" w:rsidP="00897B46">
            <w:pPr>
              <w:spacing w:after="0"/>
              <w:ind w:firstLine="0"/>
              <w:rPr>
                <w:sz w:val="22"/>
                <w:lang w:eastAsia="ko-KR"/>
              </w:rPr>
            </w:pPr>
            <w:r>
              <w:rPr>
                <w:sz w:val="22"/>
                <w:lang w:eastAsia="ko-KR"/>
              </w:rPr>
              <w:t>Định vị trong nhà</w:t>
            </w:r>
          </w:p>
        </w:tc>
      </w:tr>
      <w:tr w:rsidR="00935B2F" w:rsidRPr="0030622D" w14:paraId="0BADBA83" w14:textId="77777777" w:rsidTr="00A64E12">
        <w:tc>
          <w:tcPr>
            <w:tcW w:w="1487" w:type="dxa"/>
          </w:tcPr>
          <w:p w14:paraId="46A89A3E" w14:textId="77777777" w:rsidR="00935B2F" w:rsidRPr="0030622D" w:rsidRDefault="00935B2F" w:rsidP="00897B46">
            <w:pPr>
              <w:spacing w:after="0"/>
              <w:ind w:firstLine="0"/>
              <w:rPr>
                <w:sz w:val="22"/>
                <w:lang w:eastAsia="ko-KR"/>
              </w:rPr>
            </w:pPr>
            <w:r w:rsidRPr="0030622D">
              <w:rPr>
                <w:sz w:val="22"/>
                <w:lang w:eastAsia="ko-KR"/>
              </w:rPr>
              <w:t>Ultra</w:t>
            </w:r>
            <w:r>
              <w:rPr>
                <w:sz w:val="22"/>
                <w:lang w:eastAsia="ko-KR"/>
              </w:rPr>
              <w:t>-Wideband</w:t>
            </w:r>
          </w:p>
        </w:tc>
        <w:tc>
          <w:tcPr>
            <w:tcW w:w="1449" w:type="dxa"/>
          </w:tcPr>
          <w:p w14:paraId="4D32220D" w14:textId="77777777" w:rsidR="00935B2F" w:rsidRPr="0030622D" w:rsidRDefault="00935B2F" w:rsidP="00897B46">
            <w:pPr>
              <w:spacing w:after="0"/>
              <w:ind w:firstLine="0"/>
              <w:rPr>
                <w:sz w:val="22"/>
                <w:lang w:eastAsia="ko-KR"/>
              </w:rPr>
            </w:pPr>
            <w:r w:rsidRPr="0030622D">
              <w:rPr>
                <w:sz w:val="22"/>
                <w:lang w:eastAsia="ko-KR"/>
              </w:rPr>
              <w:t xml:space="preserve">cm – m </w:t>
            </w:r>
          </w:p>
        </w:tc>
        <w:tc>
          <w:tcPr>
            <w:tcW w:w="1709" w:type="dxa"/>
          </w:tcPr>
          <w:p w14:paraId="17512B49" w14:textId="77777777" w:rsidR="00935B2F" w:rsidRPr="0030622D" w:rsidRDefault="00935B2F" w:rsidP="00897B46">
            <w:pPr>
              <w:spacing w:after="0"/>
              <w:ind w:firstLine="0"/>
              <w:rPr>
                <w:sz w:val="22"/>
                <w:lang w:eastAsia="ko-KR"/>
              </w:rPr>
            </w:pPr>
            <w:r w:rsidRPr="0030622D">
              <w:rPr>
                <w:sz w:val="22"/>
                <w:lang w:eastAsia="ko-KR"/>
              </w:rPr>
              <w:t xml:space="preserve">1 </w:t>
            </w:r>
            <w:r>
              <w:rPr>
                <w:sz w:val="22"/>
                <w:lang w:eastAsia="ko-KR"/>
              </w:rPr>
              <w:t>–</w:t>
            </w:r>
            <w:r w:rsidRPr="0030622D">
              <w:rPr>
                <w:sz w:val="22"/>
                <w:lang w:eastAsia="ko-KR"/>
              </w:rPr>
              <w:t xml:space="preserve"> 50</w:t>
            </w:r>
          </w:p>
        </w:tc>
        <w:tc>
          <w:tcPr>
            <w:tcW w:w="2390" w:type="dxa"/>
          </w:tcPr>
          <w:p w14:paraId="46C8330C" w14:textId="3F9A8D39" w:rsidR="00935B2F" w:rsidRPr="0030622D" w:rsidRDefault="00680F99" w:rsidP="00897B46">
            <w:pPr>
              <w:spacing w:after="0"/>
              <w:ind w:firstLine="0"/>
              <w:rPr>
                <w:sz w:val="22"/>
                <w:lang w:eastAsia="ko-KR"/>
              </w:rPr>
            </w:pPr>
            <w:r>
              <w:rPr>
                <w:sz w:val="22"/>
                <w:lang w:eastAsia="ko-KR"/>
              </w:rPr>
              <w:t>Khoảng cách từ thời gian truyền của tín hiệu</w:t>
            </w:r>
          </w:p>
        </w:tc>
        <w:tc>
          <w:tcPr>
            <w:tcW w:w="2024" w:type="dxa"/>
          </w:tcPr>
          <w:p w14:paraId="095B3931" w14:textId="3FDEEFD4" w:rsidR="00935B2F" w:rsidRPr="0030622D" w:rsidRDefault="00A64E12" w:rsidP="00897B46">
            <w:pPr>
              <w:spacing w:after="0"/>
              <w:ind w:firstLine="0"/>
              <w:rPr>
                <w:sz w:val="22"/>
                <w:lang w:eastAsia="ko-KR"/>
              </w:rPr>
            </w:pPr>
            <w:r>
              <w:rPr>
                <w:sz w:val="22"/>
                <w:lang w:eastAsia="ko-KR"/>
              </w:rPr>
              <w:t>Định vị trong nhà</w:t>
            </w:r>
            <w:r w:rsidR="002A0923">
              <w:rPr>
                <w:sz w:val="22"/>
                <w:lang w:eastAsia="ko-KR"/>
              </w:rPr>
              <w:t>, hầm mỏ</w:t>
            </w:r>
          </w:p>
        </w:tc>
      </w:tr>
      <w:tr w:rsidR="00935B2F" w:rsidRPr="0030622D" w14:paraId="1B706B3F" w14:textId="77777777" w:rsidTr="00A64E12">
        <w:tc>
          <w:tcPr>
            <w:tcW w:w="1487" w:type="dxa"/>
          </w:tcPr>
          <w:p w14:paraId="5F9C295A" w14:textId="77777777" w:rsidR="00935B2F" w:rsidRPr="0030622D" w:rsidRDefault="00935B2F" w:rsidP="00897B46">
            <w:pPr>
              <w:spacing w:after="0"/>
              <w:ind w:firstLine="0"/>
              <w:rPr>
                <w:sz w:val="22"/>
                <w:lang w:eastAsia="ko-KR"/>
              </w:rPr>
            </w:pPr>
            <w:r w:rsidRPr="0030622D">
              <w:rPr>
                <w:sz w:val="22"/>
                <w:lang w:eastAsia="ko-KR"/>
              </w:rPr>
              <w:t>Magnetic Systems</w:t>
            </w:r>
          </w:p>
        </w:tc>
        <w:tc>
          <w:tcPr>
            <w:tcW w:w="1449" w:type="dxa"/>
          </w:tcPr>
          <w:p w14:paraId="04EB5204" w14:textId="77777777" w:rsidR="00935B2F" w:rsidRPr="0030622D" w:rsidRDefault="00935B2F" w:rsidP="00897B46">
            <w:pPr>
              <w:spacing w:after="0"/>
              <w:ind w:firstLine="0"/>
              <w:rPr>
                <w:sz w:val="22"/>
                <w:lang w:eastAsia="ko-KR"/>
              </w:rPr>
            </w:pPr>
            <w:r w:rsidRPr="0030622D">
              <w:rPr>
                <w:sz w:val="22"/>
                <w:lang w:eastAsia="ko-KR"/>
              </w:rPr>
              <w:t>mm – cm</w:t>
            </w:r>
          </w:p>
        </w:tc>
        <w:tc>
          <w:tcPr>
            <w:tcW w:w="1709" w:type="dxa"/>
          </w:tcPr>
          <w:p w14:paraId="52B621A5" w14:textId="77777777" w:rsidR="00935B2F" w:rsidRPr="0030622D" w:rsidRDefault="00935B2F" w:rsidP="00897B46">
            <w:pPr>
              <w:spacing w:after="0"/>
              <w:ind w:firstLine="0"/>
              <w:rPr>
                <w:sz w:val="22"/>
                <w:lang w:eastAsia="ko-KR"/>
              </w:rPr>
            </w:pPr>
            <w:r w:rsidRPr="0030622D">
              <w:rPr>
                <w:sz w:val="22"/>
                <w:lang w:eastAsia="ko-KR"/>
              </w:rPr>
              <w:t>1 – 20</w:t>
            </w:r>
          </w:p>
        </w:tc>
        <w:tc>
          <w:tcPr>
            <w:tcW w:w="2390" w:type="dxa"/>
          </w:tcPr>
          <w:p w14:paraId="303587A4" w14:textId="52E589C9" w:rsidR="00935B2F" w:rsidRPr="0030622D" w:rsidRDefault="00A64E12" w:rsidP="00897B46">
            <w:pPr>
              <w:spacing w:after="0"/>
              <w:ind w:firstLine="0"/>
              <w:rPr>
                <w:sz w:val="22"/>
                <w:lang w:eastAsia="ko-KR"/>
              </w:rPr>
            </w:pPr>
            <w:r>
              <w:rPr>
                <w:sz w:val="22"/>
                <w:lang w:eastAsia="ko-KR"/>
              </w:rPr>
              <w:t xml:space="preserve">Từ trường </w:t>
            </w:r>
          </w:p>
        </w:tc>
        <w:tc>
          <w:tcPr>
            <w:tcW w:w="2024" w:type="dxa"/>
          </w:tcPr>
          <w:p w14:paraId="10A16A1C" w14:textId="0C2088E8" w:rsidR="00935B2F" w:rsidRPr="0030622D" w:rsidRDefault="00A64E12" w:rsidP="008B4296">
            <w:pPr>
              <w:keepNext/>
              <w:spacing w:after="0"/>
              <w:ind w:firstLine="0"/>
              <w:rPr>
                <w:sz w:val="22"/>
                <w:lang w:eastAsia="ko-KR"/>
              </w:rPr>
            </w:pPr>
            <w:r>
              <w:rPr>
                <w:sz w:val="22"/>
                <w:lang w:eastAsia="ko-KR"/>
              </w:rPr>
              <w:t>Định vị trong nhà, hầm mỏ</w:t>
            </w:r>
          </w:p>
        </w:tc>
      </w:tr>
    </w:tbl>
    <w:p w14:paraId="17D04FE1" w14:textId="573F94B3" w:rsidR="00935B2F" w:rsidRDefault="00935B2F" w:rsidP="00D475D7">
      <w:pPr>
        <w:pStyle w:val="Caption"/>
        <w:ind w:firstLine="0"/>
        <w:jc w:val="both"/>
      </w:pPr>
    </w:p>
    <w:p w14:paraId="3D387942" w14:textId="5229920C" w:rsidR="00FF4D01" w:rsidRDefault="00FF4D01" w:rsidP="00FF4D01">
      <w:r>
        <w:t xml:space="preserve">Mỗi công nghệ đều có điểm mạnh riêng, phù hợp với yêu cầu của từng ứng dụng cụ thể. Nhìn chung, các công nghệ không dây sử dụng sóng điện từ vẫn có lợi thế hơn về độ chính xác và giá thành. Công nghệ sử dụng camera với các thuật toán xử lý ảnh có độ chính xác cao, tuy nhiên lại có nhược điểm ở những nơi thiếu sáng, hoặc các tác động ngoại cảnh ảnh hưởng đến chất lượng ghi hình của camera, sẽ rất dễ gây ra sai số hệ thống. Giữa những công nghệ không dây, công nghệ sử dụng Ultra – Wideband đang nhận được sự quan tâm rất lớn và được đánh giá sẽ sớm trở thành xu thế trong tương lai gần nhờ vào độ chính xác cao, độ bao phủ rộng và giá thành </w:t>
      </w:r>
      <w:r w:rsidR="00141CE4">
        <w:t>hợp lí.</w:t>
      </w:r>
    </w:p>
    <w:p w14:paraId="1FD4A4BD" w14:textId="508D77DE" w:rsidR="00141CE4" w:rsidRPr="00FF4D01" w:rsidRDefault="00141CE4" w:rsidP="00FF4D01">
      <w:r>
        <w:t>Biểu đồ dưới đây sẽ cho cái nhìn tổng quát hơn, so sánh giữa các công nghệ dựa trên hai yếu tố là độ chính xác và độ bao phủ</w:t>
      </w:r>
    </w:p>
    <w:p w14:paraId="50648953" w14:textId="77777777" w:rsidR="00141CE4" w:rsidRDefault="00935B2F" w:rsidP="00141CE4">
      <w:pPr>
        <w:keepNext/>
        <w:jc w:val="center"/>
      </w:pPr>
      <w:r>
        <w:rPr>
          <w:noProof/>
        </w:rPr>
        <w:lastRenderedPageBreak/>
        <w:drawing>
          <wp:inline distT="0" distB="0" distL="0" distR="0" wp14:anchorId="47417794" wp14:editId="3595350B">
            <wp:extent cx="3733800" cy="2386038"/>
            <wp:effectExtent l="0" t="0" r="0" b="0"/>
            <wp:docPr id="8088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741238" cy="2390791"/>
                    </a:xfrm>
                    <a:prstGeom prst="rect">
                      <a:avLst/>
                    </a:prstGeom>
                  </pic:spPr>
                </pic:pic>
              </a:graphicData>
            </a:graphic>
          </wp:inline>
        </w:drawing>
      </w:r>
    </w:p>
    <w:p w14:paraId="4D048112" w14:textId="0A13678B" w:rsidR="00935B2F" w:rsidRDefault="00141CE4" w:rsidP="00141CE4">
      <w:pPr>
        <w:pStyle w:val="Caption"/>
      </w:pPr>
      <w:bookmarkStart w:id="12" w:name="_Toc110168214"/>
      <w:r>
        <w:t xml:space="preserve">Hình </w:t>
      </w:r>
      <w:fldSimple w:instr=" STYLEREF 1 \s ">
        <w:r w:rsidR="00475286">
          <w:rPr>
            <w:noProof/>
          </w:rPr>
          <w:t>1</w:t>
        </w:r>
      </w:fldSimple>
      <w:r w:rsidR="00475286">
        <w:t>.</w:t>
      </w:r>
      <w:fldSimple w:instr=" SEQ Hình \* ARABIC \s 1 ">
        <w:r w:rsidR="00475286">
          <w:rPr>
            <w:noProof/>
          </w:rPr>
          <w:t>1</w:t>
        </w:r>
      </w:fldSimple>
      <w:r>
        <w:t xml:space="preserve"> Biểu đồ dựa trên độ chính xác và độ bao phủ</w:t>
      </w:r>
      <w:bookmarkEnd w:id="12"/>
    </w:p>
    <w:p w14:paraId="780444CC" w14:textId="39151D5F" w:rsidR="00935B2F" w:rsidRDefault="00141CE4" w:rsidP="00141CE4">
      <w:r>
        <w:t>Hầu hết các công nghệ đều dựa trên sóng điện từ và sóng âm. Có thể thấy, một phần lớn phổ điện từ được sử dụng cho bài toán định vị trong nhà. Các hệ thống với độ chính xác cao có xu hướng sử dụng các bước sóng ngắn hơn. Biểu đồ ở hình 1.2 sẽ cho thấy tương quan giữa độ chính xác và bước sóng mang.</w:t>
      </w:r>
    </w:p>
    <w:p w14:paraId="59860A1C" w14:textId="48A48CE2" w:rsidR="00935B2F" w:rsidRDefault="00935B2F" w:rsidP="00935B2F"/>
    <w:p w14:paraId="1B274F52" w14:textId="77777777" w:rsidR="00141CE4" w:rsidRDefault="00935B2F" w:rsidP="00141CE4">
      <w:pPr>
        <w:keepNext/>
        <w:jc w:val="center"/>
      </w:pPr>
      <w:r>
        <w:rPr>
          <w:noProof/>
        </w:rPr>
        <w:drawing>
          <wp:inline distT="0" distB="0" distL="0" distR="0" wp14:anchorId="1EF4665A" wp14:editId="21074464">
            <wp:extent cx="3971925" cy="271756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628"/>
                    <a:stretch/>
                  </pic:blipFill>
                  <pic:spPr bwMode="auto">
                    <a:xfrm>
                      <a:off x="0" y="0"/>
                      <a:ext cx="4026622" cy="2754983"/>
                    </a:xfrm>
                    <a:prstGeom prst="rect">
                      <a:avLst/>
                    </a:prstGeom>
                    <a:ln>
                      <a:noFill/>
                    </a:ln>
                    <a:extLst>
                      <a:ext uri="{53640926-AAD7-44D8-BBD7-CCE9431645EC}">
                        <a14:shadowObscured xmlns:a14="http://schemas.microsoft.com/office/drawing/2010/main"/>
                      </a:ext>
                    </a:extLst>
                  </pic:spPr>
                </pic:pic>
              </a:graphicData>
            </a:graphic>
          </wp:inline>
        </w:drawing>
      </w:r>
    </w:p>
    <w:p w14:paraId="6BBD8780" w14:textId="288E5A7D" w:rsidR="00935B2F" w:rsidRDefault="00141CE4" w:rsidP="00141CE4">
      <w:pPr>
        <w:pStyle w:val="Caption"/>
      </w:pPr>
      <w:bookmarkStart w:id="13" w:name="_Toc110168215"/>
      <w:r>
        <w:t xml:space="preserve">Hình </w:t>
      </w:r>
      <w:fldSimple w:instr=" STYLEREF 1 \s ">
        <w:r w:rsidR="00475286">
          <w:rPr>
            <w:noProof/>
          </w:rPr>
          <w:t>1</w:t>
        </w:r>
      </w:fldSimple>
      <w:r w:rsidR="00475286">
        <w:t>.</w:t>
      </w:r>
      <w:fldSimple w:instr=" SEQ Hình \* ARABIC \s 1 ">
        <w:r w:rsidR="00475286">
          <w:rPr>
            <w:noProof/>
          </w:rPr>
          <w:t>2</w:t>
        </w:r>
      </w:fldSimple>
      <w:r>
        <w:t xml:space="preserve"> Tương quan giữa độ chính xác và bước sóng sóng mang</w:t>
      </w:r>
      <w:bookmarkEnd w:id="13"/>
    </w:p>
    <w:p w14:paraId="492EF099" w14:textId="4573D4E2" w:rsidR="00180DE2" w:rsidRDefault="00180DE2" w:rsidP="00180DE2">
      <w:r>
        <w:t>Nhìn chung, với không gian kích thước 50m x 50m, UWB đang chiếm lợi thế lớn so với các công nghệ khác. Và thực tế cũng đang chứng minh điều đó khi đang có rất nhiều các giải pháp sử dụng UWB để</w:t>
      </w:r>
      <w:r w:rsidR="00A51086">
        <w:t xml:space="preserve"> thu thập loại dữ liệu </w:t>
      </w:r>
      <w:r>
        <w:t xml:space="preserve">tưởng chừng đơn giản nhưng đóng vai trò rất quan trọng trong hệ thống là </w:t>
      </w:r>
      <w:r w:rsidR="00A51086">
        <w:t xml:space="preserve">dữ liệu </w:t>
      </w:r>
      <w:r>
        <w:t>vị trí.</w:t>
      </w:r>
    </w:p>
    <w:p w14:paraId="07BAB14E" w14:textId="2030B097" w:rsidR="009F7D8A" w:rsidRDefault="009F7D8A" w:rsidP="00180DE2"/>
    <w:p w14:paraId="3E79A690" w14:textId="77777777" w:rsidR="009F7D8A" w:rsidRDefault="009F7D8A" w:rsidP="009F7D8A">
      <w:pPr>
        <w:keepNext/>
        <w:jc w:val="center"/>
      </w:pPr>
      <w:r>
        <w:rPr>
          <w:noProof/>
        </w:rPr>
        <w:lastRenderedPageBreak/>
        <w:drawing>
          <wp:inline distT="0" distB="0" distL="0" distR="0" wp14:anchorId="6B891503" wp14:editId="6D48AAF0">
            <wp:extent cx="4991100" cy="1842393"/>
            <wp:effectExtent l="0" t="0" r="0" b="5715"/>
            <wp:docPr id="11" name="Picture 11" descr="Indoor Localization – Everything You Need to Know | inf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oor Localization – Everything You Need to Know | infsof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502"/>
                    <a:stretch/>
                  </pic:blipFill>
                  <pic:spPr bwMode="auto">
                    <a:xfrm>
                      <a:off x="0" y="0"/>
                      <a:ext cx="4999242" cy="1845399"/>
                    </a:xfrm>
                    <a:prstGeom prst="rect">
                      <a:avLst/>
                    </a:prstGeom>
                    <a:noFill/>
                    <a:ln>
                      <a:noFill/>
                    </a:ln>
                    <a:extLst>
                      <a:ext uri="{53640926-AAD7-44D8-BBD7-CCE9431645EC}">
                        <a14:shadowObscured xmlns:a14="http://schemas.microsoft.com/office/drawing/2010/main"/>
                      </a:ext>
                    </a:extLst>
                  </pic:spPr>
                </pic:pic>
              </a:graphicData>
            </a:graphic>
          </wp:inline>
        </w:drawing>
      </w:r>
    </w:p>
    <w:p w14:paraId="06F34DA0" w14:textId="7220F3C5" w:rsidR="009F7D8A" w:rsidRDefault="009F7D8A" w:rsidP="009F7D8A">
      <w:pPr>
        <w:pStyle w:val="Caption"/>
      </w:pPr>
      <w:bookmarkStart w:id="14" w:name="_Toc110168216"/>
      <w:r>
        <w:t xml:space="preserve">Hình </w:t>
      </w:r>
      <w:fldSimple w:instr=" STYLEREF 1 \s ">
        <w:r w:rsidR="00475286">
          <w:rPr>
            <w:noProof/>
          </w:rPr>
          <w:t>1</w:t>
        </w:r>
      </w:fldSimple>
      <w:r w:rsidR="00475286">
        <w:t>.</w:t>
      </w:r>
      <w:fldSimple w:instr=" SEQ Hình \* ARABIC \s 1 ">
        <w:r w:rsidR="00475286">
          <w:rPr>
            <w:noProof/>
          </w:rPr>
          <w:t>3</w:t>
        </w:r>
      </w:fldSimple>
      <w:r>
        <w:t xml:space="preserve"> So sánh tổng quan các công nghệ định vị trong nhà</w:t>
      </w:r>
      <w:bookmarkEnd w:id="14"/>
    </w:p>
    <w:p w14:paraId="2CE13830" w14:textId="56D873BB" w:rsidR="009F7D8A" w:rsidRDefault="009F7D8A" w:rsidP="00830509">
      <w:r>
        <w:t>Hình cuối cùng là tổng quan so sánh giữa 4 công nghệ được sử dụng nhiều nhất trong hệ thống định vị trong nhà, cùng với đo là các ứng dụng phù h</w:t>
      </w:r>
      <w:r w:rsidR="008714BE">
        <w:t>ợp cho từng công nghệ đó.</w:t>
      </w:r>
    </w:p>
    <w:p w14:paraId="35961352" w14:textId="104F711F" w:rsidR="009F7D8A" w:rsidRDefault="009F7D8A" w:rsidP="00180DE2">
      <w:r>
        <w:t xml:space="preserve">Hệ thống định vị </w:t>
      </w:r>
      <w:r w:rsidR="00830509">
        <w:t>trong nhà ngoài phần quan trọng nhất đo là xác định vị trí của người, vật, thì phần quan trọng không kém đó là đưa được dữ liệu đó ra bên ngoài, tức là có thể theo dõi được dữ liệu đó từ xa, có thể tại phòng điều khiển của nhà máy, hoặc là tại bất kì nơi đầu, chỉ cần mở điện thoại hoặc máy tính là có thể theo dõi được dữ liệu vị trí mà người dùng cần biết</w:t>
      </w:r>
      <w:r w:rsidR="00987616">
        <w:t>, hoặc cấu hình hệ thống từ xa mà không cần phải nạp lại firmware, software trực tiếp cho thiết bijk Với hệ thống sử dụng WiFi, việc đựa dữ liệu ra bên ngoài mạng và nhận dữ liệu cấu hình từ bên ngoài đã quá đơn giản, không cần phải thêm một thiết bị mới để có thể giao tiếp được với bên ngoài. Các hệ thống sử dụng các công nghệ như BLE, UWB, RFID đều cần một thiết bị chuyển tiếp, hay còn gọi là Gateway để có thể giao tiếp với bên ngoài.</w:t>
      </w:r>
    </w:p>
    <w:p w14:paraId="52B36164" w14:textId="70488348" w:rsidR="00987616" w:rsidRDefault="00824632" w:rsidP="00180DE2">
      <w:r>
        <w:t>Ở phía dưới hiện tường, Gateway sẽ là thiết bị quản lý dữ liệu về vị trí, hay cấu hình các thiết bị khi có dữ liệu gửi xuống từ server.</w:t>
      </w:r>
      <w:r w:rsidR="0054056A">
        <w:t xml:space="preserve"> Giao thức được Gateway </w:t>
      </w:r>
      <w:r w:rsidR="00952F79">
        <w:t xml:space="preserve">ưu tiên </w:t>
      </w:r>
      <w:r w:rsidR="0054056A">
        <w:t>sử dụng</w:t>
      </w:r>
      <w:r w:rsidR="00952F79">
        <w:t xml:space="preserve"> trong hệ thống để truyền nhận dữ liệu với server là MQTT hoặc HTTP. Dữ liệu vị trí là dữ liệu khá nhạy cảm, khi đó tầng SSL/TLS sẽ được thêm vào cho cả hai giao thức MQTT và HTTP.</w:t>
      </w:r>
    </w:p>
    <w:p w14:paraId="28E1616F" w14:textId="6736DB22" w:rsidR="004B1297" w:rsidRPr="00180DE2" w:rsidRDefault="004B1297" w:rsidP="00180DE2">
      <w:r>
        <w:t>Với tầng mạng phía trên của mô hình, như đã nói, server sẽ thường được ưu tiên sử dụng</w:t>
      </w:r>
      <w:r w:rsidR="00E517B6">
        <w:t>, dễ triển khai với các hệ thống nhỏ và vừa, hoặc đối với các nhà máy chỉ muốn lưu trữ dữ liệu về vị trí tại phòng điều khiển của nhà máy. Ngoài lựa chọn server</w:t>
      </w:r>
      <w:r w:rsidR="007B68B5">
        <w:t xml:space="preserve"> để quản lý, lưu trữ thông tin, còn một mô hình khác đang rất được quan tâm và được nhiều hệ thống lớn sử dụng đó là lưu trữ tại đám mây (cloud). Ưu điểm rõ rệt nhất của </w:t>
      </w:r>
      <w:r w:rsidR="007B68B5">
        <w:lastRenderedPageBreak/>
        <w:t xml:space="preserve">Cloud so với server vật lý hay server ảo truyền thống đó là độ ổn định cao và </w:t>
      </w:r>
      <w:r w:rsidR="00995C06">
        <w:t>khả năng mở rộng hệ thống rất nhanh.</w:t>
      </w:r>
      <w:r w:rsidR="00ED3633">
        <w:t xml:space="preserve"> Vì thế, cloud là lựa chọn lý tưởng cho các hệ thống định vị trong nhà. Trên thị trường đã có nhiều hệ thống cloud lớn và hiệu quả cao như của Amazone, Google,… Thêm vào đó, </w:t>
      </w:r>
      <w:r w:rsidR="009C0907">
        <w:t>hệ thống cloud cũng cần được thiết kế để phù hợp với các ứng dụng IoT khi hỗ trợ các giao thức MQTT, HTTP với lớp bảo mật TLS, Broker cho các thiết bị sử dụng MQTT và các hệ thống topic, quản lý chặt chẽ bởi các hệ thống IoT là các hệ thống có khả năng “scale” rất nhanh và mạnh, lượng dữ liệu có thể rất lớn, nếu không có quy hoạch và quản lý rõ ràng sẽ không thể đảm bảo được tính ổn định của hệ thống. Từ đó, thị trường đã xuất hiện các mô hình để có thể đáp ứng nhu cầu cho các ứng dụng IoT và nổi bật nhất là Google Cloud IoT Core, một dịch vụ con trong Google Cloud IoT Platform của Google.</w:t>
      </w:r>
    </w:p>
    <w:p w14:paraId="3159CDF9" w14:textId="6BC3F1D6" w:rsidR="0056012D" w:rsidRDefault="007F21DD" w:rsidP="0056012D">
      <w:pPr>
        <w:pStyle w:val="Heading2"/>
      </w:pPr>
      <w:bookmarkStart w:id="15" w:name="_Toc110153542"/>
      <w:bookmarkStart w:id="16" w:name="_Toc110171901"/>
      <w:r>
        <w:t>Công nghệ Ultra Wide-Band</w:t>
      </w:r>
      <w:bookmarkEnd w:id="15"/>
      <w:bookmarkEnd w:id="16"/>
    </w:p>
    <w:p w14:paraId="4AD68D21" w14:textId="530AEB93" w:rsidR="007E75BB" w:rsidRDefault="000E1238" w:rsidP="007F21DD">
      <w:pPr>
        <w:pStyle w:val="Heading3"/>
      </w:pPr>
      <w:bookmarkStart w:id="17" w:name="_Toc110153543"/>
      <w:bookmarkStart w:id="18" w:name="_Toc110171902"/>
      <w:r>
        <w:t>Nguyên lý các phương pháp đo</w:t>
      </w:r>
      <w:bookmarkEnd w:id="17"/>
      <w:bookmarkEnd w:id="18"/>
    </w:p>
    <w:p w14:paraId="64FC4782" w14:textId="23101516" w:rsidR="000E1238" w:rsidRDefault="000E1238" w:rsidP="000E1238">
      <w:r>
        <w:t>Các phương pháp đo dưới đây là các kỹ thuật phổ biến dành cho các bài toán về đo khoảng cách, đo góc</w:t>
      </w:r>
    </w:p>
    <w:p w14:paraId="3B05B3E0" w14:textId="5A3D3FCD" w:rsidR="000E1238" w:rsidRDefault="000E1238" w:rsidP="007F21DD">
      <w:pPr>
        <w:pStyle w:val="Heading4"/>
      </w:pPr>
      <w:r>
        <w:t>Time of Arrival (ToA) / Time of Flight (ToF)</w:t>
      </w:r>
    </w:p>
    <w:p w14:paraId="7AC5930E" w14:textId="3E31A50B" w:rsidR="000E1238" w:rsidRDefault="000E1238" w:rsidP="000E1238">
      <w:pPr>
        <w:rPr>
          <w:rFonts w:eastAsiaTheme="minorEastAsia"/>
        </w:rPr>
      </w:pPr>
      <w:r>
        <w:t xml:space="preserve">Nguyên lý của ToA dựa trên việc đo </w:t>
      </w:r>
      <w:r w:rsidR="001B0CD8">
        <w:t xml:space="preserve">thời gian mà tín hiệu đi từ bộ truyền tới bộ nhận. </w:t>
      </w:r>
      <w:r w:rsidR="005B3791">
        <w:t xml:space="preserve">Khoảng cách Euclide giữa 2 thiết bị bằng tích của thời gian tín hiệu truyền </w:t>
      </w:r>
      <w:r w:rsidR="0009275E">
        <w:t>và</w:t>
      </w:r>
      <w:r w:rsidR="005B3791">
        <w:t xml:space="preserve"> vận tốc sóng</w:t>
      </w:r>
      <w:r w:rsidR="0009275E">
        <w:t xml:space="preserve">. Bởi vì vận tốc sóng dựa trên các tính chất của môi trường lan truyền, nên cần phải chú ý đến đặc tính của vật liệu tín hiệu đi qua. Đối với các vật liệu xây dựng, tốc độ truyền phụ thuộc vào </w:t>
      </w:r>
      <m:oMath>
        <m:r>
          <w:rPr>
            <w:rFonts w:ascii="Cambria Math" w:hAnsi="Cambria Math"/>
          </w:rPr>
          <m:t>√k</m:t>
        </m:r>
      </m:oMath>
      <w:r w:rsidR="0009275E">
        <w:rPr>
          <w:rFonts w:eastAsiaTheme="minorEastAsia"/>
        </w:rPr>
        <w:t xml:space="preserve"> (trong đó k là hằng số điện môi).</w:t>
      </w:r>
    </w:p>
    <w:p w14:paraId="3061FBE4" w14:textId="4F498C73" w:rsidR="00A4696E" w:rsidRDefault="0009275E" w:rsidP="00A4696E">
      <w:pPr>
        <w:rPr>
          <w:rFonts w:eastAsiaTheme="minorEastAsia"/>
        </w:rPr>
      </w:pPr>
      <w:r>
        <w:rPr>
          <w:rFonts w:eastAsiaTheme="minorEastAsia"/>
        </w:rPr>
        <w:t xml:space="preserve">Vì ToA phụ thuộc vào thời gian truyền của tín hiệu, nên đồng bộ thời gian giữa bộ truyền và nhận cần rất chính xác, chỉ cần sai lệch 1 nano giây, khoảng cách có thể sai số thêm 30 cm nếu sử dụng các sóng radio. </w:t>
      </w:r>
    </w:p>
    <w:p w14:paraId="0CB534CB" w14:textId="77777777" w:rsidR="00394C10" w:rsidRDefault="00394C10" w:rsidP="00394C10">
      <w:pPr>
        <w:keepNext/>
        <w:jc w:val="center"/>
      </w:pPr>
      <w:r>
        <w:rPr>
          <w:noProof/>
        </w:rPr>
        <w:lastRenderedPageBreak/>
        <w:drawing>
          <wp:inline distT="0" distB="0" distL="0" distR="0" wp14:anchorId="5F6AA866" wp14:editId="36966821">
            <wp:extent cx="4586963" cy="20878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7197" cy="2092538"/>
                    </a:xfrm>
                    <a:prstGeom prst="rect">
                      <a:avLst/>
                    </a:prstGeom>
                  </pic:spPr>
                </pic:pic>
              </a:graphicData>
            </a:graphic>
          </wp:inline>
        </w:drawing>
      </w:r>
    </w:p>
    <w:p w14:paraId="539DE4BA" w14:textId="5833788B" w:rsidR="00394C10" w:rsidRDefault="00394C10" w:rsidP="00394C10">
      <w:pPr>
        <w:pStyle w:val="Caption"/>
        <w:rPr>
          <w:rFonts w:eastAsiaTheme="minorEastAsia"/>
        </w:rPr>
      </w:pPr>
      <w:bookmarkStart w:id="19" w:name="_Toc110168217"/>
      <w:r>
        <w:t xml:space="preserve">Hình </w:t>
      </w:r>
      <w:fldSimple w:instr=" STYLEREF 1 \s ">
        <w:r w:rsidR="00475286">
          <w:rPr>
            <w:noProof/>
          </w:rPr>
          <w:t>1</w:t>
        </w:r>
      </w:fldSimple>
      <w:r w:rsidR="00475286">
        <w:t>.</w:t>
      </w:r>
      <w:fldSimple w:instr=" SEQ Hình \* ARABIC \s 1 ">
        <w:r w:rsidR="00475286">
          <w:rPr>
            <w:noProof/>
          </w:rPr>
          <w:t>4</w:t>
        </w:r>
      </w:fldSimple>
      <w:r>
        <w:t xml:space="preserve"> Phương pháp đo ToA/ToF</w:t>
      </w:r>
      <w:bookmarkEnd w:id="19"/>
    </w:p>
    <w:p w14:paraId="6B4ED3C5" w14:textId="7F486EA8" w:rsidR="00EE6B86" w:rsidRDefault="00EE6B86" w:rsidP="007F21DD">
      <w:pPr>
        <w:pStyle w:val="Heading4"/>
        <w:rPr>
          <w:rFonts w:eastAsiaTheme="minorEastAsia"/>
        </w:rPr>
      </w:pPr>
      <w:r>
        <w:rPr>
          <w:rFonts w:eastAsiaTheme="minorEastAsia"/>
        </w:rPr>
        <w:t>Time Difference of Arrival (TDoA)</w:t>
      </w:r>
    </w:p>
    <w:p w14:paraId="6A249CCB" w14:textId="3B61FC65" w:rsidR="00C10D52" w:rsidRDefault="009C0175" w:rsidP="00EE6B86">
      <w:r>
        <w:t>TDoA là phương pháp định vị cho các nguồn sử dụng sóng RF. Phương pháp này yêu cầu cần có ít nhất ba bộ nhận tín hiệu. Mỗi bộ nhận cần được đồng bộ về thời gian một cách chính xác. Khi tín hiệu gửi</w:t>
      </w:r>
      <w:r w:rsidR="008114FF">
        <w:t xml:space="preserve"> từ một nguồn chưa rõ vị trí</w:t>
      </w:r>
      <w:r>
        <w:t xml:space="preserve"> đến cả ba bộ nhận, khoảng cách sẽ được tính dựa trên sự khác nhau về thời gian nhận được tín hiệu của ba bộ và vị trí cố định của ba bộ đã được đặt từ trước</w:t>
      </w:r>
      <w:r w:rsidR="00B50E6D">
        <w:t xml:space="preserve">. Với mỗi khoảng cách từ điểm phát đến điểm thu, sẽ tạo thành một hình hypebol. Giao điểm của hình hypebol đó chính là </w:t>
      </w:r>
      <w:r w:rsidR="009C0C2F">
        <w:t>vị trí của điểm phát tín hiệu.</w:t>
      </w:r>
      <w:r>
        <w:t xml:space="preserve"> </w:t>
      </w:r>
    </w:p>
    <w:p w14:paraId="5539BA7C" w14:textId="77777777" w:rsidR="009C0C2F" w:rsidRDefault="009C0C2F" w:rsidP="009C0C2F">
      <w:pPr>
        <w:keepNext/>
        <w:jc w:val="center"/>
      </w:pPr>
      <w:r>
        <w:rPr>
          <w:noProof/>
        </w:rPr>
        <w:drawing>
          <wp:inline distT="0" distB="0" distL="0" distR="0" wp14:anchorId="70AA5D23" wp14:editId="4812752A">
            <wp:extent cx="2962275" cy="272223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9744" cy="2729102"/>
                    </a:xfrm>
                    <a:prstGeom prst="rect">
                      <a:avLst/>
                    </a:prstGeom>
                  </pic:spPr>
                </pic:pic>
              </a:graphicData>
            </a:graphic>
          </wp:inline>
        </w:drawing>
      </w:r>
    </w:p>
    <w:p w14:paraId="7A5C7327" w14:textId="0BC11F6D" w:rsidR="009C0C2F" w:rsidRDefault="009C0C2F" w:rsidP="009C0C2F">
      <w:pPr>
        <w:pStyle w:val="Caption"/>
      </w:pPr>
      <w:bookmarkStart w:id="20" w:name="_Toc110168218"/>
      <w:r>
        <w:t xml:space="preserve">Hình </w:t>
      </w:r>
      <w:fldSimple w:instr=" STYLEREF 1 \s ">
        <w:r w:rsidR="00475286">
          <w:rPr>
            <w:noProof/>
          </w:rPr>
          <w:t>1</w:t>
        </w:r>
      </w:fldSimple>
      <w:r w:rsidR="00475286">
        <w:t>.</w:t>
      </w:r>
      <w:fldSimple w:instr=" SEQ Hình \* ARABIC \s 1 ">
        <w:r w:rsidR="00475286">
          <w:rPr>
            <w:noProof/>
          </w:rPr>
          <w:t>5</w:t>
        </w:r>
      </w:fldSimple>
      <w:r>
        <w:t xml:space="preserve"> TDoA trong định vị GNSS</w:t>
      </w:r>
      <w:bookmarkEnd w:id="20"/>
    </w:p>
    <w:p w14:paraId="3511E7A6" w14:textId="638699D3" w:rsidR="009C0C2F" w:rsidRPr="009C0C2F" w:rsidRDefault="009C0C2F" w:rsidP="009C0C2F">
      <w:r>
        <w:t>Để có thể sử dụng TDoA, cần hiểu rõ loại tín tín hiệu được sử dụng, sự phụ thuộc của kết quả đo dựa vào vị trí của phép đo thế nào, các nguồn gây nhiễu và cách để xử lý chúng.</w:t>
      </w:r>
      <w:r w:rsidR="00CE133A">
        <w:t xml:space="preserve"> Phương pháp TDoA sẽ có thể </w:t>
      </w:r>
      <w:r w:rsidR="0013376F">
        <w:t>tối ưu</w:t>
      </w:r>
      <w:r w:rsidR="00CE133A">
        <w:t xml:space="preserve"> vấn đề về năng lượng</w:t>
      </w:r>
      <w:r w:rsidR="0013376F">
        <w:t xml:space="preserve"> so với các </w:t>
      </w:r>
      <w:r w:rsidR="0013376F">
        <w:lastRenderedPageBreak/>
        <w:t>phương pháp khác bởi quá trình tính toán sẽ nằm ở các thiết bị cố định đã biết trước vị trí, sử dụng nguồn điện lưới, khi đó các thiết bị mà cần biết vị trí sẽ không cần hoạt động quá nhiều, phù hợp cho các ứng dụng sử dụng pin.</w:t>
      </w:r>
      <w:r w:rsidR="00CE133A">
        <w:t xml:space="preserve"> </w:t>
      </w:r>
    </w:p>
    <w:p w14:paraId="44222E84" w14:textId="7E920A31" w:rsidR="001B665A" w:rsidRDefault="001B665A" w:rsidP="007F21DD">
      <w:pPr>
        <w:pStyle w:val="Heading4"/>
      </w:pPr>
      <w:r>
        <w:t>Round Trip Time (RTT) / Roundtrip Time of Flight (RToF) / Two Way Ranging (TWR)</w:t>
      </w:r>
    </w:p>
    <w:p w14:paraId="732AEEF1" w14:textId="2D751986" w:rsidR="003D5A02" w:rsidRDefault="0059685F" w:rsidP="003D5A02">
      <w:pPr>
        <w:rPr>
          <w:rFonts w:eastAsiaTheme="minorEastAsia"/>
        </w:rPr>
      </w:pPr>
      <w:r>
        <w:t xml:space="preserve">Phương pháp RTT, hay còn gọi là TWR dựa trên nguyên lí của phương pháp ToF. Để đo được khoảng cách, </w:t>
      </w:r>
      <w:r w:rsidR="00873D8B">
        <w:t>giữa hai thiết bị sẽ cần trao đổi ba loại bản tin. Theo hình 1.6, giả sử Tag là thiết bị cần biết vị trí và Anchor là thiết bị đã được đặt vị trí từ trước.</w:t>
      </w:r>
      <w:r w:rsidR="00EF5286">
        <w:t xml:space="preserve">Tag sẽ gửi bản tin Poll ở thời điểm </w:t>
      </w:r>
      <m:oMath>
        <m:sSub>
          <m:sSubPr>
            <m:ctrlPr>
              <w:rPr>
                <w:rFonts w:ascii="Cambria Math" w:hAnsi="Cambria Math"/>
                <w:i/>
              </w:rPr>
            </m:ctrlPr>
          </m:sSubPr>
          <m:e>
            <m:r>
              <w:rPr>
                <w:rFonts w:ascii="Cambria Math" w:hAnsi="Cambria Math"/>
              </w:rPr>
              <m:t>T</m:t>
            </m:r>
          </m:e>
          <m:sub>
            <m:r>
              <w:rPr>
                <w:rFonts w:ascii="Cambria Math" w:hAnsi="Cambria Math"/>
              </w:rPr>
              <m:t>SP</m:t>
            </m:r>
          </m:sub>
        </m:sSub>
        <m:r>
          <w:rPr>
            <w:rFonts w:ascii="Cambria Math" w:hAnsi="Cambria Math"/>
          </w:rPr>
          <m:t xml:space="preserve"> </m:t>
        </m:r>
      </m:oMath>
      <w:r w:rsidR="00EF5286">
        <w:t>đến cho Anchor và sẽ được Anchor đáp lại bằng một bản tin</w:t>
      </w:r>
      <w:r>
        <w:t xml:space="preserve"> </w:t>
      </w:r>
      <w:r w:rsidR="00EF5286">
        <w:t xml:space="preserve">ở thời điểm </w:t>
      </w:r>
      <m:oMath>
        <m:sSub>
          <m:sSubPr>
            <m:ctrlPr>
              <w:rPr>
                <w:rFonts w:ascii="Cambria Math" w:hAnsi="Cambria Math"/>
                <w:i/>
              </w:rPr>
            </m:ctrlPr>
          </m:sSubPr>
          <m:e>
            <m:r>
              <w:rPr>
                <w:rFonts w:ascii="Cambria Math" w:hAnsi="Cambria Math"/>
              </w:rPr>
              <m:t>T</m:t>
            </m:r>
          </m:e>
          <m:sub>
            <m:r>
              <w:rPr>
                <w:rFonts w:ascii="Cambria Math" w:hAnsi="Cambria Math"/>
              </w:rPr>
              <m:t>SR</m:t>
            </m:r>
          </m:sub>
        </m:sSub>
      </m:oMath>
      <w:r w:rsidR="00DD2539">
        <w:rPr>
          <w:rFonts w:eastAsiaTheme="minorEastAsia"/>
        </w:rPr>
        <w:t xml:space="preserve">. </w:t>
      </w:r>
      <w:r w:rsidR="00FA2B51">
        <w:rPr>
          <w:rFonts w:eastAsiaTheme="minorEastAsia"/>
        </w:rPr>
        <w:t>Khi Tag nhận được bản tin trả lời từ Anchor</w:t>
      </w:r>
      <w:r w:rsidR="00AA2CAC">
        <w:rPr>
          <w:rFonts w:eastAsiaTheme="minorEastAsia"/>
        </w:rPr>
        <w:t xml:space="preserve"> ở </w:t>
      </w:r>
      <m:oMath>
        <m:sSub>
          <m:sSubPr>
            <m:ctrlPr>
              <w:rPr>
                <w:rFonts w:ascii="Cambria Math" w:hAnsi="Cambria Math"/>
                <w:i/>
              </w:rPr>
            </m:ctrlPr>
          </m:sSubPr>
          <m:e>
            <m:r>
              <w:rPr>
                <w:rFonts w:ascii="Cambria Math" w:hAnsi="Cambria Math"/>
              </w:rPr>
              <m:t>T</m:t>
            </m:r>
          </m:e>
          <m:sub>
            <m:r>
              <w:rPr>
                <w:rFonts w:ascii="Cambria Math" w:hAnsi="Cambria Math"/>
              </w:rPr>
              <m:t>RR</m:t>
            </m:r>
          </m:sub>
        </m:sSub>
      </m:oMath>
      <w:r w:rsidR="00FA2B51">
        <w:rPr>
          <w:rFonts w:eastAsiaTheme="minorEastAsia"/>
        </w:rPr>
        <w:t xml:space="preserve">, bản tin cuối cùng sẽ được gửi từ Tag sang Anchor ở thời điểm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00FA2B51">
        <w:rPr>
          <w:rFonts w:eastAsiaTheme="minorEastAsia"/>
        </w:rPr>
        <w:t xml:space="preserve"> và nhận được ở Anchor ở </w:t>
      </w:r>
      <m:oMath>
        <m:sSub>
          <m:sSubPr>
            <m:ctrlPr>
              <w:rPr>
                <w:rFonts w:ascii="Cambria Math" w:hAnsi="Cambria Math"/>
                <w:i/>
              </w:rPr>
            </m:ctrlPr>
          </m:sSubPr>
          <m:e>
            <m:r>
              <w:rPr>
                <w:rFonts w:ascii="Cambria Math" w:hAnsi="Cambria Math"/>
              </w:rPr>
              <m:t>T</m:t>
            </m:r>
          </m:e>
          <m:sub>
            <m:r>
              <w:rPr>
                <w:rFonts w:ascii="Cambria Math" w:hAnsi="Cambria Math"/>
              </w:rPr>
              <m:t>RF</m:t>
            </m:r>
          </m:sub>
        </m:sSub>
      </m:oMath>
      <w:r w:rsidR="00FA2B51">
        <w:rPr>
          <w:rFonts w:eastAsiaTheme="minorEastAsia"/>
        </w:rPr>
        <w:t xml:space="preserve">. </w:t>
      </w:r>
    </w:p>
    <w:p w14:paraId="39E4FD6A" w14:textId="57C8F6EB" w:rsidR="003D5A02" w:rsidRDefault="003D5A02" w:rsidP="003D5A02">
      <w:pPr>
        <w:rPr>
          <w:rFonts w:eastAsiaTheme="minorEastAsia"/>
        </w:rPr>
      </w:pPr>
      <w:r>
        <w:rPr>
          <w:rFonts w:eastAsiaTheme="minorEastAsia"/>
        </w:rPr>
        <w:t>Cuối cùng, vị trí được tính bởi công thức:</w:t>
      </w:r>
    </w:p>
    <w:p w14:paraId="53B56E3C" w14:textId="1A197C86" w:rsidR="003D5A02" w:rsidRDefault="003D5A02" w:rsidP="003D5A02">
      <w:pPr>
        <w:jc w:val="center"/>
        <w:rPr>
          <w:rFonts w:eastAsiaTheme="minorEastAsia"/>
        </w:rPr>
      </w:pPr>
      <w:r>
        <w:rPr>
          <w:rFonts w:eastAsiaTheme="minorEastAsia"/>
        </w:rPr>
        <w:t xml:space="preserve">distance = ToF </w:t>
      </w:r>
      <w:r w:rsidR="00AA2CAC">
        <w:rPr>
          <w:rFonts w:eastAsiaTheme="minorEastAsia"/>
        </w:rPr>
        <w:t>. v</w:t>
      </w:r>
    </w:p>
    <w:p w14:paraId="4A3EC30F" w14:textId="219B5376" w:rsidR="009332D1" w:rsidRDefault="00D070E5" w:rsidP="00D070E5">
      <w:pPr>
        <w:jc w:val="center"/>
        <w:rPr>
          <w:rFonts w:eastAsiaTheme="minorEastAsia"/>
        </w:rPr>
      </w:pPr>
      <m:oMathPara>
        <m:oMath>
          <m:r>
            <m:rPr>
              <m:sty m:val="p"/>
            </m:rPr>
            <w:rPr>
              <w:rFonts w:ascii="Cambria Math" w:eastAsiaTheme="minorEastAsia" w:hAnsi="Cambria Math"/>
            </w:rPr>
            <m:t>ToF = [(</m:t>
          </m:r>
          <m:sSub>
            <m:sSubPr>
              <m:ctrlPr>
                <w:rPr>
                  <w:rFonts w:ascii="Cambria Math" w:hAnsi="Cambria Math"/>
                  <w:i/>
                </w:rPr>
              </m:ctrlPr>
            </m:sSubPr>
            <m:e>
              <m:r>
                <w:rPr>
                  <w:rFonts w:ascii="Cambria Math" w:hAnsi="Cambria Math"/>
                </w:rPr>
                <m:t>T</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RF</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xml:space="preserve">)] / 4  </m:t>
          </m:r>
        </m:oMath>
      </m:oMathPara>
    </w:p>
    <w:p w14:paraId="3F7071C2" w14:textId="77777777" w:rsidR="003D5A02" w:rsidRPr="003D5A02" w:rsidRDefault="003D5A02" w:rsidP="003D5A02">
      <w:pPr>
        <w:rPr>
          <w:rFonts w:eastAsiaTheme="minorEastAsia"/>
        </w:rPr>
      </w:pPr>
    </w:p>
    <w:p w14:paraId="123273B2" w14:textId="77777777" w:rsidR="0059685F" w:rsidRDefault="0059685F" w:rsidP="0059685F">
      <w:pPr>
        <w:keepNext/>
        <w:jc w:val="center"/>
      </w:pPr>
      <w:r>
        <w:rPr>
          <w:noProof/>
        </w:rPr>
        <w:drawing>
          <wp:inline distT="0" distB="0" distL="0" distR="0" wp14:anchorId="6AA37418" wp14:editId="126F022A">
            <wp:extent cx="2724150" cy="2484747"/>
            <wp:effectExtent l="0" t="0" r="0" b="0"/>
            <wp:docPr id="13" name="Picture 13" descr="TW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R Schem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7732" cy="2506256"/>
                    </a:xfrm>
                    <a:prstGeom prst="rect">
                      <a:avLst/>
                    </a:prstGeom>
                    <a:noFill/>
                    <a:ln>
                      <a:noFill/>
                    </a:ln>
                  </pic:spPr>
                </pic:pic>
              </a:graphicData>
            </a:graphic>
          </wp:inline>
        </w:drawing>
      </w:r>
    </w:p>
    <w:p w14:paraId="5002CFB6" w14:textId="5EC885D4" w:rsidR="0059685F" w:rsidRDefault="0059685F" w:rsidP="0059685F">
      <w:pPr>
        <w:pStyle w:val="Caption"/>
      </w:pPr>
      <w:bookmarkStart w:id="21" w:name="_Toc110168219"/>
      <w:r>
        <w:t xml:space="preserve">Hình </w:t>
      </w:r>
      <w:fldSimple w:instr=" STYLEREF 1 \s ">
        <w:r w:rsidR="00475286">
          <w:rPr>
            <w:noProof/>
          </w:rPr>
          <w:t>1</w:t>
        </w:r>
      </w:fldSimple>
      <w:r w:rsidR="00475286">
        <w:t>.</w:t>
      </w:r>
      <w:fldSimple w:instr=" SEQ Hình \* ARABIC \s 1 ">
        <w:r w:rsidR="00475286">
          <w:rPr>
            <w:noProof/>
          </w:rPr>
          <w:t>6</w:t>
        </w:r>
      </w:fldSimple>
      <w:r>
        <w:t xml:space="preserve"> Phương pháp Two-way Ranging</w:t>
      </w:r>
      <w:bookmarkEnd w:id="21"/>
    </w:p>
    <w:p w14:paraId="33979E70" w14:textId="5C35848D" w:rsidR="007E773B" w:rsidRDefault="007E773B" w:rsidP="007F21DD">
      <w:pPr>
        <w:pStyle w:val="Heading4"/>
      </w:pPr>
      <w:r>
        <w:t>Phase of Arrival (PoA) / Phase Difference (PD)</w:t>
      </w:r>
    </w:p>
    <w:p w14:paraId="185FA025" w14:textId="70554D36" w:rsidR="001B3B07" w:rsidRPr="007E773B" w:rsidRDefault="007E773B" w:rsidP="007F21DD">
      <w:r>
        <w:t xml:space="preserve">PoA sử dụng pha của sóng mang nhận được để xác định khoảng cách giữa hai thiết bị. Để </w:t>
      </w:r>
      <w:r w:rsidR="001B3B07">
        <w:t xml:space="preserve">giảm thiểu hiện tượng trùng pha, pha tín hiệu nhận được được đánh giá </w:t>
      </w:r>
      <w:r w:rsidR="001B3B07">
        <w:lastRenderedPageBreak/>
        <w:t xml:space="preserve">trên nhiều tần số khác nhau. Khoảng cách sau đó được xác định bởi tốc độ thay đổi pha. </w:t>
      </w:r>
    </w:p>
    <w:p w14:paraId="0946B63B" w14:textId="421C4694" w:rsidR="0056012D" w:rsidRDefault="007E75BB" w:rsidP="007F21DD">
      <w:pPr>
        <w:pStyle w:val="Heading3"/>
      </w:pPr>
      <w:bookmarkStart w:id="22" w:name="_Toc110153544"/>
      <w:bookmarkStart w:id="23" w:name="_Toc110171903"/>
      <w:r>
        <w:t>Tổng quan</w:t>
      </w:r>
      <w:bookmarkEnd w:id="22"/>
      <w:bookmarkEnd w:id="23"/>
    </w:p>
    <w:p w14:paraId="0DCED5A6" w14:textId="58AB9503" w:rsidR="00247F30" w:rsidRDefault="007047C5" w:rsidP="00247F30">
      <w:r>
        <w:t>Công nghệ UWB là công nghệ đang nhận được rất nhiều sự chú ý và là một chủ đề “hot” trong những năm gần đây. UWB mang đến quá nhiều tiện ích với những ứng dụng trong việc kết nối không dây tốc độ cao của các thiết bị số trong nhà và văn phòng.</w:t>
      </w:r>
    </w:p>
    <w:p w14:paraId="2F74006B" w14:textId="77777777" w:rsidR="00652E7A" w:rsidRDefault="008F3299" w:rsidP="008F3299">
      <w:pPr>
        <w:ind w:firstLine="0"/>
      </w:pPr>
      <w:r>
        <w:tab/>
      </w:r>
      <w:r w:rsidR="00703C93">
        <w:t xml:space="preserve">UWB là một công nghệ sử dụng sóng radio cho các ứng dụng truyền thông khoảng cách ngắn, băng thông rộng với </w:t>
      </w:r>
      <w:r w:rsidR="000928DC">
        <w:t>khả năng chống nhiễu đa đường, phù hợp cho các ứng dụng ước lượng khoảng cách trong nhà, đinh vị và theo dấu. Một hệ UWB cụ thể có các bộ tạo sóng radio và các bộ nhận để thu các sóng lan truyền và phân tán. Ngược lại với hoạt</w:t>
      </w:r>
      <w:r w:rsidR="00C95FA7">
        <w:t xml:space="preserve"> động của các hệ băng thông hẹp, các sóng UWB chiếm băng thông khá lớn (&gt; 500MHz). Chính xác hơn, </w:t>
      </w:r>
      <w:r w:rsidR="00F3531D">
        <w:t>các sóng radio phát ra sẽ bị ảnh hưởng bởi UWB nếu băng thông của nó không vượt qua 500MHz hoặc 20 % của tần số sóng mang. Để có thể giảm đi sự ảnh hưởng tới các dịch vụ radio khác, FCC (Federal Communications Commission) đã hạn chế vùng sử dụng miễn phí (unlicensed) của UWB ở mật độ công suất bức xạ là -41.3 dBm/MHz và giới hạn băng thông tần số xuống 3.1 GHz – 10.6 GHz</w:t>
      </w:r>
      <w:r w:rsidR="003800ED">
        <w:t xml:space="preserve"> (6.0 GHz – 8.5 GHz theo ECC (European Communications Committee). Hình 1.1 thể hiện</w:t>
      </w:r>
      <w:r w:rsidR="00652E7A">
        <w:t xml:space="preserve"> phổ sóng UWB so với cac chuẩn truyền thông sử dụng sóng radio hiện tại.</w:t>
      </w:r>
    </w:p>
    <w:p w14:paraId="3FBD6EEF" w14:textId="72AB33CA" w:rsidR="00703C93" w:rsidRDefault="00652E7A" w:rsidP="00B30F70">
      <w:pPr>
        <w:ind w:firstLine="0"/>
        <w:jc w:val="center"/>
      </w:pPr>
      <w:r>
        <w:rPr>
          <w:noProof/>
        </w:rPr>
        <w:drawing>
          <wp:inline distT="0" distB="0" distL="0" distR="0" wp14:anchorId="7210E29F" wp14:editId="0CD2D2D8">
            <wp:extent cx="4876165" cy="2090420"/>
            <wp:effectExtent l="0" t="0" r="635" b="5080"/>
            <wp:docPr id="344068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8134"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76165" cy="2090420"/>
                    </a:xfrm>
                    <a:prstGeom prst="rect">
                      <a:avLst/>
                    </a:prstGeom>
                  </pic:spPr>
                </pic:pic>
              </a:graphicData>
            </a:graphic>
          </wp:inline>
        </w:drawing>
      </w:r>
    </w:p>
    <w:p w14:paraId="02A98E5E" w14:textId="1E053C54" w:rsidR="00703C93" w:rsidRDefault="00B30F70" w:rsidP="00DB2DDD">
      <w:r>
        <w:t>Các hạn chế</w:t>
      </w:r>
      <w:r w:rsidR="003B4650">
        <w:t xml:space="preserve"> về công suất phát của các ủy ban truyền thông đã làm giảm tầm hoạt động của xuống còn dưới 100m. Mặt khác, mật độ phổ năng lượng thấp cũng sẽ làm giảm đi các yếu tố gây hại tới cơ thể con người và hạn chế lại sự ảnh hưởng của </w:t>
      </w:r>
      <w:r w:rsidR="003B4650">
        <w:lastRenderedPageBreak/>
        <w:t xml:space="preserve">UWB tới các bộ nhận băng thông hẹp khác. </w:t>
      </w:r>
      <w:r w:rsidR="00A120E5">
        <w:t xml:space="preserve">Với phần </w:t>
      </w:r>
      <w:r w:rsidR="003B4650">
        <w:t xml:space="preserve">UWB được cấp phép sẽ hoạt động trong dải sóng của sóng điện từ, ở đó các phần tử tần số thấp trong phổ tín hiệu của UWB có khả năng xâm nhập các vật liệu xây dựng như bê tông, </w:t>
      </w:r>
      <w:r w:rsidR="00A120E5">
        <w:t>k</w:t>
      </w:r>
      <w:r w:rsidR="003B4650">
        <w:t xml:space="preserve">ính và gỗ. </w:t>
      </w:r>
      <w:r w:rsidR="00A120E5">
        <w:t>Đây là một đặc tính phù hợp cho bài toán định vị trong nhà, bởi nó cho phép tầm hoạt động</w:t>
      </w:r>
      <w:r w:rsidR="001771FB">
        <w:t xml:space="preserve"> dưới điều kiện không tầm nhìn (non-light-of-sight) và giúp cho việc định vị </w:t>
      </w:r>
      <w:r w:rsidR="008B3C78">
        <w:t>giữa các</w:t>
      </w:r>
      <w:r w:rsidR="001771FB">
        <w:t xml:space="preserve"> phòng trở nên dễ dàng</w:t>
      </w:r>
      <w:r w:rsidR="008B3C78">
        <w:t xml:space="preserve"> hơn.</w:t>
      </w:r>
    </w:p>
    <w:p w14:paraId="49E8123F" w14:textId="5C5E0D41" w:rsidR="009D7A1F" w:rsidRDefault="006B6BC2" w:rsidP="007F21DD">
      <w:pPr>
        <w:pStyle w:val="Heading4"/>
      </w:pPr>
      <w:r>
        <w:t>Đo khoảng cách sử dụng UWB</w:t>
      </w:r>
    </w:p>
    <w:p w14:paraId="2ED884F3" w14:textId="414DDEA0" w:rsidR="004141F2" w:rsidRDefault="00403A5C" w:rsidP="004141F2">
      <w:r>
        <w:t xml:space="preserve">Ứng dụng tốt nhất của UWB là đo khoảng </w:t>
      </w:r>
      <w:r w:rsidR="004141F2">
        <w:t>cách nhờ vào băng thông siêu rộng tạo nên miền thời gian với độ phân giải cao và miền khoảng cách được liên tục. Độ phân giải khoảng cách có thể đạt được xấp xỉ dựa trên công thức</w:t>
      </w:r>
    </w:p>
    <w:p w14:paraId="2E022B5D" w14:textId="73F032A4" w:rsidR="004141F2" w:rsidRDefault="004141F2" w:rsidP="004141F2">
      <w:pPr>
        <w:jc w:val="right"/>
      </w:pPr>
      <m:oMath>
        <m:r>
          <w:rPr>
            <w:rFonts w:ascii="Cambria Math" w:eastAsia="Cambria" w:hAnsi="Cambria Math" w:cs="Cambria"/>
          </w:rPr>
          <m:t>rr≈</m:t>
        </m:r>
        <m:f>
          <m:fPr>
            <m:ctrlPr>
              <w:rPr>
                <w:rFonts w:ascii="Cambria Math" w:eastAsia="Cambria" w:hAnsi="Cambria Math" w:cs="Cambria"/>
                <w:b/>
                <w:sz w:val="24"/>
                <w:szCs w:val="22"/>
              </w:rPr>
            </m:ctrlPr>
          </m:fPr>
          <m:num>
            <m:r>
              <w:rPr>
                <w:rFonts w:ascii="Cambria Math" w:eastAsia="Cambria" w:hAnsi="Cambria Math" w:cs="Cambria"/>
              </w:rPr>
              <m:t>v</m:t>
            </m:r>
          </m:num>
          <m:den>
            <m:r>
              <w:rPr>
                <w:rFonts w:ascii="Cambria Math" w:eastAsia="Cambria" w:hAnsi="Cambria Math" w:cs="Cambria"/>
              </w:rPr>
              <m:t>2</m:t>
            </m:r>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den>
        </m:f>
      </m:oMath>
      <w:r>
        <w:tab/>
      </w:r>
      <w:r>
        <w:tab/>
      </w:r>
      <w:r>
        <w:tab/>
      </w:r>
      <w:r>
        <w:tab/>
      </w:r>
      <w:r>
        <w:tab/>
      </w:r>
      <w:r>
        <w:tab/>
        <w:t xml:space="preserve">( </w:t>
      </w:r>
      <w:fldSimple w:instr=" STYLEREF 1 \s ">
        <w:r>
          <w:rPr>
            <w:noProof/>
          </w:rPr>
          <w:t>1</w:t>
        </w:r>
      </w:fldSimple>
      <w:r>
        <w:t>.1)</w:t>
      </w:r>
    </w:p>
    <w:p w14:paraId="63628547" w14:textId="58BF9B83" w:rsidR="004141F2" w:rsidRDefault="004141F2" w:rsidP="001F5213">
      <w:pPr>
        <w:rPr>
          <w:rFonts w:eastAsiaTheme="minorEastAsia"/>
        </w:rPr>
      </w:pPr>
      <w:r>
        <w:t xml:space="preserve">ở đó </w:t>
      </w:r>
      <m:oMath>
        <m:r>
          <w:rPr>
            <w:rFonts w:ascii="Cambria Math" w:eastAsia="Cambria" w:hAnsi="Cambria Math" w:cs="Cambria"/>
          </w:rPr>
          <m:t>v</m:t>
        </m:r>
      </m:oMath>
      <w:r>
        <w:rPr>
          <w:rFonts w:eastAsiaTheme="minorEastAsia"/>
        </w:rPr>
        <w:t xml:space="preserve"> là vận tốc của sóng và </w:t>
      </w:r>
      <m:oMath>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oMath>
      <w:r>
        <w:rPr>
          <w:rFonts w:eastAsiaTheme="minorEastAsia"/>
          <w:bCs/>
          <w:sz w:val="24"/>
          <w:szCs w:val="22"/>
        </w:rPr>
        <w:t>là băng thông. Ví dụ, theo giới hạn của FCC và độ lan truyền</w:t>
      </w:r>
      <w:r w:rsidR="001F5213">
        <w:rPr>
          <w:rFonts w:eastAsiaTheme="minorEastAsia"/>
          <w:bCs/>
          <w:sz w:val="24"/>
          <w:szCs w:val="22"/>
        </w:rPr>
        <w:t xml:space="preserve"> trong không gian (giả sử vận tốc của sóng bằng với vận tốc ánh sáng </w:t>
      </w:r>
      <m:oMath>
        <m:r>
          <w:rPr>
            <w:rFonts w:ascii="Cambria Math" w:eastAsia="Cambria" w:hAnsi="Cambria Math" w:cs="Cambria"/>
          </w:rPr>
          <m:t>v=c0</m:t>
        </m:r>
      </m:oMath>
      <w:r w:rsidR="001F5213">
        <w:rPr>
          <w:rFonts w:eastAsiaTheme="minorEastAsia"/>
          <w:bCs/>
          <w:sz w:val="24"/>
          <w:szCs w:val="22"/>
        </w:rPr>
        <w:t xml:space="preserve">),  </w:t>
      </w:r>
      <m:oMath>
        <m:r>
          <w:rPr>
            <w:rFonts w:ascii="Cambria Math" w:eastAsia="Cambria" w:hAnsi="Cambria Math" w:cs="Cambria"/>
          </w:rPr>
          <m:t xml:space="preserve">rr </m:t>
        </m:r>
      </m:oMath>
      <w:r w:rsidR="00324030">
        <w:rPr>
          <w:rFonts w:eastAsiaTheme="minorEastAsia"/>
        </w:rPr>
        <w:t>≈ 0.5</w:t>
      </w:r>
      <w:r w:rsidR="00AC418B">
        <w:rPr>
          <w:rFonts w:eastAsiaTheme="minorEastAsia"/>
        </w:rPr>
        <w:t xml:space="preserve"> x</w:t>
      </w:r>
      <w:r w:rsidR="00324030">
        <w:rPr>
          <w:rFonts w:eastAsiaTheme="minorEastAsia"/>
        </w:rPr>
        <w:t xml:space="preserve"> </w:t>
      </w:r>
      <m:oMath>
        <m:r>
          <w:rPr>
            <w:rFonts w:ascii="Cambria Math" w:eastAsia="Cambria" w:hAnsi="Cambria Math" w:cs="Cambria"/>
          </w:rPr>
          <m:t>c0</m:t>
        </m:r>
      </m:oMath>
      <w:r w:rsidR="00324030">
        <w:rPr>
          <w:rFonts w:eastAsiaTheme="minorEastAsia"/>
        </w:rPr>
        <w:t xml:space="preserve"> / 7.5 GHz = 2 cm và theo giới hạn của ECC sẽ tương ứng là 6 cm.</w:t>
      </w:r>
    </w:p>
    <w:p w14:paraId="2D93D72B" w14:textId="45F7E0DD" w:rsidR="00017F77" w:rsidRDefault="00AB5639" w:rsidP="001F5213">
      <w:pPr>
        <w:rPr>
          <w:rFonts w:eastAsia="Cambria" w:cs="Cambria"/>
          <w:bCs/>
          <w:sz w:val="24"/>
        </w:rPr>
      </w:pPr>
      <w:r>
        <w:rPr>
          <w:rFonts w:eastAsia="Cambria" w:cs="Cambria"/>
          <w:bCs/>
          <w:sz w:val="24"/>
        </w:rPr>
        <w:t xml:space="preserve">UWB hỗ trợ </w:t>
      </w:r>
      <w:r w:rsidR="00C00E43">
        <w:rPr>
          <w:rFonts w:eastAsia="Cambria" w:cs="Cambria"/>
          <w:bCs/>
          <w:sz w:val="24"/>
        </w:rPr>
        <w:t>các kỹ thuật bao gồm Time of Arrival (ToA), Two Way Ranging (TWR), Time Difference of Arriva (TDoA). Các kỹ thuật đều dựa trên việc tính toán chênh lệch thời gian và được chia thành 3 loại dựa trên các nguyên lý dưới đây</w:t>
      </w:r>
    </w:p>
    <w:p w14:paraId="517A6550" w14:textId="2BEF087D" w:rsidR="00C00E43" w:rsidRDefault="0096673F" w:rsidP="006264E8">
      <w:pPr>
        <w:pStyle w:val="ListParagraph"/>
        <w:numPr>
          <w:ilvl w:val="0"/>
          <w:numId w:val="10"/>
        </w:numPr>
      </w:pPr>
      <w:r>
        <w:t xml:space="preserve">Continuous Waves: </w:t>
      </w:r>
      <w:r w:rsidR="005D6EA8">
        <w:t>trong dải tần số, các tần số khác nhau được sử dụng tuần tự bằng cách quét hoặc nhảy. Tín hiệu được phân tích trong miền tần số dẫn đến độ phân giải thời gian thấp, làm giảm độ hiệu quả của các ứng dụng thời gian thực. Các sóng liên tục sẽ cho phép việc định vị chính xác hơn, tuy nhiên lại không thể sử dụng cho các thiết bị nhỏ như điện thoại thông minh vì công nghệ này yêu cầu kích thước anten khá lớn. Nếu dải tần số rất rộng, thì cần phải có kích thước anten khá lớn để đạt được đủ độ hiệu quả của anten.</w:t>
      </w:r>
    </w:p>
    <w:p w14:paraId="4AC39A3F" w14:textId="6A6E4549" w:rsidR="002124F5" w:rsidRPr="00247F30" w:rsidRDefault="005D6EA8" w:rsidP="007F21DD">
      <w:pPr>
        <w:pStyle w:val="ListParagraph"/>
        <w:numPr>
          <w:ilvl w:val="0"/>
          <w:numId w:val="10"/>
        </w:numPr>
      </w:pPr>
      <w:r>
        <w:t xml:space="preserve">Impulse Radio: </w:t>
      </w:r>
      <w:r w:rsidR="00E00700">
        <w:t>UWB Impulse Radio (UWB - IR) có cấu trúc khá đơn giản và được sử dụng cho các phép đo khoảng cách với yêu cầu tốc độ nhanh. Độ dài của các xung đều trong vùng nano giây, thậm chí còn ít hơn. So với phương pháp sóng liên tục (continuous waves)</w:t>
      </w:r>
      <w:r w:rsidR="00EC5518">
        <w:t xml:space="preserve">, các xung siêu ngắn thường ít bị ảnh hưởng với các tín hiệu đi theo các con đường khác, cho </w:t>
      </w:r>
      <w:r w:rsidR="002D599D">
        <w:t xml:space="preserve">phép độ phân </w:t>
      </w:r>
      <w:r w:rsidR="002D599D">
        <w:lastRenderedPageBreak/>
        <w:t>giải khoảng cách tốt hơn và từ đó làm giảm đi ảnh hưởng của tín hiệu đa đường. Vì các sóng radio phải được cấp nguồn trong thời gian ngắn trước và trong khi tạo ra xung, UWB – IR có mức tiêu thụ điện năng thấp hơn so với các kỹ thuật UWB khác. Các hệ thống</w:t>
      </w:r>
      <w:r w:rsidR="002A7B92">
        <w:t xml:space="preserve"> định vị</w:t>
      </w:r>
      <w:r w:rsidR="002D599D">
        <w:t xml:space="preserve"> dựa trên </w:t>
      </w:r>
      <w:r w:rsidR="002A7B92">
        <w:t xml:space="preserve">kỹ thuật </w:t>
      </w:r>
      <w:r w:rsidR="002D599D">
        <w:t xml:space="preserve">xung UWB được sử dụng với tốc độ lặp lại tương đối </w:t>
      </w:r>
      <w:r w:rsidR="002A7B92">
        <w:t>thấp khoảng 1MHz đến 100MHz, trái ngược với các hệ thống truyền thông sử dụng UWB ở tốc độ 1GHz đến 100GHz.</w:t>
      </w:r>
      <w:r w:rsidR="00496AFB">
        <w:t xml:space="preserve"> Các nhà nghiên cứu đã sử dụng kỹ thuật TWR để tạo ra các hệ định vị với độ chính xác xấp xỉ 4cm, thậm chí đã xuống tới 1cm trong điều kiện LoS hoàn hảo trong phòng thí nghiệm.</w:t>
      </w:r>
    </w:p>
    <w:p w14:paraId="6F91162B" w14:textId="28707C36" w:rsidR="00C82A1F" w:rsidRDefault="00DF198E" w:rsidP="000720B9">
      <w:pPr>
        <w:pStyle w:val="Heading2"/>
      </w:pPr>
      <w:bookmarkStart w:id="24" w:name="_Toc110153545"/>
      <w:bookmarkStart w:id="25" w:name="_Toc110171904"/>
      <w:r>
        <w:t>Google Cloud IoT</w:t>
      </w:r>
      <w:r w:rsidR="000A1481">
        <w:t xml:space="preserve"> Core</w:t>
      </w:r>
      <w:bookmarkEnd w:id="24"/>
      <w:bookmarkEnd w:id="25"/>
    </w:p>
    <w:p w14:paraId="7E59F8BB" w14:textId="2AF385D1" w:rsidR="00AC6BDE" w:rsidRPr="00AC6BDE" w:rsidRDefault="00AC6BDE" w:rsidP="00AC6BDE">
      <w:pPr>
        <w:pStyle w:val="Heading3"/>
      </w:pPr>
      <w:bookmarkStart w:id="26" w:name="_Toc110153546"/>
      <w:bookmarkStart w:id="27" w:name="_Toc110171905"/>
      <w:r>
        <w:t>Tổng quan</w:t>
      </w:r>
      <w:bookmarkEnd w:id="26"/>
      <w:bookmarkEnd w:id="27"/>
    </w:p>
    <w:p w14:paraId="2214DB26" w14:textId="52CFAE33" w:rsidR="00C34A65" w:rsidRDefault="00A53916" w:rsidP="00C34A65">
      <w:r>
        <w:t>Internet of Things (Iots) vẫn đang phát triển vô cùng mạnh mẽ tạo ra một lượng dữ liệu khổng lồ, đặt ra bài toán về lưu trữ, xử lý dữ liệu và khai thác một cách hiệu quả nhất. Rất nhiều doanh nghiệp và công ty hiện tay đang chọn giải pháp xử lý dữ liệu trên các nền tảng đám mây thay vì xây dựng một lượng lớn máy chủ nội bộ bởi tính chất auto-scale cũng như những ưu thế về hạ tầng mà các dịch vụ đám mây đem lại. Với bề dày lịch sử về thu thập, lưu trữ và phân tích dữ liệu, không thể không nhắc đến các nền tảng và giải pháp mà Google mang lại trong các ứng dụng IoTs.</w:t>
      </w:r>
    </w:p>
    <w:p w14:paraId="045AB605" w14:textId="05058619" w:rsidR="00AD061A" w:rsidRDefault="00AD061A" w:rsidP="00C34A65">
      <w:r>
        <w:t>Dịch vụ Google Cloud IoT Core là một dịch vụ con nằm trong nền tảng Google Cloud Platform (GCP). Đây là một dịch vụ hữu ích cho phép chúng ta tạo kết nối hai chiều an toàn giữa các thiết bị IoT với nền tảng đám mây của Google thông qua các phương thức bảo mật tối ưu. Với nền tảng mà Google cung cấp, các nhà phát triển không cần phải bận tâm về cơ sở hạ tầng, thiết lập bảo mật, làm thế nào để trích xuất dữ liệu hay phân tích dữ liệu từ các thiết bị IoT sao cho hiệu quả. Vì bên cạnh dịch vụ GCIC, GCP còn cung cấp cho chúng ta rất nhiều dịch vụ con với các chứ năng khác nhau như Cloud BigQuery, AutoML, DataLab,… Và Google Cloud IoT Core là dịch vụ nền tảng, đóng vai trò cầu nối quan trọng để các thiết bị IoT của chúng ta có thể dễ dàng tương tác với các dịch vụ đó.</w:t>
      </w:r>
    </w:p>
    <w:p w14:paraId="065FC659" w14:textId="77777777" w:rsidR="00B60B00" w:rsidRDefault="00B60B00" w:rsidP="00B60B00">
      <w:pPr>
        <w:keepNext/>
        <w:jc w:val="center"/>
      </w:pPr>
      <w:r>
        <w:rPr>
          <w:noProof/>
        </w:rPr>
        <w:lastRenderedPageBreak/>
        <w:drawing>
          <wp:inline distT="0" distB="0" distL="0" distR="0" wp14:anchorId="75E48A3A" wp14:editId="4BA3933B">
            <wp:extent cx="4343400" cy="26958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8277" cy="2705121"/>
                    </a:xfrm>
                    <a:prstGeom prst="rect">
                      <a:avLst/>
                    </a:prstGeom>
                    <a:noFill/>
                    <a:ln>
                      <a:noFill/>
                    </a:ln>
                  </pic:spPr>
                </pic:pic>
              </a:graphicData>
            </a:graphic>
          </wp:inline>
        </w:drawing>
      </w:r>
    </w:p>
    <w:p w14:paraId="2E55D722" w14:textId="7D523ECD" w:rsidR="00B60B00" w:rsidRDefault="00B60B00" w:rsidP="00B60B00">
      <w:pPr>
        <w:pStyle w:val="Caption"/>
      </w:pPr>
      <w:bookmarkStart w:id="28" w:name="_Toc110168220"/>
      <w:r>
        <w:t xml:space="preserve">Hình </w:t>
      </w:r>
      <w:fldSimple w:instr=" STYLEREF 1 \s ">
        <w:r w:rsidR="00475286">
          <w:rPr>
            <w:noProof/>
          </w:rPr>
          <w:t>1</w:t>
        </w:r>
      </w:fldSimple>
      <w:r w:rsidR="00475286">
        <w:t>.</w:t>
      </w:r>
      <w:fldSimple w:instr=" SEQ Hình \* ARABIC \s 1 ">
        <w:r w:rsidR="00475286">
          <w:rPr>
            <w:noProof/>
          </w:rPr>
          <w:t>7</w:t>
        </w:r>
      </w:fldSimple>
      <w:r>
        <w:t xml:space="preserve"> Mô hình mẫu giữa Cloud IoT Core với các dịch vụ khác của GCP</w:t>
      </w:r>
      <w:bookmarkEnd w:id="28"/>
    </w:p>
    <w:p w14:paraId="638D0B29" w14:textId="61C07FA9" w:rsidR="00B60B00" w:rsidRDefault="00B60B00" w:rsidP="00B60B00">
      <w:pPr>
        <w:ind w:firstLine="0"/>
      </w:pPr>
      <w:r>
        <w:tab/>
      </w:r>
      <w:r w:rsidR="00ED5E8C">
        <w:t>Google Cloud IoT Core là một dịch vụ quản lý với hai thành phần chính là Device Management và Communication Broker:</w:t>
      </w:r>
    </w:p>
    <w:p w14:paraId="30EE6DC2" w14:textId="22B6827D" w:rsidR="00ED5E8C" w:rsidRDefault="00ED5E8C" w:rsidP="00ED5E8C">
      <w:pPr>
        <w:pStyle w:val="ListParagraph"/>
        <w:numPr>
          <w:ilvl w:val="0"/>
          <w:numId w:val="10"/>
        </w:numPr>
      </w:pPr>
      <w:r>
        <w:t xml:space="preserve">Device Management: Đây là thành phần cho phép chúng ta tổ chức việc kết nối và quản lý các thiết bị IoT với GCIC. Các thiết bị kết nối tới Google Cloud IoT Core sẽ được xem như là một “device”. Nhóm các “device ” lại với nhau, chúng ta sẽ có một “registry” là ô chứa đại diện cho cả các “device” đó. Việc khởi tạo và quản lý “device” với “registry” sẽ phụ thuộc vào cách tổ chức của chúng ta. </w:t>
      </w:r>
    </w:p>
    <w:p w14:paraId="4EB8CC67" w14:textId="393A000B" w:rsidR="00ED5E8C" w:rsidRDefault="00ED5E8C" w:rsidP="00ED5E8C">
      <w:pPr>
        <w:pStyle w:val="ListParagraph"/>
        <w:numPr>
          <w:ilvl w:val="0"/>
          <w:numId w:val="10"/>
        </w:numPr>
      </w:pPr>
      <w:r>
        <w:t xml:space="preserve">Communication Broker: đây là thành phần cung cấp các giao thức truyền thông để chúng ta có thể truyền nhận </w:t>
      </w:r>
      <w:r w:rsidR="00622444">
        <w:t>dữ liệu với GCIC, hiện GCIC hỗ trợ hai loại giao thức rất phổ biến đó là MQTT (sử dụng TLS) và HTTPS. Và một thành phần có tên Data Broker sẽ có nhiệm vụ chuyển tiếp, phân phối các luồn dữ liệu đến một dịch vụ khác để thực hiện lưu trữ xử lý có tên gọi là Cloud Pub/Sub.</w:t>
      </w:r>
    </w:p>
    <w:p w14:paraId="61A56A60" w14:textId="77777777" w:rsidR="00622444" w:rsidRDefault="00622444" w:rsidP="00622444">
      <w:pPr>
        <w:keepNext/>
        <w:ind w:left="720" w:firstLine="0"/>
        <w:jc w:val="center"/>
      </w:pPr>
      <w:r>
        <w:rPr>
          <w:noProof/>
        </w:rPr>
        <w:lastRenderedPageBreak/>
        <w:drawing>
          <wp:inline distT="0" distB="0" distL="0" distR="0" wp14:anchorId="6AD1FFBB" wp14:editId="651CAD4D">
            <wp:extent cx="4216400" cy="2538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507" cy="2542630"/>
                    </a:xfrm>
                    <a:prstGeom prst="rect">
                      <a:avLst/>
                    </a:prstGeom>
                    <a:noFill/>
                    <a:ln>
                      <a:noFill/>
                    </a:ln>
                  </pic:spPr>
                </pic:pic>
              </a:graphicData>
            </a:graphic>
          </wp:inline>
        </w:drawing>
      </w:r>
    </w:p>
    <w:p w14:paraId="3726EF50" w14:textId="6DD0C97D" w:rsidR="007E1D17" w:rsidRDefault="00622444" w:rsidP="000A1481">
      <w:pPr>
        <w:pStyle w:val="Caption"/>
      </w:pPr>
      <w:bookmarkStart w:id="29" w:name="_Toc110168221"/>
      <w:r>
        <w:t xml:space="preserve">Hình </w:t>
      </w:r>
      <w:fldSimple w:instr=" STYLEREF 1 \s ">
        <w:r w:rsidR="00475286">
          <w:rPr>
            <w:noProof/>
          </w:rPr>
          <w:t>1</w:t>
        </w:r>
      </w:fldSimple>
      <w:r w:rsidR="00475286">
        <w:t>.</w:t>
      </w:r>
      <w:fldSimple w:instr=" SEQ Hình \* ARABIC \s 1 ">
        <w:r w:rsidR="00475286">
          <w:rPr>
            <w:noProof/>
          </w:rPr>
          <w:t>8</w:t>
        </w:r>
      </w:fldSimple>
      <w:r>
        <w:t xml:space="preserve"> </w:t>
      </w:r>
      <w:r w:rsidR="000A1481">
        <w:t>Google Cloud IoT Core</w:t>
      </w:r>
      <w:bookmarkEnd w:id="29"/>
    </w:p>
    <w:p w14:paraId="278EB2DC" w14:textId="539C5E6B" w:rsidR="00AC6BDE" w:rsidRDefault="0073283A" w:rsidP="00AC6BDE">
      <w:pPr>
        <w:pStyle w:val="Heading3"/>
      </w:pPr>
      <w:bookmarkStart w:id="30" w:name="_Toc110153547"/>
      <w:bookmarkStart w:id="31" w:name="_Toc110171906"/>
      <w:r>
        <w:t>Cấu trúc</w:t>
      </w:r>
      <w:bookmarkEnd w:id="30"/>
      <w:bookmarkEnd w:id="31"/>
      <w:r>
        <w:t xml:space="preserve"> </w:t>
      </w:r>
    </w:p>
    <w:p w14:paraId="30DF1EBE" w14:textId="7DAA50A7" w:rsidR="00360068" w:rsidRDefault="00360068" w:rsidP="00360068">
      <w:pPr>
        <w:pStyle w:val="Heading4"/>
      </w:pPr>
      <w:r>
        <w:t>Các định nghĩa</w:t>
      </w:r>
    </w:p>
    <w:p w14:paraId="09E5112E" w14:textId="773BF800" w:rsidR="00360068" w:rsidRDefault="00256079" w:rsidP="00256079">
      <w:pPr>
        <w:pStyle w:val="ListParagraph"/>
        <w:numPr>
          <w:ilvl w:val="0"/>
          <w:numId w:val="10"/>
        </w:numPr>
      </w:pPr>
      <w:r>
        <w:t xml:space="preserve">Thiết bị: </w:t>
      </w:r>
      <w:r w:rsidR="00F45A37">
        <w:t>là một đơn vị có thể kết nối internet và trao đổi dữ liệu với Cloud. Các thiết bị đó thường được gọi là thiết bị thông minh và giao tiếp thông qua hai kiểu dữ liệu: telemetry và state.</w:t>
      </w:r>
    </w:p>
    <w:p w14:paraId="52A613B5" w14:textId="4EFC1054" w:rsidR="00F45A37" w:rsidRDefault="00F45A37" w:rsidP="00256079">
      <w:pPr>
        <w:pStyle w:val="ListParagraph"/>
        <w:numPr>
          <w:ilvl w:val="0"/>
          <w:numId w:val="10"/>
        </w:numPr>
      </w:pPr>
      <w:r>
        <w:t xml:space="preserve">Telemetry: là tất cả các dữ liệu </w:t>
      </w:r>
      <w:r w:rsidR="00932D75">
        <w:t>dưới dạng</w:t>
      </w:r>
      <w:r>
        <w:t xml:space="preserve"> sự kiện, ví dụ các phép đo thông số môi trường được gửi từ thiết bị tới cloud. </w:t>
      </w:r>
    </w:p>
    <w:p w14:paraId="4F9EB189" w14:textId="2EF63C25" w:rsidR="00932D75" w:rsidRDefault="00932D75" w:rsidP="00256079">
      <w:pPr>
        <w:pStyle w:val="ListParagraph"/>
        <w:numPr>
          <w:ilvl w:val="0"/>
          <w:numId w:val="10"/>
        </w:numPr>
      </w:pPr>
      <w:r>
        <w:t>State: một khối dữ liệu do người dùng tự quy định mô tả trạng thái hiện tại của thiết bị.</w:t>
      </w:r>
    </w:p>
    <w:p w14:paraId="376E267E" w14:textId="6D174545" w:rsidR="00932D75" w:rsidRPr="00360068" w:rsidRDefault="00932D75" w:rsidP="00256079">
      <w:pPr>
        <w:pStyle w:val="ListParagraph"/>
        <w:numPr>
          <w:ilvl w:val="0"/>
          <w:numId w:val="10"/>
        </w:numPr>
      </w:pPr>
      <w:r>
        <w:t xml:space="preserve">Registry: một tập hợp các thiết bị cùng chung </w:t>
      </w:r>
      <w:r w:rsidR="0087669C">
        <w:t>các đặc điểm.</w:t>
      </w:r>
    </w:p>
    <w:p w14:paraId="35C777B3" w14:textId="4B6DCE1D" w:rsidR="0073283A" w:rsidRDefault="0073283A" w:rsidP="0073283A">
      <w:pPr>
        <w:pStyle w:val="Heading4"/>
      </w:pPr>
      <w:r>
        <w:t>Kết nối</w:t>
      </w:r>
    </w:p>
    <w:p w14:paraId="4E890C58" w14:textId="45336791" w:rsidR="0073283A" w:rsidRDefault="0073283A" w:rsidP="0073283A">
      <w:r>
        <w:t xml:space="preserve">Để một thiết bị kết nối tới </w:t>
      </w:r>
      <w:r w:rsidR="003A4336">
        <w:t>GCIC, sẽ cần đảm bảo hai điều kiện là xác thực (authentication) và bảo mật TLS.</w:t>
      </w:r>
    </w:p>
    <w:p w14:paraId="570D5378" w14:textId="73BBBD74" w:rsidR="003A4336" w:rsidRDefault="003A4336" w:rsidP="0073283A">
      <w:r>
        <w:t>Với điều kiện xác thưc, GCIC sử dụng xác thực không đối xứng với các public key:</w:t>
      </w:r>
    </w:p>
    <w:p w14:paraId="04600833" w14:textId="516B855B" w:rsidR="003A4336" w:rsidRDefault="003A4336" w:rsidP="003A4336">
      <w:pPr>
        <w:pStyle w:val="ListParagraph"/>
        <w:numPr>
          <w:ilvl w:val="0"/>
          <w:numId w:val="10"/>
        </w:numPr>
      </w:pPr>
      <w:r>
        <w:t>Thiết bị sử dụng một privatet key để đăng ký một JWT (JSON Web Token), với JWT</w:t>
      </w:r>
      <w:r w:rsidR="006851AB">
        <w:t xml:space="preserve"> là phần tử sử dụng cho việc xác thực ngắn hạn giữa các thiết bị và server. Với kết nối MQTT, JWT sẽ nằm ở phần password trong bản tin CONNECT, như một chứng nhận cho định danh của thiết bị</w:t>
      </w:r>
    </w:p>
    <w:p w14:paraId="24E7D3E5" w14:textId="3223465A" w:rsidR="006851AB" w:rsidRDefault="006851AB" w:rsidP="003A4336">
      <w:pPr>
        <w:pStyle w:val="ListParagraph"/>
        <w:numPr>
          <w:ilvl w:val="0"/>
          <w:numId w:val="10"/>
        </w:numPr>
      </w:pPr>
      <w:r>
        <w:lastRenderedPageBreak/>
        <w:t xml:space="preserve">Dịch vụ sử dụng một public key (được lưu sẵn trước khi JWT được gửi) để xác thức danh tính của thiết bị. Cặp public key và private key </w:t>
      </w:r>
      <w:r w:rsidR="00250540">
        <w:t>được tạo ra cùng một nguồn và có liên hệ mật thiết với nhau</w:t>
      </w:r>
    </w:p>
    <w:p w14:paraId="78D6E535" w14:textId="411232F0" w:rsidR="0073283A" w:rsidRDefault="00250540" w:rsidP="00906061">
      <w:r>
        <w:t>Với bảo mật TLS, điều quan trọng nhất thiết bị cần đó là cần lưu sẵn chứng chỉ CA gốc để có thể kết nối đến MQTT Broker hay thiết lập kết nối HTTPS. Google hỗ trợ root CA có dung lượng rất nhỏ (&lt; 1 KB), phù hợp với dung lượng lưu trữ của các thiết bị tại hiện trường, mà hầu hết là có dung lượng nhỏ.</w:t>
      </w:r>
    </w:p>
    <w:p w14:paraId="7238FB8C" w14:textId="3766C372" w:rsidR="00954D3F" w:rsidRDefault="00954D3F" w:rsidP="00954D3F">
      <w:pPr>
        <w:pStyle w:val="Heading4"/>
      </w:pPr>
      <w:r>
        <w:t>Topic MQTT</w:t>
      </w:r>
    </w:p>
    <w:p w14:paraId="7C64AD60" w14:textId="566E1FDB" w:rsidR="00954D3F" w:rsidRDefault="00DD4AD3" w:rsidP="00DD4AD3">
      <w:r>
        <w:t>GCIC quy định hai loại topic để phục vụ các luồng thông tin từ device lên cloud bao gồm telemetry topic và state topic.</w:t>
      </w:r>
    </w:p>
    <w:p w14:paraId="59C90B2B" w14:textId="50484CB5" w:rsidR="00DD4AD3" w:rsidRDefault="00DD4AD3" w:rsidP="00DD4AD3">
      <w:r>
        <w:t>Hai loại topic đều quy định các tiền tố</w:t>
      </w:r>
      <w:r w:rsidR="007630EC">
        <w:t xml:space="preserve"> và các thiết bị phải tuân theo các </w:t>
      </w:r>
      <w:r w:rsidR="009640C2">
        <w:t>topic</w:t>
      </w:r>
      <w:r w:rsidR="007630EC">
        <w:t xml:space="preserve"> đó để có thể tham gia vào luồng dữ liệu của mỗi registry.</w:t>
      </w:r>
      <w:r w:rsidR="009640C2">
        <w:t xml:space="preserve"> </w:t>
      </w:r>
    </w:p>
    <w:p w14:paraId="09160663" w14:textId="59546C56" w:rsidR="007630EC" w:rsidRDefault="007630EC" w:rsidP="007630EC">
      <w:pPr>
        <w:pStyle w:val="ListParagraph"/>
        <w:numPr>
          <w:ilvl w:val="0"/>
          <w:numId w:val="10"/>
        </w:numPr>
      </w:pPr>
      <w:r>
        <w:t>Telemetry: /devices/</w:t>
      </w:r>
      <w:r>
        <w:rPr>
          <w:i/>
          <w:iCs/>
        </w:rPr>
        <w:t>DEVICE_ID</w:t>
      </w:r>
      <w:r>
        <w:t>/events</w:t>
      </w:r>
    </w:p>
    <w:p w14:paraId="16CCF69D" w14:textId="00B3A7CE" w:rsidR="007630EC" w:rsidRDefault="007630EC" w:rsidP="007630EC">
      <w:pPr>
        <w:pStyle w:val="ListParagraph"/>
        <w:numPr>
          <w:ilvl w:val="0"/>
          <w:numId w:val="10"/>
        </w:numPr>
      </w:pPr>
      <w:r>
        <w:t>State: /devices/</w:t>
      </w:r>
      <w:r>
        <w:rPr>
          <w:i/>
          <w:iCs/>
        </w:rPr>
        <w:t>DEVICE_ID/</w:t>
      </w:r>
      <w:r>
        <w:t>state</w:t>
      </w:r>
    </w:p>
    <w:p w14:paraId="07393A78" w14:textId="68709485" w:rsidR="009640C2" w:rsidRDefault="009640C2" w:rsidP="009640C2">
      <w:r>
        <w:t>Với mỗi loại sự kiện khác nhau, nội dung sẽ được quy định và phân biệt ở payload. Thường thì payload sẽ sử dụng cấu trúc JSON, và có các trường nhất định để phân biệt các sự kiện và trạng thái khác nhau.</w:t>
      </w:r>
    </w:p>
    <w:p w14:paraId="0FA4539E" w14:textId="7F88F33E" w:rsidR="007630EC" w:rsidRDefault="007630EC" w:rsidP="007630EC">
      <w:r>
        <w:t>Ví dụ với bản tin thiết bị gửi dữ liệu nhiệt độ lên cloud, topic</w:t>
      </w:r>
      <w:r w:rsidR="00F33D4A">
        <w:t xml:space="preserve"> và payload</w:t>
      </w:r>
      <w:r>
        <w:t xml:space="preserve"> khi đó có thể có dạng như sau:</w:t>
      </w:r>
    </w:p>
    <w:p w14:paraId="23985643" w14:textId="663B7A81" w:rsidR="007630EC" w:rsidRDefault="00F33D4A" w:rsidP="007630EC">
      <w:r>
        <w:t xml:space="preserve">Topic: </w:t>
      </w:r>
      <w:r w:rsidR="007630EC">
        <w:t>/devices/ESP_3410656776/events/</w:t>
      </w:r>
    </w:p>
    <w:p w14:paraId="1A0699AB" w14:textId="38CED0E4" w:rsidR="00F33D4A" w:rsidRDefault="00F33D4A" w:rsidP="007630EC">
      <w:r>
        <w:t xml:space="preserve">Payload: </w:t>
      </w:r>
      <w:r>
        <w:tab/>
        <w:t>{</w:t>
      </w:r>
    </w:p>
    <w:p w14:paraId="1E5F7D6D" w14:textId="0DCF3456" w:rsidR="00F33D4A" w:rsidRDefault="00F33D4A" w:rsidP="00F33D4A">
      <w:pPr>
        <w:ind w:left="2160"/>
      </w:pPr>
      <w:r>
        <w:t>“id”: 3410656776,</w:t>
      </w:r>
    </w:p>
    <w:p w14:paraId="6117849B" w14:textId="0DC69C16" w:rsidR="00F33D4A" w:rsidRDefault="00F33D4A" w:rsidP="00F33D4A">
      <w:pPr>
        <w:ind w:left="2160"/>
      </w:pPr>
      <w:r>
        <w:t>“method”: “temperature”</w:t>
      </w:r>
    </w:p>
    <w:p w14:paraId="175EA5ED" w14:textId="7112F3B4" w:rsidR="00F33D4A" w:rsidRDefault="00F33D4A" w:rsidP="00F33D4A">
      <w:pPr>
        <w:ind w:left="2160"/>
      </w:pPr>
      <w:r>
        <w:t>“unit”: “C”</w:t>
      </w:r>
    </w:p>
    <w:p w14:paraId="23548523" w14:textId="48A2834C" w:rsidR="00F33D4A" w:rsidRDefault="00F33D4A" w:rsidP="00F33D4A">
      <w:pPr>
        <w:ind w:left="2160"/>
      </w:pPr>
      <w:r>
        <w:t>“value”: {</w:t>
      </w:r>
    </w:p>
    <w:p w14:paraId="1D93C40B" w14:textId="5071B8E6" w:rsidR="00F33D4A" w:rsidRDefault="00F33D4A" w:rsidP="00F33D4A">
      <w:pPr>
        <w:ind w:left="2160"/>
      </w:pPr>
      <w:r>
        <w:tab/>
        <w:t>“temperature”: 32</w:t>
      </w:r>
    </w:p>
    <w:p w14:paraId="7D026006" w14:textId="1654A74A" w:rsidR="00F33D4A" w:rsidRDefault="00F33D4A" w:rsidP="00F33D4A">
      <w:pPr>
        <w:ind w:left="2160"/>
      </w:pPr>
      <w:r>
        <w:t>}</w:t>
      </w:r>
    </w:p>
    <w:p w14:paraId="6C4BFDC1" w14:textId="0249912B" w:rsidR="00F33D4A" w:rsidRDefault="00F33D4A" w:rsidP="001B42D7">
      <w:pPr>
        <w:ind w:left="1440"/>
      </w:pPr>
      <w:r>
        <w:t>}</w:t>
      </w:r>
    </w:p>
    <w:p w14:paraId="0DD2D092" w14:textId="09CCE19B" w:rsidR="00BE60A9" w:rsidRDefault="00BE60A9" w:rsidP="00BE60A9">
      <w:pPr>
        <w:pStyle w:val="Heading2"/>
      </w:pPr>
      <w:bookmarkStart w:id="32" w:name="_Toc110153548"/>
      <w:bookmarkStart w:id="33" w:name="_Toc110171907"/>
      <w:r>
        <w:lastRenderedPageBreak/>
        <w:t>MQTT</w:t>
      </w:r>
      <w:bookmarkEnd w:id="32"/>
      <w:bookmarkEnd w:id="33"/>
      <w:r>
        <w:t xml:space="preserve"> </w:t>
      </w:r>
    </w:p>
    <w:p w14:paraId="13F7AA7D" w14:textId="46815BB9" w:rsidR="000A1481" w:rsidRDefault="001553DF" w:rsidP="000A1481">
      <w:r>
        <w:t>MQTT là viết tắt của MQ Telemetry Transport</w:t>
      </w:r>
      <w:r w:rsidR="00565477">
        <w:t xml:space="preserve">. Đây là một giao thức theo dạng publist/subscribe, giao thức cực kì đơn giản và có dung lượng nhẹ, được thiết kế cho các mạng băng thông thấp, độ trễ cao. Nó là một giao thức lý tưởng cho các ứng dụng machine-to-machine (M2M) hoặc trên IoT, và cho các ứng dụng di động có băng thông và năng lượng pin ở mức cao. </w:t>
      </w:r>
    </w:p>
    <w:p w14:paraId="6BA8990D" w14:textId="03F88B32" w:rsidR="00565477" w:rsidRDefault="00565477" w:rsidP="000A1481">
      <w:r>
        <w:t>Mô hình hoạt động của MQTT được mô tả như Hình 1.9. Trong hệ thống sử dụng MQTT, các node (client) được kết nối tới một điểm trung gian gọi là broker (server)</w:t>
      </w:r>
      <w:r w:rsidR="008A460A">
        <w:t xml:space="preserve">. Mỗi client sẽ đăng ký (subscribe) với một hoặc nhiều topic ví dụ như </w:t>
      </w:r>
      <w:r w:rsidR="008A460A">
        <w:rPr>
          <w:i/>
          <w:iCs/>
        </w:rPr>
        <w:t>/home/topic1</w:t>
      </w:r>
      <w:r w:rsidR="008A460A">
        <w:t xml:space="preserve">, </w:t>
      </w:r>
      <w:r w:rsidR="008A460A">
        <w:rPr>
          <w:i/>
          <w:iCs/>
        </w:rPr>
        <w:t>/home/topic2</w:t>
      </w:r>
      <w:r w:rsidR="008A460A">
        <w:t>. Ngoài ra các client cũng có thể gửi (publish) dữ liệu lên m</w:t>
      </w:r>
      <w:r w:rsidR="009B4297">
        <w:t xml:space="preserve">ột hoặc một vài topic. Khi một client A publish dữ liệu vào </w:t>
      </w:r>
      <w:r w:rsidR="009B4297">
        <w:rPr>
          <w:i/>
          <w:iCs/>
        </w:rPr>
        <w:t xml:space="preserve">topic1 </w:t>
      </w:r>
      <w:r w:rsidR="009B4297">
        <w:t xml:space="preserve">thì tất cả các client đã subscribe vào </w:t>
      </w:r>
      <w:r w:rsidR="009B4297">
        <w:rPr>
          <w:i/>
          <w:iCs/>
        </w:rPr>
        <w:t>topic1</w:t>
      </w:r>
      <w:r w:rsidR="009B4297">
        <w:t xml:space="preserve"> đều nhận được dữ liệu đó.</w:t>
      </w:r>
    </w:p>
    <w:p w14:paraId="337662D1" w14:textId="77777777" w:rsidR="009B4297" w:rsidRDefault="009B4297" w:rsidP="009B4297">
      <w:pPr>
        <w:keepNext/>
        <w:jc w:val="center"/>
      </w:pPr>
      <w:r w:rsidRPr="0045276B">
        <w:rPr>
          <w:noProof/>
          <w:lang w:val="vi-VN"/>
        </w:rPr>
        <w:drawing>
          <wp:inline distT="0" distB="0" distL="0" distR="0" wp14:anchorId="118A2F3D" wp14:editId="20DED250">
            <wp:extent cx="3649402" cy="1439334"/>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6818" cy="1446203"/>
                    </a:xfrm>
                    <a:prstGeom prst="rect">
                      <a:avLst/>
                    </a:prstGeom>
                  </pic:spPr>
                </pic:pic>
              </a:graphicData>
            </a:graphic>
          </wp:inline>
        </w:drawing>
      </w:r>
    </w:p>
    <w:p w14:paraId="7100A5D9" w14:textId="1C754872" w:rsidR="009B4297" w:rsidRDefault="009B4297" w:rsidP="009B4297">
      <w:pPr>
        <w:pStyle w:val="Caption"/>
      </w:pPr>
      <w:bookmarkStart w:id="34" w:name="_Toc110168222"/>
      <w:r>
        <w:t xml:space="preserve">Hình </w:t>
      </w:r>
      <w:fldSimple w:instr=" STYLEREF 1 \s ">
        <w:r w:rsidR="00475286">
          <w:rPr>
            <w:noProof/>
          </w:rPr>
          <w:t>1</w:t>
        </w:r>
      </w:fldSimple>
      <w:r w:rsidR="00475286">
        <w:t>.</w:t>
      </w:r>
      <w:fldSimple w:instr=" SEQ Hình \* ARABIC \s 1 ">
        <w:r w:rsidR="00475286">
          <w:rPr>
            <w:noProof/>
          </w:rPr>
          <w:t>9</w:t>
        </w:r>
      </w:fldSimple>
      <w:r>
        <w:t xml:space="preserve"> Giao thức MQTT</w:t>
      </w:r>
      <w:bookmarkEnd w:id="34"/>
    </w:p>
    <w:p w14:paraId="75EEE8A2" w14:textId="2F76321E" w:rsidR="009B4297" w:rsidRDefault="009B4297" w:rsidP="009B4297">
      <w:r>
        <w:t>Một vài khía niệm trong MQTT:</w:t>
      </w:r>
    </w:p>
    <w:p w14:paraId="646D8210" w14:textId="1E3735E4" w:rsidR="009B4297" w:rsidRDefault="009B4297" w:rsidP="009B4297">
      <w:pPr>
        <w:pStyle w:val="ListParagraph"/>
        <w:numPr>
          <w:ilvl w:val="0"/>
          <w:numId w:val="10"/>
        </w:numPr>
      </w:pPr>
      <w:r>
        <w:t>MQTT Client (Publisher</w:t>
      </w:r>
      <w:r w:rsidR="00FF230E">
        <w:t>, Subscriber</w:t>
      </w:r>
      <w:r>
        <w:t>)</w:t>
      </w:r>
      <w:r w:rsidR="00FF230E">
        <w:t>: Các node (có thể là node cảm biến, điện thoại, laptop) kết nối với MQTT Broker.</w:t>
      </w:r>
    </w:p>
    <w:p w14:paraId="471B315D" w14:textId="60C8A94E" w:rsidR="00FF230E" w:rsidRDefault="00FF230E" w:rsidP="009B4297">
      <w:pPr>
        <w:pStyle w:val="ListParagraph"/>
        <w:numPr>
          <w:ilvl w:val="0"/>
          <w:numId w:val="10"/>
        </w:numPr>
      </w:pPr>
      <w:r>
        <w:t>MQTT Server (Broker): được coi như server, nơi sẽ lưu trữ, nhận các bản tin từ client và phân phối tới các client khác đã subscribe vào topic đó.</w:t>
      </w:r>
    </w:p>
    <w:p w14:paraId="0D13F4CC" w14:textId="09E9686A" w:rsidR="00FF230E" w:rsidRDefault="00FF230E" w:rsidP="009B4297">
      <w:pPr>
        <w:pStyle w:val="ListParagraph"/>
        <w:numPr>
          <w:ilvl w:val="0"/>
          <w:numId w:val="10"/>
        </w:numPr>
      </w:pPr>
      <w:r>
        <w:t>Topic: là các hàng đợi chứa các message cho phép các client trao đổi thông tin và dữ liệu với nhau.</w:t>
      </w:r>
    </w:p>
    <w:p w14:paraId="5A576553" w14:textId="3302BC08" w:rsidR="00FF230E" w:rsidRDefault="00FF230E" w:rsidP="009B4297">
      <w:pPr>
        <w:pStyle w:val="ListParagraph"/>
        <w:numPr>
          <w:ilvl w:val="0"/>
          <w:numId w:val="10"/>
        </w:numPr>
      </w:pPr>
      <w:r>
        <w:t>Session: Một session được định nghĩa là kết nối từ client đến server. Tất cả các giao tiếp giữa client và server đều là 1 phần của session.</w:t>
      </w:r>
    </w:p>
    <w:p w14:paraId="0AF43BAD" w14:textId="1C6163B4" w:rsidR="00FF230E" w:rsidRDefault="00FF230E" w:rsidP="009B4297">
      <w:pPr>
        <w:pStyle w:val="ListParagraph"/>
        <w:numPr>
          <w:ilvl w:val="0"/>
          <w:numId w:val="10"/>
        </w:numPr>
      </w:pPr>
      <w:r>
        <w:t xml:space="preserve">Subscription: Không giống như session, subscription về mặt logic là kết nối từ client đến topic. Khi thực hiện subscribe đến topic, client có thể </w:t>
      </w:r>
      <w:r w:rsidR="008C675A">
        <w:t>trao đổi messages với topic.</w:t>
      </w:r>
    </w:p>
    <w:p w14:paraId="5F3AC06A" w14:textId="7096BCF6" w:rsidR="008C675A" w:rsidRDefault="008C675A" w:rsidP="009B4297">
      <w:pPr>
        <w:pStyle w:val="ListParagraph"/>
        <w:numPr>
          <w:ilvl w:val="0"/>
          <w:numId w:val="10"/>
        </w:numPr>
      </w:pPr>
      <w:r>
        <w:lastRenderedPageBreak/>
        <w:t>Message: Message là các đơn vị dữ liệu được trao đổi giữa các clients.</w:t>
      </w:r>
    </w:p>
    <w:p w14:paraId="61DC1650" w14:textId="5E4334E6" w:rsidR="008C675A" w:rsidRDefault="008C675A" w:rsidP="009B4297">
      <w:pPr>
        <w:pStyle w:val="ListParagraph"/>
        <w:numPr>
          <w:ilvl w:val="0"/>
          <w:numId w:val="10"/>
        </w:numPr>
      </w:pPr>
      <w:r>
        <w:t>QoS: Các conneciton của MQTT được thực hiện dựa trên TCP/IP, do đó MQTT đưa ra 3 loại QoS (Qualities of Service) khi publish và subscribe là:</w:t>
      </w:r>
    </w:p>
    <w:p w14:paraId="53515756" w14:textId="26989994" w:rsidR="008C675A" w:rsidRDefault="008C675A" w:rsidP="008C675A">
      <w:pPr>
        <w:pStyle w:val="ListParagraph"/>
        <w:numPr>
          <w:ilvl w:val="0"/>
          <w:numId w:val="17"/>
        </w:numPr>
      </w:pPr>
      <w:r>
        <w:t>QoS0 – At most once: message được truyền nhận dựa hoàn toàn vào tính tin cậy của TCP</w:t>
      </w:r>
      <w:r w:rsidR="0099364A">
        <w:t>/</w:t>
      </w:r>
      <w:r>
        <w:t xml:space="preserve">IP. Việc mất hoặc lặp message có thể xả ra. Có thể ví dụ một trường hợp </w:t>
      </w:r>
      <w:r w:rsidR="0099364A">
        <w:t>như trong môi trường sensor mà việc mất một gói dữ liệu tại một thời điểm không ảnh hưởng đến toàn bộ quá trình.</w:t>
      </w:r>
    </w:p>
    <w:p w14:paraId="47487A96" w14:textId="23E9ADCB" w:rsidR="0099364A" w:rsidRDefault="0099364A" w:rsidP="008C675A">
      <w:pPr>
        <w:pStyle w:val="ListParagraph"/>
        <w:numPr>
          <w:ilvl w:val="0"/>
          <w:numId w:val="17"/>
        </w:numPr>
      </w:pPr>
      <w:r>
        <w:t xml:space="preserve">QoS1 – At least once: message được gửi với ít nhất một lần xác nhận từ đầu kia, nghĩa là có thể có nhiều hơn một lần xác nhận đã nhận được dữ liệu. </w:t>
      </w:r>
    </w:p>
    <w:p w14:paraId="56BCFCDE" w14:textId="0788BB55" w:rsidR="0099364A" w:rsidRDefault="0099364A" w:rsidP="008C675A">
      <w:pPr>
        <w:pStyle w:val="ListParagraph"/>
        <w:numPr>
          <w:ilvl w:val="0"/>
          <w:numId w:val="17"/>
        </w:numPr>
      </w:pPr>
      <w:r>
        <w:t xml:space="preserve">QoS2 – Exactly once: message được đảm bảo được </w:t>
      </w:r>
      <w:r w:rsidR="00E44CA8">
        <w:t>gửi đi và bên nhận chỉ nhận được đúng một lần, quá trình này cần phải trải qua bốn bước bắt tay.</w:t>
      </w:r>
    </w:p>
    <w:p w14:paraId="23876F3E" w14:textId="2ADC771A" w:rsidR="00E44CA8" w:rsidRDefault="00E44CA8" w:rsidP="00E44CA8">
      <w:pPr>
        <w:pStyle w:val="ListParagraph"/>
        <w:numPr>
          <w:ilvl w:val="0"/>
          <w:numId w:val="10"/>
        </w:numPr>
      </w:pPr>
      <w:r>
        <w:t>Retain: Retain là một cờ (flag) được gắn cho một message của giao thức MQTT. Retain nhận 2 giá trị là 1 hoặc 0. Nếu một message có retain = 1, broker sẽ lưu lại message cuối cùng có retain = 1đó của một topic kèm theo mức QoS tương ứng. Khi Client bắt đầu subscribe vào topic đó sẽ ngay lập tức nhận được message đó.</w:t>
      </w:r>
    </w:p>
    <w:p w14:paraId="66D1FD48" w14:textId="41B0CA01" w:rsidR="009C7E6B" w:rsidRDefault="009C7E6B" w:rsidP="009C7E6B">
      <w:r>
        <w:t>Giao thức MQTT mang lại nhiều lợi ích khi truy cập dữ liệu IoT, các ưu điểm của MQTT có thể kể đến đó là:</w:t>
      </w:r>
    </w:p>
    <w:p w14:paraId="36425E15" w14:textId="3DDCDCBB" w:rsidR="009C7E6B" w:rsidRDefault="009C7E6B" w:rsidP="009C7E6B">
      <w:pPr>
        <w:pStyle w:val="ListParagraph"/>
        <w:numPr>
          <w:ilvl w:val="0"/>
          <w:numId w:val="10"/>
        </w:numPr>
      </w:pPr>
      <w:r>
        <w:t>Truyền thông tin hiệu quả hơn</w:t>
      </w:r>
    </w:p>
    <w:p w14:paraId="5D0CBE49" w14:textId="4D1C4901" w:rsidR="009C7E6B" w:rsidRDefault="009C7E6B" w:rsidP="009C7E6B">
      <w:pPr>
        <w:pStyle w:val="ListParagraph"/>
        <w:numPr>
          <w:ilvl w:val="0"/>
          <w:numId w:val="10"/>
        </w:numPr>
      </w:pPr>
      <w:r>
        <w:t>Tăng khả năng mở rộng</w:t>
      </w:r>
    </w:p>
    <w:p w14:paraId="51299C21" w14:textId="37FAFE82" w:rsidR="009C7E6B" w:rsidRDefault="009C7E6B" w:rsidP="009C7E6B">
      <w:pPr>
        <w:pStyle w:val="ListParagraph"/>
        <w:numPr>
          <w:ilvl w:val="0"/>
          <w:numId w:val="10"/>
        </w:numPr>
      </w:pPr>
      <w:r>
        <w:t>Giảm đáng kể tiêu thụ băng thông mạng</w:t>
      </w:r>
    </w:p>
    <w:p w14:paraId="330290E0" w14:textId="5DFC3655" w:rsidR="009C7E6B" w:rsidRDefault="009C7E6B" w:rsidP="009C7E6B">
      <w:pPr>
        <w:pStyle w:val="ListParagraph"/>
        <w:numPr>
          <w:ilvl w:val="0"/>
          <w:numId w:val="10"/>
        </w:numPr>
      </w:pPr>
      <w:r>
        <w:t>Rất phù hợp cho điều khiển và do thám</w:t>
      </w:r>
    </w:p>
    <w:p w14:paraId="2FBD3492" w14:textId="079D3C50" w:rsidR="009C7E6B" w:rsidRDefault="009C7E6B" w:rsidP="009C7E6B">
      <w:pPr>
        <w:pStyle w:val="ListParagraph"/>
        <w:numPr>
          <w:ilvl w:val="0"/>
          <w:numId w:val="10"/>
        </w:numPr>
      </w:pPr>
      <w:r>
        <w:t>Chi phí thấp</w:t>
      </w:r>
    </w:p>
    <w:p w14:paraId="361F85D5" w14:textId="6FA21EB7" w:rsidR="009C7E6B" w:rsidRDefault="009C7E6B" w:rsidP="009C7E6B">
      <w:pPr>
        <w:pStyle w:val="ListParagraph"/>
        <w:numPr>
          <w:ilvl w:val="0"/>
          <w:numId w:val="10"/>
        </w:numPr>
      </w:pPr>
      <w:r>
        <w:t>Rất an toàn, bảo mật</w:t>
      </w:r>
    </w:p>
    <w:p w14:paraId="39814F3D" w14:textId="7C5994C1" w:rsidR="009C7E6B" w:rsidRDefault="009C7E6B" w:rsidP="009C7E6B">
      <w:pPr>
        <w:pStyle w:val="ListParagraph"/>
        <w:numPr>
          <w:ilvl w:val="0"/>
          <w:numId w:val="10"/>
        </w:numPr>
      </w:pPr>
      <w:r>
        <w:t>Được sử dụng trong các ngành công nghiệp dầu khí, các công ty lớn như Amazon, Facebook,…</w:t>
      </w:r>
    </w:p>
    <w:p w14:paraId="13ACBBEF" w14:textId="79003AEF" w:rsidR="009C7E6B" w:rsidRDefault="009C7E6B" w:rsidP="009C7E6B">
      <w:pPr>
        <w:pStyle w:val="ListParagraph"/>
        <w:numPr>
          <w:ilvl w:val="0"/>
          <w:numId w:val="10"/>
        </w:numPr>
      </w:pPr>
      <w:r>
        <w:t>Tiết kiệm thời gian phát triển</w:t>
      </w:r>
    </w:p>
    <w:p w14:paraId="334DBA33" w14:textId="658360CF" w:rsidR="009B4297" w:rsidRPr="009B4297" w:rsidRDefault="009C7E6B" w:rsidP="00823B5C">
      <w:pPr>
        <w:pStyle w:val="ListParagraph"/>
        <w:numPr>
          <w:ilvl w:val="0"/>
          <w:numId w:val="10"/>
        </w:numPr>
      </w:pPr>
      <w:r>
        <w:t>Giao thức publish/subscribe thu thập nhiều dữ liệu hơn và tốn ít băng thông hơn so với giao thức cũ.</w:t>
      </w:r>
    </w:p>
    <w:p w14:paraId="54559BEF" w14:textId="6AA8F20A" w:rsidR="00BE60A9" w:rsidRDefault="00BE60A9" w:rsidP="00BE60A9">
      <w:pPr>
        <w:pStyle w:val="Heading2"/>
      </w:pPr>
      <w:bookmarkStart w:id="35" w:name="_Toc110153549"/>
      <w:bookmarkStart w:id="36" w:name="_Toc110171908"/>
      <w:r>
        <w:lastRenderedPageBreak/>
        <w:t>TLS</w:t>
      </w:r>
      <w:bookmarkEnd w:id="35"/>
      <w:bookmarkEnd w:id="36"/>
    </w:p>
    <w:p w14:paraId="50A2C2D8" w14:textId="248696E1" w:rsidR="00823B5C" w:rsidRDefault="00823B5C" w:rsidP="00823B5C">
      <w:r>
        <w:t xml:space="preserve">TLS là viết tắt của Transport Layer Security. Đây là một dạng giao thức bảo mật cung cấp mức độ riêng tư cao, cũng như tính toàn vẹn của dữ liệu khi giao tiếp bằng mạng và internet. TLS là tiêu chuẩn được sử dụng trong việc bảo mật các ứng dụng web </w:t>
      </w:r>
      <w:r w:rsidR="00213396">
        <w:t>và trang web trên khắp thế giới kể từ khi được giới thiệu vào năm 1999. Nó là sự kế thừa và thay thế cho hệ thống SSL</w:t>
      </w:r>
      <w:r w:rsidR="004D07E8">
        <w:t xml:space="preserve">. </w:t>
      </w:r>
    </w:p>
    <w:p w14:paraId="5A570D67" w14:textId="23DE58D2" w:rsidR="004D07E8" w:rsidRDefault="004D07E8" w:rsidP="00823B5C">
      <w:r>
        <w:t>Để có thể bảo mật được thông tin, TLS định nghĩa ra chứng chỉ TLS và các private key, public key để mã hóa đường truyền cũng như đảm bảo được người tham gia kết nối. Mục đích của TLS là bảo mật các thông tin nhạy cảm trong quá trình truyền trên internet như thông tin cá nhân, thông tin thanh toán, thông tin đăng nhập. Nó là giải pháp thay thế cho phương pháp truyền thông tin văn bản dạng plain text, văn bản loại này khi truyền trên internet sẽ không được mã hóa, nên việc áp dụng mã hóa vào sẽ khiến các bên thứ ba không xâm nhập được vào thông tin của bạn.</w:t>
      </w:r>
    </w:p>
    <w:p w14:paraId="24023261" w14:textId="2A116029" w:rsidR="004D07E8" w:rsidRDefault="004D07E8" w:rsidP="00823B5C">
      <w:r>
        <w:t>Chứng chỉ TLS hoạt động bằng cách tích hợp k</w:t>
      </w:r>
      <w:r w:rsidR="00AD41D9">
        <w:t>ey</w:t>
      </w:r>
      <w:r>
        <w:t xml:space="preserve"> mã hóa vào thông tin định danh. Nó sẽ giúp công ty mã hóa mọi thông tin được truyền mà không bị </w:t>
      </w:r>
      <w:r w:rsidR="00220F51">
        <w:t>ảnh hưởng hoặc chỉnh sửa bởi các bên thứ ba.</w:t>
      </w:r>
    </w:p>
    <w:p w14:paraId="7133D395" w14:textId="77777777" w:rsidR="00220F51" w:rsidRDefault="00220F51" w:rsidP="00220F51">
      <w:pPr>
        <w:keepNext/>
        <w:jc w:val="center"/>
      </w:pPr>
      <w:r>
        <w:rPr>
          <w:noProof/>
        </w:rPr>
        <w:drawing>
          <wp:inline distT="0" distB="0" distL="0" distR="0" wp14:anchorId="6C9D5BB3" wp14:editId="1EAC7226">
            <wp:extent cx="4163982" cy="1943100"/>
            <wp:effectExtent l="0" t="0" r="0" b="0"/>
            <wp:docPr id="24" name="Picture 24" descr="thiết lập kết nối an toàn với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ết lập kết nối an toàn với serv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8025" cy="1944987"/>
                    </a:xfrm>
                    <a:prstGeom prst="rect">
                      <a:avLst/>
                    </a:prstGeom>
                    <a:noFill/>
                    <a:ln>
                      <a:noFill/>
                    </a:ln>
                  </pic:spPr>
                </pic:pic>
              </a:graphicData>
            </a:graphic>
          </wp:inline>
        </w:drawing>
      </w:r>
    </w:p>
    <w:p w14:paraId="3BC0D10D" w14:textId="36A90902" w:rsidR="00220F51" w:rsidRDefault="00220F51" w:rsidP="00220F51">
      <w:pPr>
        <w:pStyle w:val="Caption"/>
      </w:pPr>
      <w:bookmarkStart w:id="37" w:name="_Toc110168223"/>
      <w:r>
        <w:t xml:space="preserve">Hình </w:t>
      </w:r>
      <w:fldSimple w:instr=" STYLEREF 1 \s ">
        <w:r w:rsidR="00475286">
          <w:rPr>
            <w:noProof/>
          </w:rPr>
          <w:t>1</w:t>
        </w:r>
      </w:fldSimple>
      <w:r w:rsidR="00475286">
        <w:t>.</w:t>
      </w:r>
      <w:fldSimple w:instr=" SEQ Hình \* ARABIC \s 1 ">
        <w:r w:rsidR="00475286">
          <w:rPr>
            <w:noProof/>
          </w:rPr>
          <w:t>10</w:t>
        </w:r>
      </w:fldSimple>
      <w:r>
        <w:t xml:space="preserve"> Cách hoạt động của chứng chỉ TLS</w:t>
      </w:r>
      <w:bookmarkEnd w:id="37"/>
    </w:p>
    <w:p w14:paraId="41719044" w14:textId="091CE529" w:rsidR="00AD41D9" w:rsidRDefault="00220F51" w:rsidP="00220F51">
      <w:pPr>
        <w:ind w:firstLine="0"/>
      </w:pPr>
      <w:r>
        <w:tab/>
        <w:t>TLS hoạt động bằng cách sử dụng pulic và private key, đồng thời các khóa duy nhất của mỗi phiên kết nối (session). Trong phiên kết nối ban đầu, public và private key được dùng để tạo session key, vốn được dùng để mã hóa và giải mã dữ liệu được truyền. Session key được sử dụng trong một khoảng thời gian nhất định và chỉ có thế dùng trong phiên kết nối này.</w:t>
      </w:r>
    </w:p>
    <w:p w14:paraId="75130120" w14:textId="4D726202" w:rsidR="009A47B4" w:rsidRDefault="00AD41D9" w:rsidP="009A47B4">
      <w:pPr>
        <w:ind w:firstLine="0"/>
      </w:pPr>
      <w:r>
        <w:lastRenderedPageBreak/>
        <w:tab/>
        <w:t xml:space="preserve">Khi thực hiện kết nối, </w:t>
      </w:r>
      <w:r w:rsidR="009A47B4">
        <w:t>máy tính sẽ kiểm tra chứng chỉ và xác nhận những điểm sau đây:</w:t>
      </w:r>
    </w:p>
    <w:p w14:paraId="3826D266" w14:textId="0C3C5AF7" w:rsidR="009A47B4" w:rsidRDefault="009A47B4" w:rsidP="009A47B4">
      <w:pPr>
        <w:pStyle w:val="ListParagraph"/>
        <w:numPr>
          <w:ilvl w:val="0"/>
          <w:numId w:val="10"/>
        </w:numPr>
      </w:pPr>
      <w:r>
        <w:t>Certificate là đúng tổ chức chứng nhận phát hành hay không</w:t>
      </w:r>
    </w:p>
    <w:p w14:paraId="7311390D" w14:textId="77777777" w:rsidR="00FF42D1" w:rsidRDefault="009A47B4" w:rsidP="00FF42D1">
      <w:pPr>
        <w:pStyle w:val="ListParagraph"/>
        <w:numPr>
          <w:ilvl w:val="0"/>
          <w:numId w:val="10"/>
        </w:numPr>
      </w:pPr>
      <w:r>
        <w:t>Server đang gửi tin có khớp với thông tin server đang được mô tả trong chứng chỉ hay không. Sau khi xác nhận là đúng server thì an tâm bắt đầu thực hiện truyền tin</w:t>
      </w:r>
      <w:r w:rsidR="00FF42D1">
        <w:t>.</w:t>
      </w:r>
    </w:p>
    <w:p w14:paraId="3297CAFF" w14:textId="2597AB8C" w:rsidR="00AD41D9" w:rsidRDefault="00FF42D1" w:rsidP="00FF42D1">
      <w:r>
        <w:t>TLS được sử dụng phổ biến nhất với HTTPS, ví dụ rõ nhất đó là mỗi khi sử dụng các trình duyệt web để truy cập một trang web nào đó, các trang sử dụng HTTPS, cụ thể hơn là TLS được đánh dấu bảo mật. Các trang sử dụng HTTP thường được cảnh báo hoặc hạn chế nội dung bởi trình duyệt.</w:t>
      </w:r>
    </w:p>
    <w:p w14:paraId="19ACD506" w14:textId="1C150DAE" w:rsidR="0024184B" w:rsidRDefault="00FF42D1" w:rsidP="0024184B">
      <w:r>
        <w:t xml:space="preserve">Lấy HTTPS để làm ví dụ cho cách TLS hoạt động. Nguyên lý đầu tiên để có thể bảo mật là tất cả dữ liệu sẽ bị mã hóa, và để giải mã, mỗi bên sẽ dùng một chìa khóa đặc biệt để giải mã. Thêm vào đó, khi trao đổi thông tin liên quan đến chìa khóa giải mã, thông tin đó cũng sẽ phải cần mã hóa hoặc có một cách để có thể bảo vệ thông tin về chìa khóa đó. Đó là </w:t>
      </w:r>
      <w:r w:rsidR="0024184B">
        <w:t>toàn bộ quá trình về mặt lý thuyết</w:t>
      </w:r>
      <w:r>
        <w:t xml:space="preserve"> của TLS.</w:t>
      </w:r>
      <w:r w:rsidR="0024184B">
        <w:t xml:space="preserve"> Khi cả hai bên đều sử dụng cùng một chìa khóa để giải mã, mã hóa, nó được gọi là mã hóa đối xứng. Người dùng sẽ chỉ có một chìa khóa, hay còn gọi là “mật khẩu”, ví dụ như trong WiFi, bạn chỉ cần đưa chìa khóa đó vào cả hai thiết bị router và máy tính của bạn, hai bên sẽ kết nối với nhau và trao đổi dữ liệu mã hóa dựa trên chìa khóa đó.</w:t>
      </w:r>
    </w:p>
    <w:p w14:paraId="1867CE91" w14:textId="77777777" w:rsidR="0024184B" w:rsidRDefault="0024184B" w:rsidP="0024184B">
      <w:pPr>
        <w:keepNext/>
        <w:jc w:val="center"/>
      </w:pPr>
      <w:r>
        <w:rPr>
          <w:noProof/>
        </w:rPr>
        <w:drawing>
          <wp:inline distT="0" distB="0" distL="0" distR="0" wp14:anchorId="380F857E" wp14:editId="660EC316">
            <wp:extent cx="4260141" cy="2270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6840" cy="2274331"/>
                    </a:xfrm>
                    <a:prstGeom prst="rect">
                      <a:avLst/>
                    </a:prstGeom>
                  </pic:spPr>
                </pic:pic>
              </a:graphicData>
            </a:graphic>
          </wp:inline>
        </w:drawing>
      </w:r>
    </w:p>
    <w:p w14:paraId="6EBA87DA" w14:textId="627722D0" w:rsidR="0024184B" w:rsidRDefault="0024184B" w:rsidP="0024184B">
      <w:pPr>
        <w:pStyle w:val="Caption"/>
      </w:pPr>
      <w:bookmarkStart w:id="38" w:name="_Toc110168224"/>
      <w:r>
        <w:t xml:space="preserve">Hình </w:t>
      </w:r>
      <w:fldSimple w:instr=" STYLEREF 1 \s ">
        <w:r w:rsidR="00475286">
          <w:rPr>
            <w:noProof/>
          </w:rPr>
          <w:t>1</w:t>
        </w:r>
      </w:fldSimple>
      <w:r w:rsidR="00475286">
        <w:t>.</w:t>
      </w:r>
      <w:fldSimple w:instr=" SEQ Hình \* ARABIC \s 1 ">
        <w:r w:rsidR="00475286">
          <w:rPr>
            <w:noProof/>
          </w:rPr>
          <w:t>11</w:t>
        </w:r>
      </w:fldSimple>
      <w:r>
        <w:t xml:space="preserve"> Mã hóa đối xứng</w:t>
      </w:r>
      <w:bookmarkEnd w:id="38"/>
    </w:p>
    <w:p w14:paraId="7D093F26" w14:textId="3648D3A6" w:rsidR="00A01FE1" w:rsidRDefault="0024184B" w:rsidP="00A01FE1">
      <w:r>
        <w:t>Tuy nhiên, câu chuyện sẽ trở nên khó hơn khi kết nối với Internet.</w:t>
      </w:r>
      <w:r w:rsidR="00444315">
        <w:t xml:space="preserve"> Mã hóa đối xứng sẽ không thể dùng được bởi điểm kết nối cuối cùng của người dùng hoàn toàn không được biết trước, vậy làm thế nào để có thể chia sẻ được chìa khóa với bên còn </w:t>
      </w:r>
      <w:r w:rsidR="00444315">
        <w:lastRenderedPageBreak/>
        <w:t>lại để những hacker ở giữa đường truyền từ người dùng sang máy chủ không thể can thiệp vào nội dung đó. Vấn đề được giải quyết với mã hóa không đối xứng, sử dụng hai chìa khóa hoàn toàn khác nhau, một chìa khóa để mã hóa, một chìa khóa để giải mã. Tuy là khác nhau về nội dung, nhưng hai chìa đều được tạo ra cùng một lúc và từ một nguồn, có mối liên hệ với nhau. Khi một bên sử dụng một chìa để mã hóa, dữ liệu nhận được ở bên kia sẽ chỉ có thể dùng chìa còn lại để giải mã. Hai chìa được định nghĩa là public key và private key.</w:t>
      </w:r>
    </w:p>
    <w:p w14:paraId="22EC5E60" w14:textId="159F13C0" w:rsidR="00A01FE1" w:rsidRDefault="00A01FE1" w:rsidP="00A01FE1">
      <w:r>
        <w:t>Khi hai bên bắt đầu trao đổi thông tin kết nối, phía server sẽ gửi sang gói thông tin bao gồm public key. Sau đó thông tin</w:t>
      </w:r>
      <w:r w:rsidR="0094151C">
        <w:t xml:space="preserve"> được phía client gửi sang sẽ là session key được tạo ra bởi trình duyệt, được mã hóa bởi public key và khi nhận được ở phía server, được giải mã bởi private key. Sau khi đã có session key, cả hai bên đều đã có chung một chìa khóa và quá trình trao đổi dữ liệu bắt đầu, tương tự như ở mã hóa đối xứng.</w:t>
      </w:r>
      <w:r w:rsidR="00512409">
        <w:t xml:space="preserve"> </w:t>
      </w:r>
    </w:p>
    <w:p w14:paraId="6B8DCB1B" w14:textId="77777777" w:rsidR="006661F3" w:rsidRDefault="006661F3" w:rsidP="006661F3">
      <w:pPr>
        <w:keepNext/>
        <w:jc w:val="center"/>
      </w:pPr>
      <w:r>
        <w:rPr>
          <w:noProof/>
        </w:rPr>
        <w:drawing>
          <wp:inline distT="0" distB="0" distL="0" distR="0" wp14:anchorId="724F429B" wp14:editId="59B338B7">
            <wp:extent cx="2638453"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7852" cy="2791208"/>
                    </a:xfrm>
                    <a:prstGeom prst="rect">
                      <a:avLst/>
                    </a:prstGeom>
                  </pic:spPr>
                </pic:pic>
              </a:graphicData>
            </a:graphic>
          </wp:inline>
        </w:drawing>
      </w:r>
    </w:p>
    <w:p w14:paraId="15023F65" w14:textId="0C2DFA90" w:rsidR="006661F3" w:rsidRPr="0024184B" w:rsidRDefault="006661F3" w:rsidP="006661F3">
      <w:pPr>
        <w:pStyle w:val="Caption"/>
      </w:pPr>
      <w:bookmarkStart w:id="39" w:name="_Toc110168225"/>
      <w:r>
        <w:t xml:space="preserve">Hình </w:t>
      </w:r>
      <w:fldSimple w:instr=" STYLEREF 1 \s ">
        <w:r w:rsidR="00475286">
          <w:rPr>
            <w:noProof/>
          </w:rPr>
          <w:t>1</w:t>
        </w:r>
      </w:fldSimple>
      <w:r w:rsidR="00475286">
        <w:t>.</w:t>
      </w:r>
      <w:fldSimple w:instr=" SEQ Hình \* ARABIC \s 1 ">
        <w:r w:rsidR="00475286">
          <w:rPr>
            <w:noProof/>
          </w:rPr>
          <w:t>12</w:t>
        </w:r>
      </w:fldSimple>
      <w:r>
        <w:t xml:space="preserve"> Quá trình trao đổi session key trong TLS</w:t>
      </w:r>
      <w:bookmarkEnd w:id="39"/>
    </w:p>
    <w:p w14:paraId="17DF86D1" w14:textId="77777777" w:rsidR="0024184B" w:rsidRDefault="0024184B" w:rsidP="00FF42D1"/>
    <w:p w14:paraId="3240E211" w14:textId="6BAB1B19" w:rsidR="00AD41D9" w:rsidRDefault="00906061" w:rsidP="00906061">
      <w:pPr>
        <w:pStyle w:val="Heading2"/>
      </w:pPr>
      <w:bookmarkStart w:id="40" w:name="_Toc110153550"/>
      <w:bookmarkStart w:id="41" w:name="_Toc110171909"/>
      <w:r>
        <w:t>Kết luận chương</w:t>
      </w:r>
      <w:bookmarkEnd w:id="40"/>
      <w:bookmarkEnd w:id="41"/>
    </w:p>
    <w:p w14:paraId="1E3B7DF4" w14:textId="32EEDD06" w:rsidR="00906061" w:rsidRDefault="00906061" w:rsidP="00906061">
      <w:r>
        <w:t>Ở chương này, đồ án đã</w:t>
      </w:r>
      <w:r w:rsidR="00F71A0F">
        <w:t xml:space="preserve"> mô tả tổng quan hệ thống định vị thời gian thực trong nhà, cùng với đó là lý thuyết về công nghệ ultra wideband và các ứng dụng của công nghệ đó ở hiện tại cũng như tương lai. Từ đó thấy được một hệ thống định vị trong nhà gồm ba phần chính:</w:t>
      </w:r>
    </w:p>
    <w:p w14:paraId="10A1EB0D" w14:textId="477C9320" w:rsidR="00F71A0F" w:rsidRDefault="00F71A0F" w:rsidP="00F71A0F">
      <w:pPr>
        <w:pStyle w:val="ListParagraph"/>
        <w:numPr>
          <w:ilvl w:val="0"/>
          <w:numId w:val="10"/>
        </w:numPr>
      </w:pPr>
      <w:r>
        <w:lastRenderedPageBreak/>
        <w:t>Hệ thống định vị tại hiện trường</w:t>
      </w:r>
    </w:p>
    <w:p w14:paraId="11250546" w14:textId="4A069F56" w:rsidR="00F71A0F" w:rsidRDefault="00512409" w:rsidP="00F71A0F">
      <w:pPr>
        <w:pStyle w:val="ListParagraph"/>
        <w:numPr>
          <w:ilvl w:val="0"/>
          <w:numId w:val="10"/>
        </w:numPr>
      </w:pPr>
      <w:r>
        <w:t xml:space="preserve">Gateway quản lý hệ thống định vị </w:t>
      </w:r>
    </w:p>
    <w:p w14:paraId="7B1B8493" w14:textId="5571BC97" w:rsidR="00512409" w:rsidRDefault="00512409" w:rsidP="00F71A0F">
      <w:pPr>
        <w:pStyle w:val="ListParagraph"/>
        <w:numPr>
          <w:ilvl w:val="0"/>
          <w:numId w:val="10"/>
        </w:numPr>
      </w:pPr>
      <w:r>
        <w:t>Cloud lưu trữ thông tin và Web hiển thị</w:t>
      </w:r>
    </w:p>
    <w:p w14:paraId="075CC93F" w14:textId="145A64AC" w:rsidR="00512409" w:rsidRDefault="00512409" w:rsidP="00512409">
      <w:r>
        <w:t>Ở chương tiếp theo, đồ án sẽ đi vào</w:t>
      </w:r>
      <w:r w:rsidR="00596A73">
        <w:t xml:space="preserve"> trình bày tổng thể hệ thống, dựa vào các nguồn lực có sẵn, để từ đó đưa ra các phân tích, lựa chọn phần cứng, phần mềm để xây dựng được hệ thống định vị thời gian thực sử dụng công nghệ Ultra wideband.</w:t>
      </w:r>
    </w:p>
    <w:p w14:paraId="1093353A" w14:textId="281B6F85" w:rsidR="002F54FD" w:rsidRDefault="002F54FD" w:rsidP="00512409"/>
    <w:p w14:paraId="3F920BCC" w14:textId="77777777" w:rsidR="002F54FD" w:rsidRPr="00906061" w:rsidRDefault="002F54FD" w:rsidP="00512409"/>
    <w:p w14:paraId="0C3A5BE0" w14:textId="16B4BF9A" w:rsidR="00001AB4" w:rsidRDefault="0056012D" w:rsidP="00001AB4">
      <w:pPr>
        <w:pStyle w:val="Heading1"/>
      </w:pPr>
      <w:bookmarkStart w:id="42" w:name="_Toc110153551"/>
      <w:bookmarkStart w:id="43" w:name="_Toc110171910"/>
      <w:r>
        <w:t>THIẾT KẾ HỆ THỐNG</w:t>
      </w:r>
      <w:bookmarkEnd w:id="42"/>
      <w:bookmarkEnd w:id="43"/>
    </w:p>
    <w:p w14:paraId="2F272447" w14:textId="18C9FDCB" w:rsidR="00001AB4" w:rsidRDefault="00001AB4" w:rsidP="00001AB4">
      <w:r>
        <w:t>Trong Chương 2, đồ án sẽ trình bày về tổng thể hệ thống, lựa chọn phần cứng cho các tầng trong hệ thống và các giao thức truyền thông để hệ thống tại hiện trường có thể giao tiếp với cloud.</w:t>
      </w:r>
    </w:p>
    <w:p w14:paraId="181A242C" w14:textId="70AF3804" w:rsidR="00C0119A" w:rsidRDefault="00C0119A" w:rsidP="00C0119A">
      <w:pPr>
        <w:pStyle w:val="Heading2"/>
      </w:pPr>
      <w:bookmarkStart w:id="44" w:name="_Toc110153552"/>
      <w:bookmarkStart w:id="45" w:name="_Toc110171911"/>
      <w:r>
        <w:t>Mục tiêu</w:t>
      </w:r>
      <w:bookmarkEnd w:id="44"/>
      <w:bookmarkEnd w:id="45"/>
      <w:r>
        <w:t xml:space="preserve"> </w:t>
      </w:r>
    </w:p>
    <w:p w14:paraId="76A7F889" w14:textId="77777777" w:rsidR="007E1D17" w:rsidRDefault="00BA15CC" w:rsidP="00791CCC">
      <w:r>
        <w:t>Trong chương 1, đồ án đ</w:t>
      </w:r>
      <w:r w:rsidR="004326FC">
        <w:t xml:space="preserve">ã mô tả lại hệ thống định vị trong nhà sử dụng công nghệ UWB </w:t>
      </w:r>
      <w:r w:rsidR="00ED2053">
        <w:t>và các công nghệ, hệ thống để có thể ứng dụng các hệ thống UWB vào các bài toán quản lý, theo dõi con người, vật thể như xe nâng, xe chở hàng bên trong các</w:t>
      </w:r>
      <w:r w:rsidR="004157F8">
        <w:t xml:space="preserve"> </w:t>
      </w:r>
      <w:r w:rsidR="00ED2053">
        <w:t>kho, xưởng.</w:t>
      </w:r>
      <w:r w:rsidR="004157F8">
        <w:t xml:space="preserve"> Mục tiêu của đồ án sẽ thiết kế một hệ thống gồm ba tầng: hiện trường, hệ thống quản lý mạng UWB tại hiện trường và kết nối tới tầng thứ ba là cloud. </w:t>
      </w:r>
    </w:p>
    <w:p w14:paraId="22E5967B" w14:textId="77777777" w:rsidR="007E1D17" w:rsidRDefault="004364CE" w:rsidP="00791CCC">
      <w:r>
        <w:t>Với cloud, em sử dụng một hệ thống cloud được xây dựng sẵn dành cho các bà</w:t>
      </w:r>
      <w:r w:rsidR="00017402">
        <w:t>i</w:t>
      </w:r>
      <w:r>
        <w:t xml:space="preserve"> toán IoT, có mô hình giống như Google Cloud IoT</w:t>
      </w:r>
      <w:r w:rsidR="00017402">
        <w:t xml:space="preserve">. </w:t>
      </w:r>
    </w:p>
    <w:p w14:paraId="681B0C46" w14:textId="77777777" w:rsidR="007E1D17" w:rsidRDefault="00017402" w:rsidP="00791CCC">
      <w:r>
        <w:t xml:space="preserve">Tầng tiếp theo là tầng hệ thống quản lý mạng UWB tại hiện trường sẽ hướng tới một hệ thống đảm bảo được tính thời gian thực, quản lý được tất cả các thiết bị trong mạng UWB. </w:t>
      </w:r>
    </w:p>
    <w:p w14:paraId="0D04E260" w14:textId="5CCAB8A9" w:rsidR="00791CCC" w:rsidRPr="00791CCC" w:rsidRDefault="00017402" w:rsidP="00791CCC">
      <w:r>
        <w:t xml:space="preserve">Tầng cuối cùng là tầng mạng UWB tại hiện trường cần đảm bảo các yêu cầu về chi phí, </w:t>
      </w:r>
      <w:r w:rsidR="00A513E0">
        <w:t>tần số sử dụng trong dải cho phép tại Việt Nam và độ chính xác đảm bảo trong khoảng từ 10 – 50cm.</w:t>
      </w:r>
    </w:p>
    <w:p w14:paraId="59756A27" w14:textId="7117C46F" w:rsidR="005E1E9A" w:rsidRDefault="005E1E9A" w:rsidP="005E1E9A">
      <w:pPr>
        <w:pStyle w:val="Heading2"/>
      </w:pPr>
      <w:bookmarkStart w:id="46" w:name="_Toc110153553"/>
      <w:bookmarkStart w:id="47" w:name="_Toc110171912"/>
      <w:r>
        <w:lastRenderedPageBreak/>
        <w:t>Thiết kế tổng thể</w:t>
      </w:r>
      <w:bookmarkEnd w:id="46"/>
      <w:bookmarkEnd w:id="47"/>
    </w:p>
    <w:p w14:paraId="2B4A159D" w14:textId="4CD60733" w:rsidR="00B938B0" w:rsidRDefault="005F086E" w:rsidP="005E1E9A">
      <w:r>
        <w:t>Hệ thống định vị trong nhà được mô tả như hình</w:t>
      </w:r>
      <w:r w:rsidR="00995091">
        <w:t xml:space="preserve"> 2.1</w:t>
      </w:r>
    </w:p>
    <w:p w14:paraId="1EBACADC" w14:textId="72A28DBF" w:rsidR="00B938B0" w:rsidRDefault="00B938B0" w:rsidP="00995091">
      <w:pPr>
        <w:keepNext/>
        <w:jc w:val="center"/>
      </w:pPr>
      <w:r>
        <w:rPr>
          <w:noProof/>
        </w:rPr>
        <w:drawing>
          <wp:inline distT="0" distB="0" distL="0" distR="0" wp14:anchorId="3FE3886E" wp14:editId="43DFB214">
            <wp:extent cx="4914900" cy="1475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3082" cy="1480632"/>
                    </a:xfrm>
                    <a:prstGeom prst="rect">
                      <a:avLst/>
                    </a:prstGeom>
                  </pic:spPr>
                </pic:pic>
              </a:graphicData>
            </a:graphic>
          </wp:inline>
        </w:drawing>
      </w:r>
    </w:p>
    <w:p w14:paraId="37D7CFC9" w14:textId="5B8F7A16" w:rsidR="005E1E9A" w:rsidRDefault="00B938B0" w:rsidP="00B938B0">
      <w:pPr>
        <w:pStyle w:val="Caption"/>
      </w:pPr>
      <w:r>
        <w:t xml:space="preserve">Hình </w:t>
      </w:r>
      <w:fldSimple w:instr=" STYLEREF 1 \s ">
        <w:r w:rsidR="00995091">
          <w:rPr>
            <w:noProof/>
          </w:rPr>
          <w:t>2</w:t>
        </w:r>
      </w:fldSimple>
      <w:r w:rsidR="00995091">
        <w:t xml:space="preserve">.1 </w:t>
      </w:r>
      <w:r>
        <w:t xml:space="preserve">Tổng </w:t>
      </w:r>
      <w:r w:rsidR="001D7CD0">
        <w:t>quan</w:t>
      </w:r>
      <w:r>
        <w:t xml:space="preserve"> hệ thống</w:t>
      </w:r>
    </w:p>
    <w:p w14:paraId="7C92912B" w14:textId="4D6AE23F" w:rsidR="00995091" w:rsidRDefault="00995091" w:rsidP="00995091">
      <w:r>
        <w:t xml:space="preserve">Trong hệ thống trên, đồ án sẽ thiết kế hệ thống cho phần ở dưới hiện trường, bao gồm hệ thống định vị bằng công nghệ UWB, </w:t>
      </w:r>
      <w:r w:rsidR="00693C32">
        <w:t>phần tử Gateway là cầu nối giữa hệ thống UWB với cloud.</w:t>
      </w:r>
      <w:r w:rsidR="00EB76D6">
        <w:t xml:space="preserve"> Với hệ thống định vị sử dụng UWB, cần lựa chọn các mô hình mạng và thiết bị dễ lắp đặt, có độ ổn định cao cũng như có dải tần số phù hợp với dải tần số của Việt Nam quy định</w:t>
      </w:r>
      <w:r w:rsidR="00160B2F">
        <w:t xml:space="preserve"> là từ 4.2 – 4.8 GHz. Cùng với đó, thiết bị UWB cũng cần hỗ trợ các mô hình mạng có các lựa chọn để dễ dàng xây dựng Gateway, hỗ trợ đầy đủ các thông tin cần thiết và có thể cấu hình các thông số cho thiết bị đó từ xa, thay vì việc phải trực tiếp nạp lại firmware cho các thiết bị đó.</w:t>
      </w:r>
    </w:p>
    <w:p w14:paraId="187672F7" w14:textId="2658620B" w:rsidR="002D6B79" w:rsidRDefault="002D6B79" w:rsidP="00995091">
      <w:r>
        <w:t>Với luồng thông tin của Gateway và Cloud</w:t>
      </w:r>
      <w:r w:rsidR="00BE60A9">
        <w:t>, giao thức được ưu tiên sử dụng sẽ là MQTT</w:t>
      </w:r>
      <w:r w:rsidR="001D7CD0">
        <w:t xml:space="preserve"> bởi thông tin của hệ thống tuy cần được cập nhật liên tục nhưng khối lượng dữ liệu trong mỗi bản tin là không lớn. Lựa chọn MQTT vẫn đảm bảo được tính real-time của hệ thống, mặt khác phần cứng sẽ có thể lựa chọn những bộ xử lý trung tâm nhỏ gọn hơn, giảm đi giá thành và kích thước của Gateway. </w:t>
      </w:r>
      <w:r w:rsidR="002B529C">
        <w:t>Để có thể truy cập Cloud, Gateway cũng cần tích hợp thêm bảo mật SSL cho từng bản tin gửi đi.</w:t>
      </w:r>
      <w:r w:rsidR="00BE6CF7">
        <w:t xml:space="preserve"> </w:t>
      </w:r>
    </w:p>
    <w:p w14:paraId="27B60BAD" w14:textId="1EFF9DBF" w:rsidR="00BE6CF7" w:rsidRPr="00995091" w:rsidRDefault="00BE6CF7" w:rsidP="00995091">
      <w:r>
        <w:t>Trong các phần tiếp theo, đồ án sẽ phân tích lựa chọn các thành phần dựa theo mô hình tổng thể, bao gồm phần cứng của hệ thống mạng UWB, phần cứng của Gateway cũng như mô hình mạng của thống định vị dựa trên phần cứng đã chọn.</w:t>
      </w:r>
    </w:p>
    <w:p w14:paraId="2CCF5D8A" w14:textId="63FD223C" w:rsidR="00354A1F" w:rsidRDefault="00354A1F" w:rsidP="00354A1F">
      <w:pPr>
        <w:pStyle w:val="Heading2"/>
      </w:pPr>
      <w:bookmarkStart w:id="48" w:name="_Toc110153554"/>
      <w:bookmarkStart w:id="49" w:name="_Toc110171913"/>
      <w:r>
        <w:t>Module Ultra</w:t>
      </w:r>
      <w:r w:rsidR="007717BC">
        <w:t xml:space="preserve"> </w:t>
      </w:r>
      <w:r>
        <w:t>wideband</w:t>
      </w:r>
      <w:bookmarkEnd w:id="48"/>
      <w:bookmarkEnd w:id="49"/>
    </w:p>
    <w:p w14:paraId="01173D07" w14:textId="4F49D2C0" w:rsidR="007717BC" w:rsidRPr="007717BC" w:rsidRDefault="007717BC" w:rsidP="007717BC">
      <w:r>
        <w:t xml:space="preserve">Thị trường Ultra wideband hiện tại đang </w:t>
      </w:r>
      <w:r w:rsidR="009A0939">
        <w:t>được rất nhiều nhà sản xuất chip quan tâm và nghiên cứu, phát triển. Trong vòng 10 năm trở lại đây, hàng loạt module UWB đã được tung ra thị trườn</w:t>
      </w:r>
      <w:r w:rsidR="009B2E9E">
        <w:t xml:space="preserve">g tuy nhiên chức năng, </w:t>
      </w:r>
      <w:r w:rsidR="00591907">
        <w:t>nguyên lý đều cơ bản giống nhau.</w:t>
      </w:r>
    </w:p>
    <w:p w14:paraId="7D24C2BC" w14:textId="2644D432" w:rsidR="007717BC" w:rsidRDefault="007717BC" w:rsidP="007717BC">
      <w:pPr>
        <w:pStyle w:val="Heading3"/>
      </w:pPr>
      <w:bookmarkStart w:id="50" w:name="_Toc110153555"/>
      <w:bookmarkStart w:id="51" w:name="_Toc110171914"/>
      <w:r>
        <w:lastRenderedPageBreak/>
        <w:t>Microchip ATA</w:t>
      </w:r>
      <w:r w:rsidR="00591907">
        <w:t>835x</w:t>
      </w:r>
      <w:bookmarkEnd w:id="50"/>
      <w:bookmarkEnd w:id="51"/>
    </w:p>
    <w:p w14:paraId="398D4CB8" w14:textId="74BB67F0" w:rsidR="00591907" w:rsidRDefault="008653EA" w:rsidP="00591907">
      <w:r>
        <w:t xml:space="preserve">Dòng chip ATA835 của Microchip là một trong những dòng chip mới nhất, </w:t>
      </w:r>
      <w:r w:rsidR="00D61131">
        <w:t xml:space="preserve">được thiết kế sử dụng năng lượng rất thấp với các tầng bảo mật cho các ứng dụng định vị, giao tiếp điểm - điểm. </w:t>
      </w:r>
      <w:r w:rsidR="008E7825">
        <w:t>ATA835 có các thông số cơ bản như sau:</w:t>
      </w:r>
    </w:p>
    <w:p w14:paraId="548F5521" w14:textId="1ED7D81E" w:rsidR="008E7825" w:rsidRDefault="008E7825" w:rsidP="008E7825">
      <w:pPr>
        <w:pStyle w:val="ListParagraph"/>
        <w:numPr>
          <w:ilvl w:val="0"/>
          <w:numId w:val="10"/>
        </w:numPr>
      </w:pPr>
      <w:r>
        <w:t>Tần số hoạt động: 6.2 – 7.8 GHz</w:t>
      </w:r>
    </w:p>
    <w:p w14:paraId="598ACB91" w14:textId="25DD4F90" w:rsidR="008E7825" w:rsidRDefault="008E7825" w:rsidP="008E7825">
      <w:pPr>
        <w:pStyle w:val="ListParagraph"/>
        <w:numPr>
          <w:ilvl w:val="0"/>
          <w:numId w:val="10"/>
        </w:numPr>
      </w:pPr>
      <w:r>
        <w:t>Phù hợp với quy chuẩn UWB của ETSI và FCC</w:t>
      </w:r>
    </w:p>
    <w:p w14:paraId="36421743" w14:textId="05B4C2CF" w:rsidR="008E7825" w:rsidRDefault="008E7825" w:rsidP="008E7825">
      <w:pPr>
        <w:pStyle w:val="ListParagraph"/>
        <w:numPr>
          <w:ilvl w:val="0"/>
          <w:numId w:val="10"/>
        </w:numPr>
      </w:pPr>
      <w:r>
        <w:t>Tốc độ truyền qua UWB đạt 246Kbps</w:t>
      </w:r>
    </w:p>
    <w:p w14:paraId="02A2215F" w14:textId="0366E136" w:rsidR="008E7825" w:rsidRDefault="008E7825" w:rsidP="008E7825">
      <w:pPr>
        <w:pStyle w:val="ListParagraph"/>
        <w:numPr>
          <w:ilvl w:val="0"/>
          <w:numId w:val="10"/>
        </w:numPr>
      </w:pPr>
      <w:r>
        <w:t>Giao tiếp với MCU qua SPI (20 Mbps)</w:t>
      </w:r>
    </w:p>
    <w:p w14:paraId="13BC7EEA" w14:textId="6D46D967" w:rsidR="008E7825" w:rsidRDefault="008E7825" w:rsidP="008E7825">
      <w:pPr>
        <w:pStyle w:val="ListParagraph"/>
        <w:numPr>
          <w:ilvl w:val="0"/>
          <w:numId w:val="10"/>
        </w:numPr>
      </w:pPr>
      <w:r>
        <w:t>Sử dụng phương pháp đo ToF với độ phân giải 15cm</w:t>
      </w:r>
    </w:p>
    <w:p w14:paraId="520F3BA1" w14:textId="2B18AFAB" w:rsidR="008E7825" w:rsidRDefault="00B96DD5" w:rsidP="008E7825">
      <w:pPr>
        <w:pStyle w:val="ListParagraph"/>
        <w:numPr>
          <w:ilvl w:val="0"/>
          <w:numId w:val="10"/>
        </w:numPr>
      </w:pPr>
      <w:r>
        <w:t>Năng lượng tiêu thụ cho truyền nhận thấp (39mA khi nhận), phù hợp với các ứng dụng sử dụng pin Cell.</w:t>
      </w:r>
    </w:p>
    <w:p w14:paraId="6D18089D" w14:textId="01A0A4B5" w:rsidR="00B96DD5" w:rsidRDefault="00B96DD5" w:rsidP="00B96DD5">
      <w:pPr>
        <w:ind w:left="720" w:firstLine="0"/>
      </w:pPr>
      <w:r>
        <w:t>Microchip còn hỗ trợ các kit thử nghiệm cho dòng ATA835 như ở hình 2.1. Giá hiện tại của dòng chip này trung bài vào khoảng 9$ / 1pcs.</w:t>
      </w:r>
    </w:p>
    <w:p w14:paraId="7357D56C" w14:textId="6C583389" w:rsidR="00B96DD5" w:rsidRDefault="009E0774" w:rsidP="00B96DD5">
      <w:pPr>
        <w:keepNext/>
        <w:ind w:left="720" w:firstLine="0"/>
        <w:jc w:val="center"/>
      </w:pPr>
      <w:r>
        <w:rPr>
          <w:noProof/>
        </w:rPr>
        <w:drawing>
          <wp:inline distT="0" distB="0" distL="0" distR="0" wp14:anchorId="64FCDC92" wp14:editId="5551F53E">
            <wp:extent cx="3451860" cy="23128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16965" b="14378"/>
                    <a:stretch/>
                  </pic:blipFill>
                  <pic:spPr bwMode="auto">
                    <a:xfrm>
                      <a:off x="0" y="0"/>
                      <a:ext cx="3467153" cy="2323133"/>
                    </a:xfrm>
                    <a:prstGeom prst="rect">
                      <a:avLst/>
                    </a:prstGeom>
                    <a:noFill/>
                    <a:ln>
                      <a:noFill/>
                    </a:ln>
                    <a:extLst>
                      <a:ext uri="{53640926-AAD7-44D8-BBD7-CCE9431645EC}">
                        <a14:shadowObscured xmlns:a14="http://schemas.microsoft.com/office/drawing/2010/main"/>
                      </a:ext>
                    </a:extLst>
                  </pic:spPr>
                </pic:pic>
              </a:graphicData>
            </a:graphic>
          </wp:inline>
        </w:drawing>
      </w:r>
    </w:p>
    <w:p w14:paraId="4CC86E6B" w14:textId="1F8593B8" w:rsidR="00B96DD5" w:rsidRDefault="00B96DD5" w:rsidP="00B96DD5">
      <w:pPr>
        <w:pStyle w:val="Caption"/>
      </w:pPr>
      <w:bookmarkStart w:id="52" w:name="_Toc110168226"/>
      <w:r>
        <w:t xml:space="preserve">Hình </w:t>
      </w:r>
      <w:fldSimple w:instr=" STYLEREF 1 \s ">
        <w:r w:rsidR="00475286">
          <w:rPr>
            <w:noProof/>
          </w:rPr>
          <w:t>2</w:t>
        </w:r>
      </w:fldSimple>
      <w:r w:rsidR="00475286">
        <w:t>.</w:t>
      </w:r>
      <w:fldSimple w:instr=" SEQ Hình \* ARABIC \s 1 ">
        <w:r w:rsidR="00475286">
          <w:rPr>
            <w:noProof/>
          </w:rPr>
          <w:t>1</w:t>
        </w:r>
      </w:fldSimple>
      <w:r>
        <w:t xml:space="preserve"> Kit thử nghiệm ATA835</w:t>
      </w:r>
      <w:bookmarkEnd w:id="52"/>
    </w:p>
    <w:p w14:paraId="0789DD83" w14:textId="002E3F41" w:rsidR="009E0774" w:rsidRDefault="00126341" w:rsidP="00126341">
      <w:pPr>
        <w:pStyle w:val="Heading3"/>
      </w:pPr>
      <w:bookmarkStart w:id="53" w:name="_Toc110153556"/>
      <w:bookmarkStart w:id="54" w:name="_Toc110171915"/>
      <w:r>
        <w:t>NXP SR150</w:t>
      </w:r>
      <w:bookmarkEnd w:id="53"/>
      <w:bookmarkEnd w:id="54"/>
    </w:p>
    <w:p w14:paraId="093D51FF" w14:textId="2A8D2776" w:rsidR="00126341" w:rsidRDefault="00126341" w:rsidP="00126341">
      <w:r>
        <w:t xml:space="preserve">SR150 là bộ điều khiển </w:t>
      </w:r>
      <w:r w:rsidR="00C20F4D">
        <w:t xml:space="preserve">UWB được tích hợp các phương pháp đo TWR và TDoA, với </w:t>
      </w:r>
      <w:r w:rsidR="00C914AA">
        <w:t xml:space="preserve">độ chính xác đạt được lên tới 10cm. </w:t>
      </w:r>
    </w:p>
    <w:p w14:paraId="042FB2E3" w14:textId="09017703" w:rsidR="00FE5499" w:rsidRDefault="001C6085" w:rsidP="001C6085">
      <w:pPr>
        <w:pStyle w:val="ListParagraph"/>
        <w:numPr>
          <w:ilvl w:val="0"/>
          <w:numId w:val="10"/>
        </w:numPr>
      </w:pPr>
      <w:r>
        <w:t>Tần số hoạt động: 6.24 – 8.24 GHz</w:t>
      </w:r>
    </w:p>
    <w:p w14:paraId="183F75A6" w14:textId="26667D74" w:rsidR="001C6085" w:rsidRDefault="001C6085" w:rsidP="001C6085">
      <w:pPr>
        <w:pStyle w:val="ListParagraph"/>
        <w:numPr>
          <w:ilvl w:val="0"/>
          <w:numId w:val="10"/>
        </w:numPr>
      </w:pPr>
      <w:r>
        <w:t>Công suất truyền lên tới 10 dBm, có thể lập trình được</w:t>
      </w:r>
    </w:p>
    <w:p w14:paraId="44E7849C" w14:textId="7D54DDF1" w:rsidR="001C6085" w:rsidRDefault="001C6085" w:rsidP="001C6085">
      <w:pPr>
        <w:pStyle w:val="ListParagraph"/>
        <w:numPr>
          <w:ilvl w:val="0"/>
          <w:numId w:val="10"/>
        </w:numPr>
      </w:pPr>
      <w:r>
        <w:t>Hỗ trợ nhiều mức tốc độ truyền khác nhau: 850 kbps, 6.8Mbps, 7.8Mbps</w:t>
      </w:r>
      <w:r w:rsidR="009D7ACA">
        <w:t>, 27Mbps và 31.2 Mbps</w:t>
      </w:r>
    </w:p>
    <w:p w14:paraId="3BD35FA3" w14:textId="043512FC" w:rsidR="008B037D" w:rsidRDefault="008B037D" w:rsidP="001C6085">
      <w:pPr>
        <w:pStyle w:val="ListParagraph"/>
        <w:numPr>
          <w:ilvl w:val="0"/>
          <w:numId w:val="10"/>
        </w:numPr>
      </w:pPr>
      <w:r>
        <w:lastRenderedPageBreak/>
        <w:t>Lõi xử lý Arm Cortex-M3</w:t>
      </w:r>
    </w:p>
    <w:p w14:paraId="12EF4800" w14:textId="038C8A7E" w:rsidR="009D7ACA" w:rsidRDefault="008B037D" w:rsidP="001C6085">
      <w:pPr>
        <w:pStyle w:val="ListParagraph"/>
        <w:numPr>
          <w:ilvl w:val="0"/>
          <w:numId w:val="10"/>
        </w:numPr>
      </w:pPr>
      <w:r>
        <w:t>Phù hợp cho các ứng dụng IOT, định vị trong nhà, các thiết bị Smarthome</w:t>
      </w:r>
    </w:p>
    <w:p w14:paraId="41A9B334" w14:textId="2636CCEC" w:rsidR="00FC5F9B" w:rsidRDefault="00FC5F9B" w:rsidP="001C6085">
      <w:pPr>
        <w:pStyle w:val="ListParagraph"/>
        <w:numPr>
          <w:ilvl w:val="0"/>
          <w:numId w:val="10"/>
        </w:numPr>
      </w:pPr>
      <w:r>
        <w:t>Công suất tiêu thụ tối đa: 920mW</w:t>
      </w:r>
    </w:p>
    <w:p w14:paraId="4BE24DDF" w14:textId="77777777" w:rsidR="00FC5F9B" w:rsidRDefault="00FC5F9B" w:rsidP="00FC5F9B">
      <w:pPr>
        <w:pStyle w:val="ListParagraph"/>
        <w:keepNext/>
        <w:ind w:left="1080" w:firstLine="0"/>
        <w:jc w:val="center"/>
      </w:pPr>
      <w:r>
        <w:rPr>
          <w:noProof/>
        </w:rPr>
        <w:drawing>
          <wp:inline distT="0" distB="0" distL="0" distR="0" wp14:anchorId="2567769C" wp14:editId="6D72ABB7">
            <wp:extent cx="2849880" cy="16002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880" cy="1600200"/>
                    </a:xfrm>
                    <a:prstGeom prst="rect">
                      <a:avLst/>
                    </a:prstGeom>
                    <a:noFill/>
                    <a:ln>
                      <a:noFill/>
                    </a:ln>
                  </pic:spPr>
                </pic:pic>
              </a:graphicData>
            </a:graphic>
          </wp:inline>
        </w:drawing>
      </w:r>
    </w:p>
    <w:p w14:paraId="1F604651" w14:textId="1BC4E1FD" w:rsidR="00FC5F9B" w:rsidRDefault="00FC5F9B" w:rsidP="00FC5F9B">
      <w:pPr>
        <w:pStyle w:val="Caption"/>
      </w:pPr>
      <w:bookmarkStart w:id="55" w:name="_Toc110168227"/>
      <w:r>
        <w:t xml:space="preserve">Hình </w:t>
      </w:r>
      <w:fldSimple w:instr=" STYLEREF 1 \s ">
        <w:r w:rsidR="00475286">
          <w:rPr>
            <w:noProof/>
          </w:rPr>
          <w:t>2</w:t>
        </w:r>
      </w:fldSimple>
      <w:r w:rsidR="00475286">
        <w:t>.</w:t>
      </w:r>
      <w:fldSimple w:instr=" SEQ Hình \* ARABIC \s 1 ">
        <w:r w:rsidR="00475286">
          <w:rPr>
            <w:noProof/>
          </w:rPr>
          <w:t>2</w:t>
        </w:r>
      </w:fldSimple>
      <w:r>
        <w:t xml:space="preserve"> Kit phát triển dựa trên SR150</w:t>
      </w:r>
      <w:bookmarkEnd w:id="55"/>
    </w:p>
    <w:p w14:paraId="603A11E5" w14:textId="7FC34594" w:rsidR="00FC5F9B" w:rsidRPr="00FC5F9B" w:rsidRDefault="00FC5F9B" w:rsidP="00FC5F9B">
      <w:r>
        <w:t xml:space="preserve">SR150 còn có một người anh em khác là SR100, </w:t>
      </w:r>
      <w:r w:rsidR="001978DF">
        <w:t xml:space="preserve">được Samsung sử dụng để tích hợp vào Samsung Galaxy Note20 Ultra, là một trong những sản </w:t>
      </w:r>
      <w:r w:rsidR="00252006">
        <w:t>phẩm thương mại đầu tiên tích hợp Ultrawideband</w:t>
      </w:r>
      <w:r w:rsidR="0075553E">
        <w:t xml:space="preserve"> cùng với dòng chip U1 của Apple</w:t>
      </w:r>
      <w:r w:rsidR="00252006">
        <w:t xml:space="preserve">. </w:t>
      </w:r>
    </w:p>
    <w:p w14:paraId="16BF2D50" w14:textId="5A029A2F" w:rsidR="00591907" w:rsidRDefault="00252006" w:rsidP="00252006">
      <w:pPr>
        <w:pStyle w:val="Heading3"/>
      </w:pPr>
      <w:bookmarkStart w:id="56" w:name="_Toc110153557"/>
      <w:bookmarkStart w:id="57" w:name="_Toc110171916"/>
      <w:r>
        <w:t>Decawave DW1000</w:t>
      </w:r>
      <w:bookmarkEnd w:id="56"/>
      <w:bookmarkEnd w:id="57"/>
    </w:p>
    <w:p w14:paraId="30E1EA19" w14:textId="2C344DA1" w:rsidR="00252006" w:rsidRDefault="0075553E" w:rsidP="00252006">
      <w:r>
        <w:t>Decawave là cái  tên không xa lạ gì với công nghệ UWB, là một trong những nhà phát hành chip UWB đầu tiên và vẫn đang chiếm thị phần lớn trong thị trường chip UWB. Các sản phẩm ứng dụng công nghệ UWB hiện nay đề sử dụng các module phổ biến của Decawave như DW1000, DW3000 vì giá thành hợp lí và độ ổn định cao,</w:t>
      </w:r>
      <w:r w:rsidR="00CE0748">
        <w:t xml:space="preserve"> tài liệu giao tiếp được hỗ trợ nhiều</w:t>
      </w:r>
      <w:r>
        <w:t>.</w:t>
      </w:r>
    </w:p>
    <w:p w14:paraId="6D92E550" w14:textId="3F121522" w:rsidR="00CE0748" w:rsidRDefault="00CE0748" w:rsidP="00252006">
      <w:r>
        <w:t>DW1000 là module được phát hành năm 2013, là một trong những chip thương mại đầu tiên hỗ trợ công nghệ UWB. Đến nay, DW1000 vẫn là một trong những lựa chọn hàng đầu của các sản phẩm UWB nhờ vào công suất tiêu thụ thấp, hỗ trợ hai thuật toán định vị TWR và TDoA</w:t>
      </w:r>
      <w:r w:rsidR="00344FB6">
        <w:t xml:space="preserve"> cho độ chính xác lên tới 10cm. </w:t>
      </w:r>
    </w:p>
    <w:p w14:paraId="33C180E9" w14:textId="7FD9B046" w:rsidR="00300D58" w:rsidRDefault="00300D58" w:rsidP="00300D58">
      <w:pPr>
        <w:pStyle w:val="ListParagraph"/>
        <w:numPr>
          <w:ilvl w:val="0"/>
          <w:numId w:val="10"/>
        </w:numPr>
      </w:pPr>
      <w:r>
        <w:t>Tần số hoạt động: 3.5 – 6.5 GHz</w:t>
      </w:r>
    </w:p>
    <w:p w14:paraId="5D4C6709" w14:textId="4ADC2868" w:rsidR="00300D58" w:rsidRDefault="00300D58" w:rsidP="00300D58">
      <w:pPr>
        <w:pStyle w:val="ListParagraph"/>
        <w:numPr>
          <w:ilvl w:val="0"/>
          <w:numId w:val="10"/>
        </w:numPr>
      </w:pPr>
      <w:r>
        <w:t>Mức tiêu thụ năng lượng thấp: 1 uA với chế độ SLEEP, 50nA với chế độ DEEPSLEEP.</w:t>
      </w:r>
    </w:p>
    <w:p w14:paraId="7B06E8C8" w14:textId="605351D6" w:rsidR="00300D58" w:rsidRDefault="00300D58" w:rsidP="00300D58">
      <w:pPr>
        <w:pStyle w:val="ListParagraph"/>
        <w:numPr>
          <w:ilvl w:val="0"/>
          <w:numId w:val="10"/>
        </w:numPr>
      </w:pPr>
      <w:r>
        <w:t>Phù hợp với quy định về phổ tần của FCC và ETSI</w:t>
      </w:r>
    </w:p>
    <w:p w14:paraId="77777846" w14:textId="542E9AB3" w:rsidR="00300D58" w:rsidRDefault="00300D58" w:rsidP="00300D58">
      <w:pPr>
        <w:pStyle w:val="ListParagraph"/>
        <w:numPr>
          <w:ilvl w:val="0"/>
          <w:numId w:val="10"/>
        </w:numPr>
      </w:pPr>
      <w:r>
        <w:t>Tốc độ truyền dữ liệu: 110kbps, 850 kbps, 6.8 Mbps</w:t>
      </w:r>
    </w:p>
    <w:p w14:paraId="1AF1A157" w14:textId="3CF01269" w:rsidR="00E21932" w:rsidRDefault="00E21932" w:rsidP="00300D58">
      <w:pPr>
        <w:pStyle w:val="ListParagraph"/>
        <w:numPr>
          <w:ilvl w:val="0"/>
          <w:numId w:val="10"/>
        </w:numPr>
      </w:pPr>
      <w:r>
        <w:t>Giao tiếp với MCU qua SPI</w:t>
      </w:r>
    </w:p>
    <w:p w14:paraId="60FF1857" w14:textId="0044D6DE" w:rsidR="00A21AC2" w:rsidRDefault="00A21AC2" w:rsidP="00A21AC2">
      <w:pPr>
        <w:pStyle w:val="ListParagraph"/>
        <w:numPr>
          <w:ilvl w:val="0"/>
          <w:numId w:val="10"/>
        </w:numPr>
      </w:pPr>
      <w:r>
        <w:t xml:space="preserve">Khoảng cách giao tiếp tối đa trong điều kiện không vật cản: 50m </w:t>
      </w:r>
    </w:p>
    <w:p w14:paraId="64E842DB" w14:textId="6CF6B2B1" w:rsidR="00DA3066" w:rsidRDefault="00DA3066" w:rsidP="00DA3066">
      <w:pPr>
        <w:pStyle w:val="ListParagraph"/>
        <w:ind w:left="1080" w:firstLine="0"/>
        <w:jc w:val="cente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4"/>
        <w:gridCol w:w="4841"/>
      </w:tblGrid>
      <w:tr w:rsidR="00756BC5" w14:paraId="15C0BC74" w14:textId="77777777" w:rsidTr="00E21932">
        <w:tc>
          <w:tcPr>
            <w:tcW w:w="3989" w:type="dxa"/>
          </w:tcPr>
          <w:p w14:paraId="2759C0C1" w14:textId="77777777" w:rsidR="00DA3066" w:rsidRDefault="00DA3066" w:rsidP="00DA3066">
            <w:pPr>
              <w:pStyle w:val="ListParagraph"/>
              <w:keepNext/>
              <w:ind w:left="0" w:firstLine="0"/>
              <w:jc w:val="center"/>
            </w:pPr>
            <w:r>
              <w:rPr>
                <w:noProof/>
              </w:rPr>
              <w:lastRenderedPageBreak/>
              <w:drawing>
                <wp:inline distT="0" distB="0" distL="0" distR="0" wp14:anchorId="6C0ECB91" wp14:editId="0EA47550">
                  <wp:extent cx="2141220" cy="214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944619D" w14:textId="3C4CE301" w:rsidR="00DA3066" w:rsidRDefault="00DA3066" w:rsidP="00DA3066">
            <w:pPr>
              <w:pStyle w:val="Caption"/>
            </w:pPr>
            <w:bookmarkStart w:id="58" w:name="_Toc110168228"/>
            <w:r>
              <w:t xml:space="preserve">Hình </w:t>
            </w:r>
            <w:fldSimple w:instr=" STYLEREF 1 \s ">
              <w:r w:rsidR="00475286">
                <w:rPr>
                  <w:noProof/>
                </w:rPr>
                <w:t>2</w:t>
              </w:r>
            </w:fldSimple>
            <w:r w:rsidR="00475286">
              <w:t>.</w:t>
            </w:r>
            <w:fldSimple w:instr=" SEQ Hình \* ARABIC \s 1 ">
              <w:r w:rsidR="00475286">
                <w:rPr>
                  <w:noProof/>
                </w:rPr>
                <w:t>3</w:t>
              </w:r>
            </w:fldSimple>
            <w:r>
              <w:t xml:space="preserve"> Module DWM1001</w:t>
            </w:r>
            <w:bookmarkEnd w:id="58"/>
          </w:p>
          <w:p w14:paraId="19AA76FF" w14:textId="550120F2" w:rsidR="00DA3066" w:rsidRDefault="00DA3066" w:rsidP="00DA3066">
            <w:pPr>
              <w:pStyle w:val="ListParagraph"/>
              <w:ind w:left="0" w:firstLine="0"/>
              <w:jc w:val="center"/>
            </w:pPr>
          </w:p>
        </w:tc>
        <w:tc>
          <w:tcPr>
            <w:tcW w:w="3990" w:type="dxa"/>
          </w:tcPr>
          <w:p w14:paraId="304144CD" w14:textId="0D9F4320" w:rsidR="00DA3066" w:rsidRDefault="00756BC5" w:rsidP="00DA3066">
            <w:pPr>
              <w:pStyle w:val="ListParagraph"/>
              <w:keepNext/>
              <w:ind w:left="0" w:firstLine="0"/>
              <w:jc w:val="center"/>
            </w:pPr>
            <w:r>
              <w:rPr>
                <w:noProof/>
              </w:rPr>
              <w:drawing>
                <wp:inline distT="0" distB="0" distL="0" distR="0" wp14:anchorId="31DEDFFE" wp14:editId="206C2FFD">
                  <wp:extent cx="3147059"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2561" cy="2172179"/>
                          </a:xfrm>
                          <a:prstGeom prst="rect">
                            <a:avLst/>
                          </a:prstGeom>
                        </pic:spPr>
                      </pic:pic>
                    </a:graphicData>
                  </a:graphic>
                </wp:inline>
              </w:drawing>
            </w:r>
          </w:p>
          <w:p w14:paraId="2EA44E48" w14:textId="7FAE69C7" w:rsidR="00E21932" w:rsidRPr="00E21932" w:rsidRDefault="00DA3066" w:rsidP="00E21932">
            <w:pPr>
              <w:pStyle w:val="Caption"/>
            </w:pPr>
            <w:bookmarkStart w:id="59" w:name="_Toc110168229"/>
            <w:r>
              <w:t xml:space="preserve">Hình </w:t>
            </w:r>
            <w:fldSimple w:instr=" STYLEREF 1 \s ">
              <w:r w:rsidR="00475286">
                <w:rPr>
                  <w:noProof/>
                </w:rPr>
                <w:t>2</w:t>
              </w:r>
            </w:fldSimple>
            <w:r w:rsidR="00475286">
              <w:t>.</w:t>
            </w:r>
            <w:fldSimple w:instr=" SEQ Hình \* ARABIC \s 1 ">
              <w:r w:rsidR="00475286">
                <w:rPr>
                  <w:noProof/>
                </w:rPr>
                <w:t>4</w:t>
              </w:r>
            </w:fldSimple>
            <w:r>
              <w:t xml:space="preserve"> Kit phát triển </w:t>
            </w:r>
            <w:r w:rsidR="00E21932">
              <w:t>DWM1001-DEV</w:t>
            </w:r>
            <w:bookmarkEnd w:id="59"/>
          </w:p>
          <w:p w14:paraId="3BA3CB73" w14:textId="5157CC31" w:rsidR="00DA3066" w:rsidRDefault="00DA3066" w:rsidP="00DA3066">
            <w:pPr>
              <w:pStyle w:val="ListParagraph"/>
              <w:ind w:left="0" w:firstLine="0"/>
              <w:jc w:val="center"/>
            </w:pPr>
          </w:p>
        </w:tc>
      </w:tr>
    </w:tbl>
    <w:p w14:paraId="4720B1AB" w14:textId="6BF3BB5E" w:rsidR="00E21932" w:rsidRDefault="00E21932" w:rsidP="00CD5BE0">
      <w:r>
        <w:t>Hình 2.3 là module DWM1001, hỗ trợ chip DW1000, cùng với SoC NRF52832, bổ sung thêm giao tiếp qua Bluetooth Low Energy</w:t>
      </w:r>
      <w:r w:rsidR="003C13D0">
        <w:t>. Với BLE,</w:t>
      </w:r>
      <w:r w:rsidR="00EF744A">
        <w:t xml:space="preserve"> thông tin về vị trí có thể được theo dõi từ </w:t>
      </w:r>
      <w:r w:rsidR="00F73C99">
        <w:t>xa</w:t>
      </w:r>
      <w:r w:rsidR="00EF744A">
        <w:t>, các cấu hình cho thiết bị cũng có thể được cấu hình từ xa mà không phải cấu hình trực tiếp qua việc thay đổi firmware</w:t>
      </w:r>
      <w:r w:rsidR="003C13D0">
        <w:t>.</w:t>
      </w:r>
      <w:r w:rsidR="00CD5BE0">
        <w:t>Thêm vào đó, BLE và BLE Mesh đang là các giao thức và mô hình mạng được sử dụng rất nhiều trong các ứng dụng về IoT, Smarthome, giúp cho việc tích hợp hệ thống định vị trong nhà và hệ thống IoT sẵn có trở nên dễ dàng hơn.</w:t>
      </w:r>
    </w:p>
    <w:p w14:paraId="0067F240" w14:textId="5CFCD000" w:rsidR="00A21AC2" w:rsidRDefault="00A21AC2" w:rsidP="00CD5BE0">
      <w:r>
        <w:t>Kit phát triển DWM1001-DEV</w:t>
      </w:r>
      <w:r w:rsidR="00756BC5">
        <w:t xml:space="preserve"> ở hình 2.4</w:t>
      </w:r>
      <w:r>
        <w:t xml:space="preserve"> được thiết kế sử dụng nguồn pin 4.2V</w:t>
      </w:r>
      <w:r w:rsidR="00756BC5">
        <w:t xml:space="preserve">, </w:t>
      </w:r>
      <w:r w:rsidR="00773CA9">
        <w:t xml:space="preserve">hoặc nguồn 5V từ cổng Micro USB, </w:t>
      </w:r>
      <w:r w:rsidR="00756BC5">
        <w:t xml:space="preserve">hỗ trợ cổng sạc pin </w:t>
      </w:r>
      <w:r w:rsidR="00773CA9">
        <w:t xml:space="preserve">4.2V </w:t>
      </w:r>
      <w:r w:rsidR="00756BC5">
        <w:t>Micro USB, được ra sẵn các chân GPIO cho người dùng, cùng với đó là hàng chân IO tích hợp theo Rasperry Pi 3, giúp người dùng có thêm lựa chọn gateway cho hệ thống.</w:t>
      </w:r>
    </w:p>
    <w:p w14:paraId="6C18B0F0" w14:textId="34EE0670" w:rsidR="008105E8" w:rsidRPr="00252006" w:rsidRDefault="00AC66F1" w:rsidP="00CD5BE0">
      <w:r>
        <w:t xml:space="preserve">Với những ưu điểm cùng với giá thành hợp lí, dễ tìm kiếm trên thị trường, em đã lựa chọn module DWM1001, cụ thể là kit phát triển DWMM1001-DEV để có thể nghiên cứu và phát triển </w:t>
      </w:r>
      <w:r w:rsidR="00756BC5">
        <w:t>hệ thống</w:t>
      </w:r>
      <w:r>
        <w:t xml:space="preserve"> mạng định vị thời gian thực trong nhà.</w:t>
      </w:r>
    </w:p>
    <w:p w14:paraId="7946830B" w14:textId="27212D50" w:rsidR="00354A1F" w:rsidRDefault="00354A1F" w:rsidP="00354A1F">
      <w:pPr>
        <w:pStyle w:val="Heading2"/>
      </w:pPr>
      <w:bookmarkStart w:id="60" w:name="_Toc110153558"/>
      <w:bookmarkStart w:id="61" w:name="_Toc110171917"/>
      <w:r>
        <w:t>Mô hình mạng hệ thống dựa trên module DWM1001</w:t>
      </w:r>
      <w:bookmarkEnd w:id="60"/>
      <w:bookmarkEnd w:id="61"/>
    </w:p>
    <w:p w14:paraId="31733A9B" w14:textId="3AD189EA" w:rsidR="00CE5D91" w:rsidRDefault="00157EA0" w:rsidP="00AC66F1">
      <w:r>
        <w:t xml:space="preserve">Module DWM1001 được Decawave thiết kế rất nhiều mô hình mạng phục vụ cho cả mục đích thử nghiệm và thương mại. </w:t>
      </w:r>
      <w:r w:rsidR="00CE5D91">
        <w:t>Nhà sản xuất hỗ trợ hai phương pháp TWR và TDoA. Như đã phân tích ở mục 1.2.1</w:t>
      </w:r>
      <w:r w:rsidR="002A07CC">
        <w:t xml:space="preserve">, phương pháp TDoA với ưu điểm tiết kiệm năng lượng cho các thiết bị di động, thường được ưu tiên cho các ứng dụng khắt khe về năng lượng. Tuy nhiên, với phương pháp TDoA, nhà sản xuất yêu cầu trả phí </w:t>
      </w:r>
      <w:r w:rsidR="002A07CC">
        <w:lastRenderedPageBreak/>
        <w:t xml:space="preserve">khá cao để được hỗ trợ, </w:t>
      </w:r>
      <w:r w:rsidR="00B32DC8">
        <w:t xml:space="preserve">và không mất phí với phương pháp TWR. Với giới hạn về mặt kinh tế của </w:t>
      </w:r>
      <w:r w:rsidR="000C7D23">
        <w:t xml:space="preserve">đồ án sinh viên, em sẽ chọn phương pháp TWR </w:t>
      </w:r>
      <w:r w:rsidR="00EC5483">
        <w:t>cho mô hình mạng của hệ thống.</w:t>
      </w:r>
    </w:p>
    <w:p w14:paraId="3ED42FD4" w14:textId="3DA22F00" w:rsidR="00AC66F1" w:rsidRDefault="005A77D0" w:rsidP="00AC66F1">
      <w:r>
        <w:t>Decawave hỗ trợ nhiều mô hình mạng phục vụ cho cả mục đích thử nghiệm và thực tế. Đồ án sẽ chỉ đề cập đến các mô hình thực tế</w:t>
      </w:r>
      <w:r w:rsidR="007311AA">
        <w:t>.</w:t>
      </w:r>
    </w:p>
    <w:p w14:paraId="152D9352" w14:textId="7745460F" w:rsidR="007311AA" w:rsidRDefault="007311AA" w:rsidP="00AC66F1">
      <w:r>
        <w:t>Hệ thống dựa trên DWM1001 bao gồm các thiết bị được dán nhãn như sau:</w:t>
      </w:r>
    </w:p>
    <w:p w14:paraId="379D960D" w14:textId="6DCAB72B" w:rsidR="007311AA" w:rsidRDefault="007311AA" w:rsidP="007311AA">
      <w:pPr>
        <w:pStyle w:val="ListParagraph"/>
        <w:numPr>
          <w:ilvl w:val="0"/>
          <w:numId w:val="10"/>
        </w:numPr>
      </w:pPr>
      <w:r>
        <w:t xml:space="preserve">Anchor: là thiết bị đã có vị trí được </w:t>
      </w:r>
      <w:r w:rsidR="00773CA9">
        <w:t>đặt sẵn bởi người dùng từ trước. Ví trí của anchor bao gồm 3 trục x, y, z. Độ chính xác của hệ thống một phần phụ thuộc vào độ chính xác của vị trí đặt trước cho anchor</w:t>
      </w:r>
      <w:r w:rsidR="00A73C7D">
        <w:t xml:space="preserve"> và số lượng anchor trong mạng. Yêu cầu tối thiểu để đảm bảo độ chính xác 10cm là 4 anchor trong một mạng, hay nói cách khác, tag cần biết vị trí của tag so với ít nhất 4 anchr.</w:t>
      </w:r>
    </w:p>
    <w:p w14:paraId="66602578" w14:textId="6553D3D7" w:rsidR="00773CA9" w:rsidRDefault="00773CA9" w:rsidP="007311AA">
      <w:pPr>
        <w:pStyle w:val="ListParagraph"/>
        <w:numPr>
          <w:ilvl w:val="0"/>
          <w:numId w:val="10"/>
        </w:numPr>
      </w:pPr>
      <w:r>
        <w:t>Tag: là thiết bị</w:t>
      </w:r>
      <w:r w:rsidR="0073662C">
        <w:t xml:space="preserve"> được gắn trên người, vật cần biết vị trí. </w:t>
      </w:r>
      <w:r w:rsidR="00A73C7D">
        <w:t xml:space="preserve">Với phương pháp đo TWR, </w:t>
      </w:r>
      <w:r w:rsidR="00ED2649">
        <w:t>tag</w:t>
      </w:r>
      <w:r w:rsidR="00A73C7D">
        <w:t xml:space="preserve"> sẽ là thiết bị chủ động gửi đi các bản tin REQUEST tới các </w:t>
      </w:r>
      <w:r w:rsidR="00ED2649">
        <w:t>a</w:t>
      </w:r>
      <w:r w:rsidR="00A73C7D">
        <w:t xml:space="preserve">nchor để bắt đầu quá trình tính toán vị trí từ </w:t>
      </w:r>
      <w:r w:rsidR="00ED2649">
        <w:t>t</w:t>
      </w:r>
      <w:r w:rsidR="00A73C7D">
        <w:t xml:space="preserve">ag đến </w:t>
      </w:r>
      <w:r w:rsidR="00ED2649">
        <w:t>a</w:t>
      </w:r>
      <w:r w:rsidR="00A73C7D">
        <w:t xml:space="preserve">nchor. Sau khi đã có vị trí của </w:t>
      </w:r>
      <w:r w:rsidR="0043376C">
        <w:t>tag đến 4 anchor, tag sẽ tự tính toán vị trí của nó trong mạng và gửi vị trí đó ra bên ngoài thông qua BLE.</w:t>
      </w:r>
      <w:r w:rsidR="00345AB1">
        <w:t xml:space="preserve"> </w:t>
      </w:r>
      <w:r w:rsidR="00C37A0B">
        <w:t>Với DWM1001, Tag sẽ có hai chế độ hoạt động:</w:t>
      </w:r>
    </w:p>
    <w:p w14:paraId="5BF2C216" w14:textId="360F88B1" w:rsidR="00C37A0B" w:rsidRDefault="00C37A0B" w:rsidP="00C37A0B">
      <w:pPr>
        <w:pStyle w:val="ListParagraph"/>
        <w:numPr>
          <w:ilvl w:val="0"/>
          <w:numId w:val="12"/>
        </w:numPr>
      </w:pPr>
      <w:r>
        <w:t>Chế độ chủ động: trong chế độ chủ động, tag chủ động trao đổi các gói tin. Tuy nhiên việc trao đổi gói tin sẽ phải phụ thuộc vào sự sắp xếp của hệ thống, vào những slot phù hợp.</w:t>
      </w:r>
      <w:r w:rsidR="0032718F">
        <w:t xml:space="preserve"> Chip DW1000 sẽ không vào trạng thái ngủ, mà chỉ chuyển sang trạng thái chờ khi không trong thời điểm gửi bản tin, vi điều khiển nRF52832 sẽ vào trnagj thái ngủ nếu không còn nhiệm vụ gì cần xử lý. Chế độ này sẽ được ưu tiên sử dụng nếu hệ thống cần sử dụng Bluetooth</w:t>
      </w:r>
    </w:p>
    <w:p w14:paraId="0CFBBD5B" w14:textId="3223992F" w:rsidR="0032718F" w:rsidRDefault="0032718F" w:rsidP="00C37A0B">
      <w:pPr>
        <w:pStyle w:val="ListParagraph"/>
        <w:numPr>
          <w:ilvl w:val="0"/>
          <w:numId w:val="12"/>
        </w:numPr>
      </w:pPr>
      <w:r>
        <w:t xml:space="preserve">Chế độ năng lượng thấp: </w:t>
      </w:r>
      <w:r w:rsidR="00605545">
        <w:t xml:space="preserve">với chế độ năng lượng thấp, DW1000 sẽ chủ động vào chế độ ngủ khi không trong thời điểm gửi bản tin TWR, và sẽ thức dậy vào trong lần gửi bản tin tiếp theo. MCU cũng sẽ vào chế độ ngủ cùng với các ngoại vi khác trừ RTC và cảm biến gia tốc. Khi đó, DWM1001 </w:t>
      </w:r>
      <w:r w:rsidR="000D4D78">
        <w:t xml:space="preserve">sẽ ở trạng thái tiêu </w:t>
      </w:r>
      <w:r w:rsidR="003F6124">
        <w:t>thụ</w:t>
      </w:r>
      <w:r w:rsidR="000D4D78">
        <w:t xml:space="preserve"> năng lượng thấp nhất. </w:t>
      </w:r>
    </w:p>
    <w:p w14:paraId="06D8857F" w14:textId="3CB00CFC" w:rsidR="000821F8" w:rsidRDefault="000821F8" w:rsidP="007311AA">
      <w:pPr>
        <w:pStyle w:val="ListParagraph"/>
        <w:numPr>
          <w:ilvl w:val="0"/>
          <w:numId w:val="10"/>
        </w:numPr>
      </w:pPr>
      <w:r>
        <w:lastRenderedPageBreak/>
        <w:t>Listener</w:t>
      </w:r>
      <w:r w:rsidR="009473A9">
        <w:t>/Brigde</w:t>
      </w:r>
      <w:r w:rsidR="00834275">
        <w:t xml:space="preserve">: </w:t>
      </w:r>
      <w:r w:rsidR="00E26601">
        <w:t>thiết bị lắng nghe các bản tin UWB từ mạng và chuyển tiếp ra bên ngoài, phục vụ các mục đích theo dõi, quan sát từ xa.</w:t>
      </w:r>
    </w:p>
    <w:p w14:paraId="5E266435" w14:textId="4F82B726" w:rsidR="006019BD" w:rsidRDefault="002601F9" w:rsidP="006019BD">
      <w:pPr>
        <w:pStyle w:val="ListParagraph"/>
        <w:numPr>
          <w:ilvl w:val="0"/>
          <w:numId w:val="10"/>
        </w:numPr>
      </w:pPr>
      <w:r>
        <w:t>Initiator: là một trong 4 anchor của mạng UWB, có vai trò là thiết bị khởi tạo mạng, bắt đầu cho phép trao đổi thông tin</w:t>
      </w:r>
      <w:r w:rsidR="00CD7A29">
        <w:t xml:space="preserve"> và có thể cập nhật firmware mới cho các node khác trong mạng qua UWB.</w:t>
      </w:r>
    </w:p>
    <w:p w14:paraId="0848CF18" w14:textId="64B90AFD" w:rsidR="00667632" w:rsidRDefault="00667632" w:rsidP="00667632">
      <w:pPr>
        <w:ind w:left="720" w:firstLine="0"/>
      </w:pPr>
      <w:r>
        <w:t>Module DWM1001 được lập trình để hỗ trợ cả ba vai trò trên, bằng cách cấu hình qua phần mềm của nhà sản xuất</w:t>
      </w:r>
      <w:r w:rsidR="002601F9">
        <w:t xml:space="preserve"> để nạp firmware</w:t>
      </w:r>
      <w:r>
        <w:t xml:space="preserve"> hoặc cấu hình qua BLE.</w:t>
      </w:r>
    </w:p>
    <w:p w14:paraId="29E7721D" w14:textId="0D680360" w:rsidR="006019BD" w:rsidRDefault="006019BD" w:rsidP="006019BD">
      <w:pPr>
        <w:pStyle w:val="Heading3"/>
      </w:pPr>
      <w:bookmarkStart w:id="62" w:name="_Toc110153559"/>
      <w:bookmarkStart w:id="63" w:name="_Toc110171918"/>
      <w:r>
        <w:t>Mô tả hoạt động của mạng UWB</w:t>
      </w:r>
      <w:bookmarkEnd w:id="62"/>
      <w:bookmarkEnd w:id="63"/>
    </w:p>
    <w:p w14:paraId="6A564148" w14:textId="2A544E3F" w:rsidR="006019BD" w:rsidRDefault="006019BD" w:rsidP="006019BD">
      <w:r>
        <w:t>Hệ thống UWB RTLS</w:t>
      </w:r>
      <w:r w:rsidR="009473A9">
        <w:t xml:space="preserve"> có mục đích chính là theo dõi vị trí của ác tag và có thể trao đổi dữ liệu của hệ thống ra bên ngoài, ví dụ như đưa lên cloud thông qua MQTT, sử dụng bridge node. </w:t>
      </w:r>
    </w:p>
    <w:p w14:paraId="7F4A7F9B" w14:textId="4BC76075" w:rsidR="0068637B" w:rsidRDefault="0068637B" w:rsidP="006019BD">
      <w:r>
        <w:t>DRTLS sử dụng phương pháp truy nhập TDMA. Các node hoạt động sử dụng một siêu khung truyền có độ dài 100ms được mô tả ở hình</w:t>
      </w:r>
      <w:r w:rsidR="002A5A00">
        <w:t xml:space="preserve"> 2.5. Initiator sẽ điều khiển khung thời gian và siêu khung truyền gồm 30 </w:t>
      </w:r>
      <w:r w:rsidR="00267C1D">
        <w:t>vị trí cho bản tin Beacon được gửi từ phía anchor. Tiếp theo là hai vị trí của bản tin Service (SVC), sử dụng cho trao đổi dữ liệu của bridge tới các anchor. Các vị trí tiếp theo là 15 vị trí cho quá trình trao đổi TWR, được sử dụng cho quá trình tính toán vị trí của tag lần lượt so với 4 anchor như đã mô tả ở mục 1.2.1.3.</w:t>
      </w:r>
      <w:r w:rsidR="00483841">
        <w:t xml:space="preserve"> Cuối cùng là vị trí cho các bản tin của bridge để thông báo tới các tag nếu có dữ liệu cấu hình từ trên gửi xuống.</w:t>
      </w:r>
      <w:r w:rsidR="00E15E91">
        <w:t xml:space="preserve"> Để có thể tham gia vào mạng, các phần tử phải đảm bảo tuân theo từng thời điểm của các vị trí trong siêu khung truyền, nếu không, dữ liệu nhận được có thể bị sai lệch, cũng như dữ liệu gửi đi sẽ không thể đến đúng vị trí cần nhận.</w:t>
      </w:r>
    </w:p>
    <w:p w14:paraId="6ACD5BD8" w14:textId="77777777" w:rsidR="002A5A00" w:rsidRDefault="002A5A00" w:rsidP="002A5A00">
      <w:pPr>
        <w:keepNext/>
      </w:pPr>
      <w:r>
        <w:rPr>
          <w:noProof/>
        </w:rPr>
        <w:lastRenderedPageBreak/>
        <w:drawing>
          <wp:inline distT="0" distB="0" distL="0" distR="0" wp14:anchorId="2599AACB" wp14:editId="43079DB7">
            <wp:extent cx="5758815" cy="2732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815" cy="2732405"/>
                    </a:xfrm>
                    <a:prstGeom prst="rect">
                      <a:avLst/>
                    </a:prstGeom>
                  </pic:spPr>
                </pic:pic>
              </a:graphicData>
            </a:graphic>
          </wp:inline>
        </w:drawing>
      </w:r>
    </w:p>
    <w:p w14:paraId="786A772C" w14:textId="666A1809" w:rsidR="002A5A00" w:rsidRDefault="002A5A00" w:rsidP="002A5A00">
      <w:pPr>
        <w:pStyle w:val="Caption"/>
      </w:pPr>
      <w:bookmarkStart w:id="64" w:name="_Toc110168230"/>
      <w:r>
        <w:t xml:space="preserve">Hình </w:t>
      </w:r>
      <w:fldSimple w:instr=" STYLEREF 1 \s ">
        <w:r w:rsidR="00475286">
          <w:rPr>
            <w:noProof/>
          </w:rPr>
          <w:t>2</w:t>
        </w:r>
      </w:fldSimple>
      <w:r w:rsidR="00475286">
        <w:t>.</w:t>
      </w:r>
      <w:fldSimple w:instr=" SEQ Hình \* ARABIC \s 1 ">
        <w:r w:rsidR="00475286">
          <w:rPr>
            <w:noProof/>
          </w:rPr>
          <w:t>5</w:t>
        </w:r>
      </w:fldSimple>
      <w:r>
        <w:t xml:space="preserve"> Cấu trúc của siêu khung truyền</w:t>
      </w:r>
      <w:bookmarkEnd w:id="64"/>
    </w:p>
    <w:p w14:paraId="3B82E48E" w14:textId="691C0FDC" w:rsidR="001D5275" w:rsidRDefault="00A4158E" w:rsidP="001D5275">
      <w:r>
        <w:t xml:space="preserve">Các tag sẽ </w:t>
      </w:r>
      <w:r w:rsidR="00950E60">
        <w:t>giao tiếp với 4 anchor và tính được khoảng cách từ tag đến mỗi anchor đó, sau đó vị trí hiện tại của tag so với 4 anchor sẽ được tính dựa trên Location Engine đã được nạp sẵn trong mỗi thiết bị của Decawave.</w:t>
      </w:r>
      <w:r w:rsidR="001D5275">
        <w:t xml:space="preserve"> Sau đó vị trí sẽ có thể gửi qua Bluetooth hoặc gửi tới node bridge.</w:t>
      </w:r>
    </w:p>
    <w:p w14:paraId="749952FF" w14:textId="16091110" w:rsidR="00A70F20" w:rsidRDefault="00A70F20" w:rsidP="001D5275">
      <w:r>
        <w:t>Một mạng tối đa sẽ có 30 anchor tương ứng với 30 vị trí trong superframe và không giới hạn tag. Tần số của hệ thống là 150Hz, khi đó với 15 tag, vị trí của tag sẽ cập nhật với tốc độ 10 Hz, 150 tag sẽ là 1 Hz và sẽ theo công thức sau:</w:t>
      </w:r>
    </w:p>
    <w:p w14:paraId="74E03D5E" w14:textId="30849EE2" w:rsidR="00A70F20" w:rsidRDefault="00A70F20" w:rsidP="00A70F20">
      <w:pPr>
        <w:jc w:val="center"/>
        <w:rPr>
          <w:rFonts w:eastAsiaTheme="minorEastAsia"/>
        </w:rPr>
      </w:pPr>
      <w:r>
        <w:t xml:space="preserve">Tốc độ cập nhật vị trí = </w:t>
      </w:r>
      <m:oMath>
        <m:f>
          <m:fPr>
            <m:ctrlPr>
              <w:rPr>
                <w:rFonts w:ascii="Cambria Math" w:hAnsi="Cambria Math"/>
                <w:i/>
              </w:rPr>
            </m:ctrlPr>
          </m:fPr>
          <m:num>
            <m:r>
              <w:rPr>
                <w:rFonts w:ascii="Cambria Math" w:hAnsi="Cambria Math"/>
              </w:rPr>
              <m:t>150</m:t>
            </m:r>
          </m:num>
          <m:den>
            <m:r>
              <w:rPr>
                <w:rFonts w:ascii="Cambria Math" w:hAnsi="Cambria Math"/>
              </w:rPr>
              <m:t>số tag</m:t>
            </m:r>
          </m:den>
        </m:f>
      </m:oMath>
    </w:p>
    <w:p w14:paraId="6ACFFF11" w14:textId="53A5C564" w:rsidR="00A70F20" w:rsidRDefault="000F4018" w:rsidP="000F4018">
      <w:pPr>
        <w:pStyle w:val="Heading3"/>
      </w:pPr>
      <w:bookmarkStart w:id="65" w:name="_Toc110153560"/>
      <w:bookmarkStart w:id="66" w:name="_Toc110171919"/>
      <w:r>
        <w:t>Các mô hình mạng cho DWM1001</w:t>
      </w:r>
      <w:bookmarkEnd w:id="65"/>
      <w:bookmarkEnd w:id="66"/>
    </w:p>
    <w:p w14:paraId="19927961" w14:textId="38057468" w:rsidR="000F4018" w:rsidRDefault="000F4018" w:rsidP="000F4018">
      <w:pPr>
        <w:pStyle w:val="Heading4"/>
      </w:pPr>
      <w:r>
        <w:t>Mô hình sử dụng bridge node</w:t>
      </w:r>
    </w:p>
    <w:p w14:paraId="444F9558" w14:textId="6DCDC26E" w:rsidR="00DE317C" w:rsidRPr="00DE317C" w:rsidRDefault="00DE317C" w:rsidP="00DE317C">
      <w:r>
        <w:t xml:space="preserve">Để phục vụ mục đích thử nghiệm cũng như giới thiệu các mô hình mạng cho DWM1001, Decawave đã đưa ra một mô hình mạng tận dụng hết được tài nguyên của một mạng, đó là sử dụng bridge node, cùng với đó bridge node cũng được kết nối với mạng local hoặc mạng Internet và đưa dữ liệu tới máy chủ hoặc cloud. </w:t>
      </w:r>
      <w:r w:rsidR="00225AD1">
        <w:t>Chắc chắn đây là một trong những mô hình mạng tiện dụng nhất cho các hệ thống RTLS bởi các thông tin của mạng đều được trao đổi qua UWB, đảm bảo được tốc độ cập nhật thông tin của mạng.</w:t>
      </w:r>
    </w:p>
    <w:p w14:paraId="05662F43" w14:textId="77777777" w:rsidR="00DE317C" w:rsidRPr="00DE317C" w:rsidRDefault="00DE317C" w:rsidP="00DE317C"/>
    <w:p w14:paraId="3BC560A0" w14:textId="77777777" w:rsidR="00DE317C" w:rsidRDefault="00DE317C" w:rsidP="00DE317C">
      <w:pPr>
        <w:keepNext/>
        <w:jc w:val="center"/>
      </w:pPr>
      <w:r>
        <w:rPr>
          <w:noProof/>
        </w:rPr>
        <w:lastRenderedPageBreak/>
        <w:drawing>
          <wp:inline distT="0" distB="0" distL="0" distR="0" wp14:anchorId="59B2E1EC" wp14:editId="07EF575B">
            <wp:extent cx="4314321" cy="20489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132" cy="2051694"/>
                    </a:xfrm>
                    <a:prstGeom prst="rect">
                      <a:avLst/>
                    </a:prstGeom>
                  </pic:spPr>
                </pic:pic>
              </a:graphicData>
            </a:graphic>
          </wp:inline>
        </w:drawing>
      </w:r>
    </w:p>
    <w:p w14:paraId="629A339E" w14:textId="144C9A6C" w:rsidR="00DE317C" w:rsidRPr="00DE317C" w:rsidRDefault="00DE317C" w:rsidP="00DE317C">
      <w:pPr>
        <w:pStyle w:val="Caption"/>
      </w:pPr>
      <w:bookmarkStart w:id="67" w:name="_Toc110168231"/>
      <w:r>
        <w:t xml:space="preserve">Hình </w:t>
      </w:r>
      <w:fldSimple w:instr=" STYLEREF 1 \s ">
        <w:r w:rsidR="00475286">
          <w:rPr>
            <w:noProof/>
          </w:rPr>
          <w:t>2</w:t>
        </w:r>
      </w:fldSimple>
      <w:r w:rsidR="00475286">
        <w:t>.</w:t>
      </w:r>
      <w:fldSimple w:instr=" SEQ Hình \* ARABIC \s 1 ">
        <w:r w:rsidR="00475286">
          <w:rPr>
            <w:noProof/>
          </w:rPr>
          <w:t>6</w:t>
        </w:r>
      </w:fldSimple>
      <w:r>
        <w:t xml:space="preserve"> Mô hình sử dụng bridge node</w:t>
      </w:r>
      <w:bookmarkEnd w:id="67"/>
    </w:p>
    <w:p w14:paraId="3B42ADAB" w14:textId="0B2D9AB1" w:rsidR="009A4FE2" w:rsidRDefault="00225AD1" w:rsidP="005A77D0">
      <w:r>
        <w:t>Decawave hỗ trợ người dùng phần mềm của bridge node với lõi xử lý là Raspberry Pi 3</w:t>
      </w:r>
      <w:r w:rsidR="00F2297E">
        <w:t xml:space="preserve">. Module MDEK1001 đã được tích hợp sẵn hàng GPIO tương ứng với Raspberry Pi, người dùng chỉ cần cắm đúng vị trí là có thể sử dụng. Trước đo thì Raspberry Pi cần phải được nạp image được cung cấp từ Decawave, bên trong chứa chương trình của bridge node. Tuy nhiên, chương trình sử dụng cho bridge node đã được nhà sản xuất biên dịch và không được công khai. Cho nên để có thể tạo ra được một chương trình bridge node như nhà sản xuất đã làm, người dùng sẽ cần nghiên cứu lại từ đầu. </w:t>
      </w:r>
    </w:p>
    <w:p w14:paraId="6F9422DC" w14:textId="56CB8A8E" w:rsidR="00F2297E" w:rsidRDefault="00F2297E" w:rsidP="005A77D0">
      <w:r>
        <w:t xml:space="preserve">Với mô hình ở hình 2.6, mỗi mạng RTLS sẽ đặc trung bởi một PANID, và sẽ có một bridge node để quan lý thông tin của mạng đó, đưa lên máy chủ hoặc nhận thông tin từ máy chủ gửi xuống qua mạng LAN hoặc WAN. </w:t>
      </w:r>
      <w:r w:rsidR="00A867E4">
        <w:t>Các bridge node đều có thể quản lý được tất cả anchor và tag trong mạng đó, cũng như tốc độ cập nhật thông tin cũng được đảm bảo bởi lõi xử lý mạng mẽ của Raspbeery Pi.</w:t>
      </w:r>
    </w:p>
    <w:p w14:paraId="598F5675" w14:textId="0D57179F" w:rsidR="00A867E4" w:rsidRDefault="00A867E4" w:rsidP="005A77D0">
      <w:r>
        <w:t>Như đã nói ở trên, mô hình mạng này là mô hình tận dụng được hết khả năng của mạng UWB và khá dễ dàng để triển khai. Tuy nhiên, việc thiết kế lại bridge node là khá khó khăn, bởi để có thể đảm bảo tính đúng về thời gian của hệ thống, tuân theo các vị trí bản tin của siêu khung truyền (2.4.1) cần nhiều thời gian để nghiên cứu và thử nghiệm, thậm chí là có thể xây dựng lại quá trình giao tiếp trong mạng.</w:t>
      </w:r>
    </w:p>
    <w:p w14:paraId="6131DE7D" w14:textId="5329C6FC" w:rsidR="00BB63F2" w:rsidRDefault="00BB63F2" w:rsidP="00BB63F2">
      <w:pPr>
        <w:pStyle w:val="Heading4"/>
      </w:pPr>
      <w:r>
        <w:lastRenderedPageBreak/>
        <w:t>Mô hình sử dụng gateway BLE</w:t>
      </w:r>
    </w:p>
    <w:p w14:paraId="2DC4C696" w14:textId="77777777" w:rsidR="002A3255" w:rsidRDefault="002A3255" w:rsidP="002A3255">
      <w:pPr>
        <w:keepNext/>
        <w:jc w:val="center"/>
      </w:pPr>
      <w:r>
        <w:rPr>
          <w:noProof/>
        </w:rPr>
        <w:drawing>
          <wp:inline distT="0" distB="0" distL="0" distR="0" wp14:anchorId="0AAB6E1C" wp14:editId="12375B8C">
            <wp:extent cx="3929525" cy="2099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7213" cy="2103841"/>
                    </a:xfrm>
                    <a:prstGeom prst="rect">
                      <a:avLst/>
                    </a:prstGeom>
                  </pic:spPr>
                </pic:pic>
              </a:graphicData>
            </a:graphic>
          </wp:inline>
        </w:drawing>
      </w:r>
    </w:p>
    <w:p w14:paraId="04C38446" w14:textId="29A8D9C1" w:rsidR="00BB63F2" w:rsidRDefault="002A3255" w:rsidP="002A3255">
      <w:pPr>
        <w:pStyle w:val="Caption"/>
      </w:pPr>
      <w:bookmarkStart w:id="68" w:name="_Toc110168232"/>
      <w:r>
        <w:t xml:space="preserve">Hình </w:t>
      </w:r>
      <w:fldSimple w:instr=" STYLEREF 1 \s ">
        <w:r w:rsidR="00475286">
          <w:rPr>
            <w:noProof/>
          </w:rPr>
          <w:t>2</w:t>
        </w:r>
      </w:fldSimple>
      <w:r w:rsidR="00475286">
        <w:t>.</w:t>
      </w:r>
      <w:fldSimple w:instr=" SEQ Hình \* ARABIC \s 1 ">
        <w:r w:rsidR="00475286">
          <w:rPr>
            <w:noProof/>
          </w:rPr>
          <w:t>7</w:t>
        </w:r>
      </w:fldSimple>
      <w:r>
        <w:t xml:space="preserve"> Mô hình sử dụng gateway BLE</w:t>
      </w:r>
      <w:bookmarkEnd w:id="68"/>
    </w:p>
    <w:p w14:paraId="1C5F52E8" w14:textId="19364C9B" w:rsidR="002A3255" w:rsidRDefault="002A3255" w:rsidP="002A3255">
      <w:r>
        <w:t>Dựa trên tính năng giao tiếp BLE của DWM1001, một mô hình khác được sử dụng ngoài mô hình sử dụng bridge node, là mô hình sử dụng gateway BLE. Về mặt quản lý, mô hình này khá giống với mô hình ở mục 2.4.2.1, chỉ có một điểm khác node gateway giao tiếp với các node trong mạng bằng BLE.</w:t>
      </w:r>
    </w:p>
    <w:p w14:paraId="53259D31" w14:textId="3CBF1737" w:rsidR="00A04E7D" w:rsidRDefault="00A04E7D" w:rsidP="002A3255">
      <w:r>
        <w:t>Mạng BLE vẫn đảm bảo được tốc độ với tốc độ theo lý thuyết với BLE 5.0 là 2MBps, khoảng cách của BLE tối đa lên đến 70 – 100m trong điều kiện LoS.</w:t>
      </w:r>
      <w:r w:rsidR="00BC774C">
        <w:t xml:space="preserve"> Một ưu điểm khác của BLE đó là khả năng tích hợp và mở rộng, bởi trong 10 năm trở lại đây, </w:t>
      </w:r>
      <w:r w:rsidR="00985638">
        <w:t>BLE đang là một trong những giao thức được ưu tiên hàng đầu trong các hệ thống SmartHome cũng như các hệ thống cảm biến, chấp hành trong nhà. Nếu sử dụng mô hình mạng với gateway BLE, việc tích hợp vào các hệ thống sẵn có sử dụng BLE sẽ trở nên dễ dàng hơn.</w:t>
      </w:r>
      <w:r w:rsidR="00BB07D9">
        <w:t xml:space="preserve"> </w:t>
      </w:r>
    </w:p>
    <w:p w14:paraId="09EA73A6" w14:textId="3B124AD7" w:rsidR="00BB07D9" w:rsidRDefault="00BB07D9" w:rsidP="002A3255">
      <w:r>
        <w:t xml:space="preserve">Sau khi đưa ra so sánh và tính toán các ưu, nhược điểm của hai hệ thống, đồ án sẽ sử dụng mô hình </w:t>
      </w:r>
      <w:r w:rsidR="000D791D">
        <w:t>với gateway BLE. Phần tiếp theo, đồ án sẽ trình bày về công nghệ BLE và cách sử dụng, giao tiếp trong chuẩn BLE.</w:t>
      </w:r>
    </w:p>
    <w:p w14:paraId="47CE0015" w14:textId="0C8D8E78" w:rsidR="00A6702B" w:rsidRDefault="00A6702B" w:rsidP="00A6702B">
      <w:pPr>
        <w:pStyle w:val="Heading3"/>
      </w:pPr>
      <w:bookmarkStart w:id="69" w:name="_Toc110153561"/>
      <w:bookmarkStart w:id="70" w:name="_Toc110171920"/>
      <w:r>
        <w:t>Công nghệ Bluetooth Low Energy</w:t>
      </w:r>
      <w:bookmarkEnd w:id="69"/>
      <w:bookmarkEnd w:id="70"/>
    </w:p>
    <w:p w14:paraId="57D6C1BE" w14:textId="143B9953" w:rsidR="00CE4AFC" w:rsidRDefault="005F18CE" w:rsidP="00CE4AFC">
      <w:r>
        <w:t>Công nghệ Bluetooth Low Energy là công nghệ dựa trên sóng radio 2.4GHz, được công bố lần đầu vào năm 2010 trong tên gọi Bluetooth 4.0. Đến nay chuẩn BLE thông dụng đã đạt đến Bluetooth 5.0 với tốc độ hỗ trợ lên tới 2MBps ở tầng PHY.</w:t>
      </w:r>
    </w:p>
    <w:p w14:paraId="7808A037" w14:textId="77777777" w:rsidR="00F4372A" w:rsidRDefault="00CE4AFC" w:rsidP="00F4372A">
      <w:pPr>
        <w:keepNext/>
        <w:jc w:val="center"/>
      </w:pPr>
      <w:r>
        <w:lastRenderedPageBreak/>
        <w:fldChar w:fldCharType="begin"/>
      </w:r>
      <w:r>
        <w:instrText xml:space="preserve"> INCLUDEPICTURE "https://infocenter.nordicsemi.com/topic/sds_s140/SDS/s1xx/Images/bt_stack_arch_s132_s140.svg" \* MERGEFORMATINET </w:instrText>
      </w:r>
      <w:r>
        <w:fldChar w:fldCharType="separate"/>
      </w:r>
      <w:r w:rsidR="00000000">
        <w:pict w14:anchorId="0CB11E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oftDevice stack architecture" style="width:24pt;height:24pt"/>
        </w:pict>
      </w:r>
      <w:r>
        <w:fldChar w:fldCharType="end"/>
      </w:r>
      <w:r w:rsidR="00F4372A">
        <w:rPr>
          <w:noProof/>
        </w:rPr>
        <w:drawing>
          <wp:inline distT="0" distB="0" distL="0" distR="0" wp14:anchorId="4DDC0B9B" wp14:editId="4E717EDD">
            <wp:extent cx="3151909" cy="2058156"/>
            <wp:effectExtent l="0" t="0" r="0" b="0"/>
            <wp:docPr id="19" name="Picture 19"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E Protocol Stack | BLE System Archite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3557" cy="2072292"/>
                    </a:xfrm>
                    <a:prstGeom prst="rect">
                      <a:avLst/>
                    </a:prstGeom>
                    <a:noFill/>
                    <a:ln>
                      <a:noFill/>
                    </a:ln>
                  </pic:spPr>
                </pic:pic>
              </a:graphicData>
            </a:graphic>
          </wp:inline>
        </w:drawing>
      </w:r>
    </w:p>
    <w:p w14:paraId="57CF3A5E" w14:textId="516A17B0" w:rsidR="00F4372A" w:rsidRDefault="00F4372A" w:rsidP="00F4372A">
      <w:pPr>
        <w:pStyle w:val="Caption"/>
      </w:pPr>
      <w:bookmarkStart w:id="71" w:name="_Toc110168233"/>
      <w:r>
        <w:t xml:space="preserve">Hình </w:t>
      </w:r>
      <w:fldSimple w:instr=" STYLEREF 1 \s ">
        <w:r w:rsidR="00475286">
          <w:rPr>
            <w:noProof/>
          </w:rPr>
          <w:t>2</w:t>
        </w:r>
      </w:fldSimple>
      <w:r w:rsidR="00475286">
        <w:t>.</w:t>
      </w:r>
      <w:fldSimple w:instr=" SEQ Hình \* ARABIC \s 1 ">
        <w:r w:rsidR="00475286">
          <w:rPr>
            <w:noProof/>
          </w:rPr>
          <w:t>8</w:t>
        </w:r>
      </w:fldSimple>
      <w:r w:rsidRPr="00F4372A">
        <w:t xml:space="preserve"> </w:t>
      </w:r>
      <w:r>
        <w:t>BLE Stack</w:t>
      </w:r>
      <w:bookmarkEnd w:id="71"/>
    </w:p>
    <w:p w14:paraId="63B7DB35" w14:textId="57E219C1" w:rsidR="00D02E81" w:rsidRDefault="00244F60" w:rsidP="00244F60">
      <w:r>
        <w:t xml:space="preserve">Hình 2.8 mô tả cấu trúc của chuẩn BLE. Người lập trình sẽ sử dụng BLE để giao tiếp thông qua các giao thức được cung cấp bao gồm </w:t>
      </w:r>
      <w:r w:rsidR="00D02E81">
        <w:t>Generic Access Profile (GAP)</w:t>
      </w:r>
      <w:r w:rsidR="000B07A1">
        <w:t xml:space="preserve">, Attribute Protocol (ATT) và </w:t>
      </w:r>
      <w:r w:rsidR="00D02E81">
        <w:t>Generic Attribute Profile (GATT)</w:t>
      </w:r>
      <w:r>
        <w:t>.</w:t>
      </w:r>
      <w:r w:rsidR="00D02E81">
        <w:t xml:space="preserve"> </w:t>
      </w:r>
    </w:p>
    <w:p w14:paraId="60C85601" w14:textId="358EC927" w:rsidR="00244F60" w:rsidRDefault="00D02E81" w:rsidP="00D02E81">
      <w:pPr>
        <w:pStyle w:val="ListParagraph"/>
        <w:numPr>
          <w:ilvl w:val="0"/>
          <w:numId w:val="10"/>
        </w:numPr>
      </w:pPr>
      <w:r>
        <w:t>GAP cung cấp cách để hai thiết bị BLE</w:t>
      </w:r>
      <w:r w:rsidR="00D61C39">
        <w:t xml:space="preserve"> </w:t>
      </w:r>
      <w:r>
        <w:t>có thể giao tiếp với nhau bao gồm</w:t>
      </w:r>
    </w:p>
    <w:p w14:paraId="41C7BE80" w14:textId="2EA1D43E" w:rsidR="00D02E81" w:rsidRDefault="00D02E81" w:rsidP="00D02E81">
      <w:pPr>
        <w:pStyle w:val="ListParagraph"/>
        <w:numPr>
          <w:ilvl w:val="0"/>
          <w:numId w:val="13"/>
        </w:numPr>
      </w:pPr>
      <w:r>
        <w:t>Các chế độ và các vai trò của thiết bị BLE trong mạng</w:t>
      </w:r>
    </w:p>
    <w:p w14:paraId="1158158F" w14:textId="55F8B3E4" w:rsidR="00D02E81" w:rsidRDefault="00D02E81" w:rsidP="00D02E81">
      <w:pPr>
        <w:pStyle w:val="ListParagraph"/>
        <w:numPr>
          <w:ilvl w:val="0"/>
          <w:numId w:val="13"/>
        </w:numPr>
      </w:pPr>
      <w:r>
        <w:t xml:space="preserve">Các thông tin về quá trình advertising và scanning </w:t>
      </w:r>
    </w:p>
    <w:p w14:paraId="411A200C" w14:textId="7C80DE02" w:rsidR="00A77466" w:rsidRDefault="00A77466" w:rsidP="00D02E81">
      <w:pPr>
        <w:pStyle w:val="ListParagraph"/>
        <w:numPr>
          <w:ilvl w:val="0"/>
          <w:numId w:val="13"/>
        </w:numPr>
      </w:pPr>
      <w:r>
        <w:t>Quá trình thiết lập kết nối</w:t>
      </w:r>
    </w:p>
    <w:p w14:paraId="76D1E238" w14:textId="7128D093" w:rsidR="00A77466" w:rsidRDefault="00A77466" w:rsidP="00D02E81">
      <w:pPr>
        <w:pStyle w:val="ListParagraph"/>
        <w:numPr>
          <w:ilvl w:val="0"/>
          <w:numId w:val="13"/>
        </w:numPr>
      </w:pPr>
      <w:r>
        <w:t>Bảo mật</w:t>
      </w:r>
    </w:p>
    <w:p w14:paraId="45D694D5" w14:textId="0D3FED4B" w:rsidR="00A77466" w:rsidRDefault="000B07A1" w:rsidP="000B07A1">
      <w:pPr>
        <w:pStyle w:val="ListParagraph"/>
        <w:numPr>
          <w:ilvl w:val="0"/>
          <w:numId w:val="10"/>
        </w:numPr>
      </w:pPr>
      <w:r>
        <w:t>ATT quy định cách giao tiếp thông tin của hai thiết bị là theo mô hình server và client, cùng với đó định nghĩa cách để server gửi đi các thông tin tới client cũng như cấu trúc của các thông tin đó.</w:t>
      </w:r>
    </w:p>
    <w:p w14:paraId="687F1CFA" w14:textId="583D1478" w:rsidR="000B07A1" w:rsidRDefault="000B07A1" w:rsidP="000B07A1">
      <w:pPr>
        <w:pStyle w:val="ListParagraph"/>
        <w:numPr>
          <w:ilvl w:val="0"/>
          <w:numId w:val="10"/>
        </w:numPr>
      </w:pPr>
      <w:r>
        <w:t>GATT dựa trên ATT, định nghĩa ba nội dung quan trọng nhất trong BLE mà người lập trình sẽ tiếp xúc rất nhiều xuyên suốt quá trình thiết kế thiết bị BLE:</w:t>
      </w:r>
    </w:p>
    <w:p w14:paraId="3A4726B2" w14:textId="30DDA14C" w:rsidR="000B07A1" w:rsidRDefault="000B07A1" w:rsidP="000B07A1">
      <w:pPr>
        <w:pStyle w:val="ListParagraph"/>
        <w:numPr>
          <w:ilvl w:val="0"/>
          <w:numId w:val="14"/>
        </w:numPr>
      </w:pPr>
      <w:r>
        <w:t>Services</w:t>
      </w:r>
    </w:p>
    <w:p w14:paraId="4181A146" w14:textId="1A26E0B3" w:rsidR="000B07A1" w:rsidRDefault="000B07A1" w:rsidP="000B07A1">
      <w:pPr>
        <w:pStyle w:val="ListParagraph"/>
        <w:numPr>
          <w:ilvl w:val="0"/>
          <w:numId w:val="14"/>
        </w:numPr>
      </w:pPr>
      <w:r>
        <w:t>Characteristics</w:t>
      </w:r>
    </w:p>
    <w:p w14:paraId="6086FDA7" w14:textId="24DA6E4B" w:rsidR="000B07A1" w:rsidRDefault="000B07A1" w:rsidP="000B07A1">
      <w:pPr>
        <w:pStyle w:val="ListParagraph"/>
        <w:numPr>
          <w:ilvl w:val="0"/>
          <w:numId w:val="14"/>
        </w:numPr>
      </w:pPr>
      <w:r>
        <w:t>Profiles</w:t>
      </w:r>
    </w:p>
    <w:p w14:paraId="6AC5E718" w14:textId="7FD52B47" w:rsidR="009145A6" w:rsidRDefault="00421767" w:rsidP="00421767">
      <w:pPr>
        <w:pStyle w:val="Heading4"/>
      </w:pPr>
      <w:r>
        <w:t>GAP</w:t>
      </w:r>
    </w:p>
    <w:p w14:paraId="052624F0" w14:textId="21954C15" w:rsidR="000C1FB5" w:rsidRDefault="00421767" w:rsidP="000C1FB5">
      <w:r>
        <w:t>GAP quy định cách để hai thiết bị có thể biết đến nhau, có được các thông tin cơ bản để quyết định xem có kết nối với nhau hay không. Quá trình sẽ bắt đầu khi một thiết bị phát ra các bản tin</w:t>
      </w:r>
      <w:r w:rsidR="000C1FB5">
        <w:t xml:space="preserve"> và thiết bị còn lại sẽ quát các bản tin đó. Thiết bị phát ra các bản tin sẽ được đặt tên là Peripheral và quá trình phát các bản tin được gọi là </w:t>
      </w:r>
      <w:r w:rsidR="000C1FB5">
        <w:lastRenderedPageBreak/>
        <w:t>advertising. Thiết bị quét các bản tin xung quanh có tên là Central và quá trình đó là quá trình scanning.</w:t>
      </w:r>
    </w:p>
    <w:p w14:paraId="779487FC" w14:textId="6722D3B2" w:rsidR="00B47B54" w:rsidRDefault="00B47B54" w:rsidP="00B47B54">
      <w:pPr>
        <w:pStyle w:val="ListParagraph"/>
        <w:numPr>
          <w:ilvl w:val="0"/>
          <w:numId w:val="10"/>
        </w:numPr>
      </w:pPr>
      <w:r>
        <w:t>Quá trình advertising sẽ có một số tham số đặc trưng bao gồm:</w:t>
      </w:r>
    </w:p>
    <w:p w14:paraId="3E204B40" w14:textId="483D4EAC" w:rsidR="00B47B54" w:rsidRDefault="00B47B54" w:rsidP="00B47B54">
      <w:pPr>
        <w:pStyle w:val="ListParagraph"/>
        <w:numPr>
          <w:ilvl w:val="0"/>
          <w:numId w:val="14"/>
        </w:numPr>
      </w:pPr>
      <w:r>
        <w:t xml:space="preserve">Chu kì advertising: được quy định từ 20 mili giây đến 10.24 giây, với độ chia là 625 micro giây. </w:t>
      </w:r>
      <w:r w:rsidR="002A624C">
        <w:t>Chu kì advertising cũng cần được lựa chọn kĩ càng, bởi nó sẽ ảnh hưởng trực tiếp đến tuổi thọ pin.</w:t>
      </w:r>
    </w:p>
    <w:p w14:paraId="72FFFE43" w14:textId="488B9FD5" w:rsidR="002A624C" w:rsidRDefault="002A624C" w:rsidP="00B47B54">
      <w:pPr>
        <w:pStyle w:val="ListParagraph"/>
        <w:numPr>
          <w:ilvl w:val="0"/>
          <w:numId w:val="14"/>
        </w:numPr>
      </w:pPr>
      <w:r>
        <w:t xml:space="preserve">Bản tin advertising: Trong mỗi chu kì advertising, thiết bị sẽ gửi đi một bản tin </w:t>
      </w:r>
      <w:r w:rsidR="009D76AB">
        <w:t xml:space="preserve">với các thông tin phục vụ cho quá trình nhận biết giữa hai thiết bị. Cấu trúc bản tin được mô tả như ở hình </w:t>
      </w:r>
      <w:r w:rsidR="00154ED9">
        <w:t xml:space="preserve">2.9. </w:t>
      </w:r>
      <w:r w:rsidR="00C126A0">
        <w:t>Dữ liệu được cấu trúc theo TLV (Type – Length - Value), tạm dịch là ba trường kiểu dữ liệu, độ dài và giá trị.</w:t>
      </w:r>
      <w:r w:rsidR="005A5426">
        <w:t xml:space="preserve"> Các kiểu dữ liệu phổ biến thường được thêm trong bản tin Advertising là:</w:t>
      </w:r>
    </w:p>
    <w:p w14:paraId="2F7F9B7A" w14:textId="2442433B" w:rsidR="005A5426" w:rsidRDefault="005A5426" w:rsidP="005A5426">
      <w:pPr>
        <w:pStyle w:val="ListParagraph"/>
        <w:numPr>
          <w:ilvl w:val="0"/>
          <w:numId w:val="15"/>
        </w:numPr>
      </w:pPr>
      <w:r>
        <w:t xml:space="preserve">Local name: </w:t>
      </w:r>
      <w:r w:rsidR="000F0472">
        <w:t xml:space="preserve">chứa tên của thiết bị </w:t>
      </w:r>
    </w:p>
    <w:p w14:paraId="1D1A0487" w14:textId="230A44B8" w:rsidR="000F0472" w:rsidRDefault="008F4A95" w:rsidP="005A5426">
      <w:pPr>
        <w:pStyle w:val="ListParagraph"/>
        <w:numPr>
          <w:ilvl w:val="0"/>
          <w:numId w:val="15"/>
        </w:numPr>
      </w:pPr>
      <w:r>
        <w:t>Tx Power Level: mức năng lượng sử dụng cho việc truyền thông tin, đơn vị dBM</w:t>
      </w:r>
    </w:p>
    <w:p w14:paraId="5BFB087B" w14:textId="2E6F6F7E" w:rsidR="008F4A95" w:rsidRDefault="008F4A95" w:rsidP="005A5426">
      <w:pPr>
        <w:pStyle w:val="ListParagraph"/>
        <w:numPr>
          <w:ilvl w:val="0"/>
          <w:numId w:val="15"/>
        </w:numPr>
      </w:pPr>
      <w:r>
        <w:t>Flags: gồm các cờ biểu thị cho các chế độ của thiết bị</w:t>
      </w:r>
    </w:p>
    <w:p w14:paraId="0415113D" w14:textId="6F6098F0" w:rsidR="008F4A95" w:rsidRDefault="008F4A95" w:rsidP="005A5426">
      <w:pPr>
        <w:pStyle w:val="ListParagraph"/>
        <w:numPr>
          <w:ilvl w:val="0"/>
          <w:numId w:val="15"/>
        </w:numPr>
      </w:pPr>
      <w:r>
        <w:t xml:space="preserve">Service Solicitation: </w:t>
      </w:r>
      <w:r w:rsidR="00334EE7">
        <w:t>một danh sách của một hoặc nhiều mã UUID đặc trưng cho các service mà thiết bị hỗ trợ. Kiểu dữ liệu này giúp cho thiết bị Central biết được các service mà thiết bị Peripheral hỗ trợ trước khi thiết lập kết nối.</w:t>
      </w:r>
    </w:p>
    <w:p w14:paraId="67D83515" w14:textId="534FFFC1" w:rsidR="004210E2" w:rsidRDefault="004210E2" w:rsidP="00CF3AE3">
      <w:pPr>
        <w:pStyle w:val="ListParagraph"/>
        <w:numPr>
          <w:ilvl w:val="0"/>
          <w:numId w:val="15"/>
        </w:numPr>
      </w:pPr>
      <w:r>
        <w:t xml:space="preserve">Appearance: định nghĩa </w:t>
      </w:r>
      <w:r w:rsidR="00C71DC4">
        <w:t xml:space="preserve">chức năng của thiết bị ví dụ như điện thoại, cảm biến nhịp tim,… theo chuẩn của </w:t>
      </w:r>
      <w:hyperlink r:id="rId36" w:history="1">
        <w:r w:rsidR="00C71DC4" w:rsidRPr="00C71DC4">
          <w:rPr>
            <w:rStyle w:val="Hyperlink"/>
          </w:rPr>
          <w:t>Bluetooth SIG Assigned Numbers</w:t>
        </w:r>
      </w:hyperlink>
      <w:r w:rsidR="00C71DC4">
        <w:t>.</w:t>
      </w:r>
    </w:p>
    <w:p w14:paraId="355DE8B5" w14:textId="77777777" w:rsidR="00154ED9" w:rsidRDefault="009D76AB" w:rsidP="00154ED9">
      <w:pPr>
        <w:pStyle w:val="ListParagraph"/>
        <w:keepNext/>
        <w:ind w:left="1800" w:firstLine="0"/>
        <w:jc w:val="center"/>
      </w:pPr>
      <w:r>
        <w:rPr>
          <w:noProof/>
        </w:rPr>
        <w:drawing>
          <wp:inline distT="0" distB="0" distL="0" distR="0" wp14:anchorId="44272D4B" wp14:editId="71A2206D">
            <wp:extent cx="3642149" cy="18256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2484" cy="1830874"/>
                    </a:xfrm>
                    <a:prstGeom prst="rect">
                      <a:avLst/>
                    </a:prstGeom>
                  </pic:spPr>
                </pic:pic>
              </a:graphicData>
            </a:graphic>
          </wp:inline>
        </w:drawing>
      </w:r>
    </w:p>
    <w:p w14:paraId="382F1410" w14:textId="2E5D1CE1" w:rsidR="009D76AB" w:rsidRPr="00421767" w:rsidRDefault="00154ED9" w:rsidP="00154ED9">
      <w:pPr>
        <w:pStyle w:val="Caption"/>
      </w:pPr>
      <w:bookmarkStart w:id="72" w:name="_Toc110168234"/>
      <w:r>
        <w:t xml:space="preserve">Hình </w:t>
      </w:r>
      <w:fldSimple w:instr=" STYLEREF 1 \s ">
        <w:r w:rsidR="00475286">
          <w:rPr>
            <w:noProof/>
          </w:rPr>
          <w:t>2</w:t>
        </w:r>
      </w:fldSimple>
      <w:r w:rsidR="00475286">
        <w:t>.</w:t>
      </w:r>
      <w:fldSimple w:instr=" SEQ Hình \* ARABIC \s 1 ">
        <w:r w:rsidR="00475286">
          <w:rPr>
            <w:noProof/>
          </w:rPr>
          <w:t>9</w:t>
        </w:r>
      </w:fldSimple>
      <w:r>
        <w:t xml:space="preserve"> Cấu trúc bản tin Advertising</w:t>
      </w:r>
      <w:bookmarkEnd w:id="72"/>
    </w:p>
    <w:p w14:paraId="63588059" w14:textId="6A8423A5" w:rsidR="00F4372A" w:rsidRDefault="00EF27DF" w:rsidP="00EF27DF">
      <w:pPr>
        <w:pStyle w:val="Caption"/>
        <w:numPr>
          <w:ilvl w:val="0"/>
          <w:numId w:val="10"/>
        </w:numPr>
        <w:jc w:val="both"/>
        <w:rPr>
          <w:b w:val="0"/>
          <w:bCs w:val="0"/>
        </w:rPr>
      </w:pPr>
      <w:r>
        <w:rPr>
          <w:b w:val="0"/>
          <w:bCs w:val="0"/>
        </w:rPr>
        <w:t>Quá trình scanning định nghĩa các tham số sau:</w:t>
      </w:r>
    </w:p>
    <w:p w14:paraId="6A58666D" w14:textId="439298C6" w:rsidR="00EF27DF" w:rsidRDefault="009E2927" w:rsidP="009E2927">
      <w:pPr>
        <w:pStyle w:val="ListParagraph"/>
        <w:numPr>
          <w:ilvl w:val="0"/>
          <w:numId w:val="14"/>
        </w:numPr>
      </w:pPr>
      <w:r>
        <w:lastRenderedPageBreak/>
        <w:t>Scan Window: ứng với thời gian mà thiết bị trong trạng thái scanning</w:t>
      </w:r>
    </w:p>
    <w:p w14:paraId="69FBB3F3" w14:textId="0CFB0185" w:rsidR="009E2927" w:rsidRDefault="009E2927" w:rsidP="009E2927">
      <w:pPr>
        <w:pStyle w:val="ListParagraph"/>
        <w:numPr>
          <w:ilvl w:val="0"/>
          <w:numId w:val="14"/>
        </w:numPr>
      </w:pPr>
      <w:r>
        <w:t>Scan Interval: ứng với chu kì của thiết bị khi bắt đầu trạng thái scanning</w:t>
      </w:r>
    </w:p>
    <w:p w14:paraId="1016BDA6" w14:textId="77777777" w:rsidR="009E2927" w:rsidRDefault="009E2927" w:rsidP="009E2927">
      <w:pPr>
        <w:pStyle w:val="ListParagraph"/>
        <w:keepNext/>
        <w:ind w:left="1800" w:firstLine="0"/>
        <w:jc w:val="center"/>
      </w:pPr>
      <w:r>
        <w:rPr>
          <w:noProof/>
        </w:rPr>
        <w:drawing>
          <wp:inline distT="0" distB="0" distL="0" distR="0" wp14:anchorId="2953530C" wp14:editId="7C8F6EC3">
            <wp:extent cx="3086100" cy="19253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7150" cy="1950979"/>
                    </a:xfrm>
                    <a:prstGeom prst="rect">
                      <a:avLst/>
                    </a:prstGeom>
                  </pic:spPr>
                </pic:pic>
              </a:graphicData>
            </a:graphic>
          </wp:inline>
        </w:drawing>
      </w:r>
    </w:p>
    <w:p w14:paraId="1475F8A7" w14:textId="2D5BC114" w:rsidR="009E2927" w:rsidRDefault="009E2927" w:rsidP="009E2927">
      <w:pPr>
        <w:pStyle w:val="Caption"/>
      </w:pPr>
      <w:bookmarkStart w:id="73" w:name="_Toc110168235"/>
      <w:r>
        <w:t xml:space="preserve">Hình </w:t>
      </w:r>
      <w:fldSimple w:instr=" STYLEREF 1 \s ">
        <w:r w:rsidR="00475286">
          <w:rPr>
            <w:noProof/>
          </w:rPr>
          <w:t>2</w:t>
        </w:r>
      </w:fldSimple>
      <w:r w:rsidR="00475286">
        <w:t>.</w:t>
      </w:r>
      <w:fldSimple w:instr=" SEQ Hình \* ARABIC \s 1 ">
        <w:r w:rsidR="00475286">
          <w:rPr>
            <w:noProof/>
          </w:rPr>
          <w:t>10</w:t>
        </w:r>
      </w:fldSimple>
      <w:r>
        <w:t xml:space="preserve"> Quá trình scanning của thiết bị BLE</w:t>
      </w:r>
      <w:bookmarkEnd w:id="73"/>
    </w:p>
    <w:p w14:paraId="00B26390" w14:textId="36ADDEEE" w:rsidR="009E2927" w:rsidRDefault="005850ED" w:rsidP="005850ED">
      <w:pPr>
        <w:pStyle w:val="ListParagraph"/>
        <w:numPr>
          <w:ilvl w:val="0"/>
          <w:numId w:val="10"/>
        </w:numPr>
      </w:pPr>
      <w:r>
        <w:t xml:space="preserve">Kết nối hai thiết bị: Sau khi thiết bị Central nhận được thông tin từ Peripheral, </w:t>
      </w:r>
      <w:r w:rsidR="00241567">
        <w:t>hai bên sẽ bắt đầu trao đổi một số gói tin. Central sẽ gửi đi gói tin yêu cầu kết nối tới Peripheral. Sau khi Central nhận được gói tin phản hồi từ Peripheral, hai thiết bị sẽ vào trạng thái kết nối, khi đó Central được coi là master và Peripheral là slave. Master sẽ quản lý kết nối, các thông số kết nối và các sự kiện.</w:t>
      </w:r>
    </w:p>
    <w:p w14:paraId="474E2D72" w14:textId="4AB34F24" w:rsidR="00CB0BA6" w:rsidRDefault="00CB0BA6" w:rsidP="005850ED">
      <w:pPr>
        <w:pStyle w:val="ListParagraph"/>
        <w:numPr>
          <w:ilvl w:val="0"/>
          <w:numId w:val="10"/>
        </w:numPr>
      </w:pPr>
      <w:r>
        <w:t>Quá trình trao đổi dữ liệu trong kết nối: một trong những yếu tố giúp cho công nghệ BLE tiết kiệm năng lượng là ở cách hai thiết bị trao đổi dữ liệu. Quá trình trao đổi dựa trên một số tham số bao gồm:</w:t>
      </w:r>
    </w:p>
    <w:p w14:paraId="5BEFE973" w14:textId="433360D9" w:rsidR="00CB0BA6" w:rsidRDefault="00CB0BA6" w:rsidP="00CB0BA6">
      <w:pPr>
        <w:pStyle w:val="ListParagraph"/>
        <w:numPr>
          <w:ilvl w:val="0"/>
          <w:numId w:val="14"/>
        </w:numPr>
      </w:pPr>
      <w:r>
        <w:t>Connection Event: là khoảng thời gian master và slave trao đổi dữ liệu cho tới khi cả hai bên không còn dữ liệu để gửi.</w:t>
      </w:r>
    </w:p>
    <w:p w14:paraId="72BFE0DE" w14:textId="4118BC31" w:rsidR="00CB0BA6" w:rsidRPr="009E2927" w:rsidRDefault="00CB0BA6" w:rsidP="00CB0BA6">
      <w:pPr>
        <w:pStyle w:val="ListParagraph"/>
        <w:numPr>
          <w:ilvl w:val="0"/>
          <w:numId w:val="14"/>
        </w:numPr>
      </w:pPr>
      <w:r>
        <w:t xml:space="preserve">Connection Interval: được định nghĩa là </w:t>
      </w:r>
      <w:r w:rsidR="0017258B">
        <w:t>khoảng thời gian giữa hai điểm bắt đầu của connection event</w:t>
      </w:r>
      <w:r w:rsidR="00F65402">
        <w:t xml:space="preserve">, được giới hạn từ 7.5 mili giây đến 4 giây với độ chia 1.25 mili giây. </w:t>
      </w:r>
    </w:p>
    <w:p w14:paraId="613BFD9C" w14:textId="0D3D6B74" w:rsidR="009E2927" w:rsidRDefault="001C4078" w:rsidP="001C4078">
      <w:pPr>
        <w:pStyle w:val="Heading4"/>
      </w:pPr>
      <w:r>
        <w:t>Attribute Protocol (ATT)</w:t>
      </w:r>
    </w:p>
    <w:p w14:paraId="0850015C" w14:textId="1E5D3CE8" w:rsidR="001C4078" w:rsidRDefault="001C4078" w:rsidP="001C4078">
      <w:r>
        <w:t>ATT định nghĩa ra cấu trúc thông tin mà hai thiết bị cần trao đổi, để hệ thống hóa cũng như dễ dàng hơn trong việc lưu trữ, trao đổi thông tin</w:t>
      </w:r>
      <w:r w:rsidR="00A47EB2">
        <w:t>. Hai thiết bị sử dụng ATT sẽ được gán hai vai trò:</w:t>
      </w:r>
    </w:p>
    <w:p w14:paraId="79F64600" w14:textId="2B6660D1" w:rsidR="00A47EB2" w:rsidRDefault="00A47EB2" w:rsidP="00A47EB2">
      <w:pPr>
        <w:pStyle w:val="ListParagraph"/>
        <w:numPr>
          <w:ilvl w:val="0"/>
          <w:numId w:val="10"/>
        </w:numPr>
      </w:pPr>
      <w:r>
        <w:t xml:space="preserve">Server: là thiết bị chứa dữ liệu mà người dùng cần bao gồm cảm biến, vị trí, gia tốc, thời lượng pin …. Khi được yêu cầu thông tin, server sẽ gửi thông </w:t>
      </w:r>
      <w:r>
        <w:lastRenderedPageBreak/>
        <w:t xml:space="preserve">tin đó đến các thiết bị yêu cầu ví dụ như các Gateway hoặc điện thoại. Ngoài ra, việc gửi thông tin còn có thể thông qua cách Server sẽ tự động gửi đi dữ liệu tới </w:t>
      </w:r>
      <w:r w:rsidR="00350845">
        <w:t xml:space="preserve">thiết bị đã đăng ký nhận thông báo khi dữ liệu thay đổi từ trước đó. Đó </w:t>
      </w:r>
      <w:r w:rsidR="001C0D75">
        <w:t>được định nghĩa</w:t>
      </w:r>
      <w:r w:rsidR="00350845">
        <w:t xml:space="preserve"> là notification.</w:t>
      </w:r>
    </w:p>
    <w:p w14:paraId="69BD927A" w14:textId="37613ED9" w:rsidR="00A47EB2" w:rsidRDefault="00A47EB2" w:rsidP="00A47EB2">
      <w:pPr>
        <w:pStyle w:val="ListParagraph"/>
        <w:numPr>
          <w:ilvl w:val="0"/>
          <w:numId w:val="10"/>
        </w:numPr>
      </w:pPr>
      <w:r>
        <w:t>Client: là thiết bị</w:t>
      </w:r>
      <w:r w:rsidR="001C0D75">
        <w:t xml:space="preserve"> giao tiếp với server với mục đích đọc dữ liệu, cũng như điều khiển server khi cần thiết. </w:t>
      </w:r>
      <w:r w:rsidR="00835E07">
        <w:t>Client cũng là thiết bị đăng ký nhận notification từ phía server từ trước để có thể nhận được dữ liệu gửi từ server sang khi chúng thay đổi</w:t>
      </w:r>
      <w:r w:rsidR="00BA4A97">
        <w:t>.</w:t>
      </w:r>
      <w:r w:rsidR="004C63C1">
        <w:t xml:space="preserve"> </w:t>
      </w:r>
    </w:p>
    <w:p w14:paraId="28B4DE87" w14:textId="6CB71690" w:rsidR="004C63C1" w:rsidRDefault="004C63C1" w:rsidP="004C63C1">
      <w:r>
        <w:t>Các attributes được định danh bởi các yếu tố sau:</w:t>
      </w:r>
    </w:p>
    <w:p w14:paraId="46E97212" w14:textId="38E4039A" w:rsidR="004C63C1" w:rsidRDefault="004C63C1" w:rsidP="004C63C1">
      <w:pPr>
        <w:pStyle w:val="ListParagraph"/>
        <w:numPr>
          <w:ilvl w:val="0"/>
          <w:numId w:val="10"/>
        </w:numPr>
      </w:pPr>
      <w:r>
        <w:t>Attribute Type: Các attribute được định dannh bởi các UUID (Universally Unique Identifier), có độ dài 16 bits (được quy định bởi Bluetooth SIG) hoặc 128 bits với các attribute do người dùng quy định.</w:t>
      </w:r>
    </w:p>
    <w:p w14:paraId="43F3D528" w14:textId="34B358BC" w:rsidR="004C63C1" w:rsidRDefault="004C63C1" w:rsidP="004C63C1">
      <w:pPr>
        <w:pStyle w:val="ListParagraph"/>
        <w:numPr>
          <w:ilvl w:val="0"/>
          <w:numId w:val="10"/>
        </w:numPr>
      </w:pPr>
      <w:r>
        <w:t>Attribute Handle: là một giá trị 16 bits mà server gán cho mỗi attribute,</w:t>
      </w:r>
      <w:r w:rsidR="00066D27">
        <w:t xml:space="preserve"> giống như một địa chỉ. Giá trị này được client sử dụng để tham chiếu các attributes</w:t>
      </w:r>
      <w:r w:rsidR="007A06EA">
        <w:t>.</w:t>
      </w:r>
    </w:p>
    <w:p w14:paraId="5F5FE87B" w14:textId="38D92004" w:rsidR="007A06EA" w:rsidRDefault="007A06EA" w:rsidP="004C63C1">
      <w:pPr>
        <w:pStyle w:val="ListParagraph"/>
        <w:numPr>
          <w:ilvl w:val="0"/>
          <w:numId w:val="10"/>
        </w:numPr>
      </w:pPr>
      <w:r>
        <w:t>Attribute Permission: Quy định các hành động có thể làm với attribute đó, ví dụ như đọc, ghi hoặc notify.</w:t>
      </w:r>
    </w:p>
    <w:p w14:paraId="7CAE09C6" w14:textId="4BA0EB8C" w:rsidR="003E018B" w:rsidRDefault="00F56376" w:rsidP="003E018B">
      <w:pPr>
        <w:pStyle w:val="Heading4"/>
      </w:pPr>
      <w:r>
        <w:t>Generic Attribute Profile (GATT)</w:t>
      </w:r>
    </w:p>
    <w:p w14:paraId="7779265C" w14:textId="0DA6D52D" w:rsidR="00F56376" w:rsidRDefault="00F56376" w:rsidP="00F56376">
      <w:r>
        <w:t>GATT là thuật ngữ sẽ gặp khá nhiều với các lập trình viên BLE, GATT cơ bản dựa trên ATT</w:t>
      </w:r>
      <w:r w:rsidR="008E6CF1">
        <w:t xml:space="preserve">. </w:t>
      </w:r>
    </w:p>
    <w:p w14:paraId="40B84F6C" w14:textId="77777777" w:rsidR="008E6CF1" w:rsidRDefault="008E6CF1" w:rsidP="008E6CF1">
      <w:pPr>
        <w:keepNext/>
        <w:jc w:val="center"/>
      </w:pPr>
      <w:r>
        <w:rPr>
          <w:noProof/>
        </w:rPr>
        <w:lastRenderedPageBreak/>
        <w:drawing>
          <wp:inline distT="0" distB="0" distL="0" distR="0" wp14:anchorId="6FE6C82A" wp14:editId="463BEE66">
            <wp:extent cx="2584450" cy="30986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3722" cy="3109774"/>
                    </a:xfrm>
                    <a:prstGeom prst="rect">
                      <a:avLst/>
                    </a:prstGeom>
                  </pic:spPr>
                </pic:pic>
              </a:graphicData>
            </a:graphic>
          </wp:inline>
        </w:drawing>
      </w:r>
    </w:p>
    <w:p w14:paraId="544CDFEF" w14:textId="0628169E" w:rsidR="008E6CF1" w:rsidRDefault="008E6CF1" w:rsidP="008E6CF1">
      <w:pPr>
        <w:pStyle w:val="Caption"/>
      </w:pPr>
      <w:bookmarkStart w:id="74" w:name="_Toc110168236"/>
      <w:r>
        <w:t xml:space="preserve">Hình </w:t>
      </w:r>
      <w:fldSimple w:instr=" STYLEREF 1 \s ">
        <w:r w:rsidR="00475286">
          <w:rPr>
            <w:noProof/>
          </w:rPr>
          <w:t>2</w:t>
        </w:r>
      </w:fldSimple>
      <w:r w:rsidR="00475286">
        <w:t>.</w:t>
      </w:r>
      <w:fldSimple w:instr=" SEQ Hình \* ARABIC \s 1 ">
        <w:r w:rsidR="00475286">
          <w:rPr>
            <w:noProof/>
          </w:rPr>
          <w:t>11</w:t>
        </w:r>
      </w:fldSimple>
      <w:r>
        <w:t xml:space="preserve"> Profiles, Services và Characteristics</w:t>
      </w:r>
      <w:bookmarkEnd w:id="74"/>
    </w:p>
    <w:p w14:paraId="3416D2C2" w14:textId="7FE2FCAA" w:rsidR="008E6CF1" w:rsidRDefault="008E6CF1" w:rsidP="008E6CF1">
      <w:r>
        <w:t xml:space="preserve">Hình 2.11 mô tả rõ nhất các cấu trúc dữ liệu của GATT gồm </w:t>
      </w:r>
      <w:r w:rsidR="00C00B69">
        <w:t>profile, service và characteristic. GATT dựa trên ATT, nên vẫn sẽ có hai vai trò là server và client.</w:t>
      </w:r>
      <w:r w:rsidR="006B5F7D">
        <w:t xml:space="preserve"> Tuy nhiên, một thiết bị có thể chạy song song hai vai trò server và client khi có thể đọc dữ liệu từ một server khác, sau đó gửi dữ liệu đó đi </w:t>
      </w:r>
      <w:r w:rsidR="00905909">
        <w:t>tới một client khác với vai trò một server.</w:t>
      </w:r>
    </w:p>
    <w:p w14:paraId="4203EFEE" w14:textId="05394620" w:rsidR="00681705" w:rsidRDefault="00681705" w:rsidP="00681705">
      <w:pPr>
        <w:pStyle w:val="ListParagraph"/>
        <w:numPr>
          <w:ilvl w:val="0"/>
          <w:numId w:val="10"/>
        </w:numPr>
      </w:pPr>
      <w:r>
        <w:t>Service: bao gồm một hoặc nhiều attribute</w:t>
      </w:r>
      <w:r w:rsidR="00B63DBE">
        <w:t>, một trong số đó có thể là characteristic</w:t>
      </w:r>
      <w:r>
        <w:t xml:space="preserve"> để có thể đáp ứng các chức năng cụ thể của server. Ví dụ, service về pin của SIG bao gồm một characteristic là battery level</w:t>
      </w:r>
      <w:r w:rsidR="00B63DBE">
        <w:t>. Ngoài ra, service còn chứa các attribute khác mà không phải là characteristic, phục vụ việc định nghĩa cũng như các quyền truy cập service.</w:t>
      </w:r>
    </w:p>
    <w:p w14:paraId="0143DE7E" w14:textId="32297E35" w:rsidR="00D37A6D" w:rsidRDefault="00D37A6D" w:rsidP="00D37A6D">
      <w:pPr>
        <w:pStyle w:val="ListParagraph"/>
        <w:numPr>
          <w:ilvl w:val="0"/>
          <w:numId w:val="10"/>
        </w:numPr>
      </w:pPr>
      <w:r>
        <w:t>Characteristic: là một phần của một service, biểu diễn một phần thông tin mà server muốn chia sẻ tới các client. Characteristic chứa các attribute để định nghĩa các giá trị mà nó giữ:</w:t>
      </w:r>
    </w:p>
    <w:p w14:paraId="7CDB8ACC" w14:textId="6B93E03E" w:rsidR="00D37A6D" w:rsidRDefault="00D37A6D" w:rsidP="00D37A6D">
      <w:pPr>
        <w:pStyle w:val="ListParagraph"/>
        <w:numPr>
          <w:ilvl w:val="0"/>
          <w:numId w:val="14"/>
        </w:numPr>
      </w:pPr>
      <w:r>
        <w:t>Properties: được biểu diễn bởi một số các bit để định nghĩa các mà các giá trị characteristic có thể được sử dụng như đọc, ghi, ghi không phản hồi, thông báo,…</w:t>
      </w:r>
    </w:p>
    <w:p w14:paraId="6B849619" w14:textId="1B4F3C2D" w:rsidR="003B52DD" w:rsidRDefault="00D37A6D" w:rsidP="003B52DD">
      <w:pPr>
        <w:pStyle w:val="ListParagraph"/>
        <w:numPr>
          <w:ilvl w:val="0"/>
          <w:numId w:val="14"/>
        </w:numPr>
      </w:pPr>
      <w:r>
        <w:t>Descriptors: được sử dụng để chứa các thông tin liên quan đến giá trị của các characteristic như các trường sử dụng cho việc đăng ký nhận thông báo từ server, trường về định dạng và đơn vị của giá trị.</w:t>
      </w:r>
    </w:p>
    <w:p w14:paraId="49C453ED" w14:textId="2BF966C3" w:rsidR="003B52DD" w:rsidRPr="008E6CF1" w:rsidRDefault="003B52DD" w:rsidP="007D6B52">
      <w:r>
        <w:lastRenderedPageBreak/>
        <w:t>Sau khi đã hiểu rõ cách hai thiết bị BLE thiết lập kết nối, trao đổi dữ liệu và cấu trúc dữ liệu, việc lập trình sẽ dựa chủ yếu trên các hoạt động đọc ghi các service, characteristic và descriptor.</w:t>
      </w:r>
      <w:r w:rsidR="007D6B52">
        <w:t xml:space="preserve"> Phần tiếp theo, đồ án đi vào thiết kế thiết bị gateway với hai phần chính là phần cứng và phần mềm.</w:t>
      </w:r>
    </w:p>
    <w:p w14:paraId="2EF69229" w14:textId="6439B087" w:rsidR="005A77D0" w:rsidRPr="005A77D0" w:rsidRDefault="00354A1F" w:rsidP="00065F9D">
      <w:pPr>
        <w:pStyle w:val="Heading2"/>
      </w:pPr>
      <w:bookmarkStart w:id="75" w:name="_Toc110153562"/>
      <w:bookmarkStart w:id="76" w:name="_Toc110171921"/>
      <w:r>
        <w:t>Thiết kế Gateway</w:t>
      </w:r>
      <w:bookmarkEnd w:id="75"/>
      <w:bookmarkEnd w:id="76"/>
    </w:p>
    <w:p w14:paraId="7EBF1BC9" w14:textId="4196EB9E" w:rsidR="00D37722" w:rsidRDefault="00D37722" w:rsidP="00D37722">
      <w:pPr>
        <w:pStyle w:val="Heading3"/>
      </w:pPr>
      <w:bookmarkStart w:id="77" w:name="_Toc110153563"/>
      <w:bookmarkStart w:id="78" w:name="_Toc110171922"/>
      <w:r>
        <w:t>Yêu cầu hệ thống</w:t>
      </w:r>
      <w:bookmarkEnd w:id="77"/>
      <w:bookmarkEnd w:id="78"/>
    </w:p>
    <w:p w14:paraId="56F54F9E" w14:textId="7D3B8D78" w:rsidR="003C7B22" w:rsidRDefault="00D37722" w:rsidP="00EE4ECD">
      <w:r>
        <w:t>Gateway là thiết bị quản lý trực tiếp với hệ thống định vị tại hiện trường, có chức năng là cầu nối, truyền tải dữ liệu mang thông tin vị trí</w:t>
      </w:r>
      <w:r w:rsidR="00F63406">
        <w:t xml:space="preserve">, đồng thời cấu hình các thiết bị khi có yêu cầu từ cloud. </w:t>
      </w:r>
      <w:r w:rsidR="00CF2942">
        <w:t>Vai trò quản lý của Gateway hết sức quan trọng, luôn phải đảm bảo</w:t>
      </w:r>
      <w:r w:rsidR="00B93FFF">
        <w:t xml:space="preserve"> kiểm soát được trạng thái on/off của các node trong hệ thống và giữ được độ ổn định khi số lượng tag lớn. Hầu hết các chip BLE trên thị trường đều hỗ trợ giới hạn số lượng thiết bị kết nối BLE với chip</w:t>
      </w:r>
      <w:r w:rsidR="000F48C8">
        <w:t>, cụ thể là kết nối GATT</w:t>
      </w:r>
      <w:r w:rsidR="00B93FFF">
        <w:t xml:space="preserve"> tại cùng một thời điểm, nên việc xử lý</w:t>
      </w:r>
      <w:r w:rsidR="00791CCC">
        <w:t xml:space="preserve"> ở phần mềm</w:t>
      </w:r>
      <w:r w:rsidR="00B93FFF">
        <w:t xml:space="preserve"> để có thể đảm bảo thông tin không bị trễ là một </w:t>
      </w:r>
      <w:r w:rsidR="00EE4ECD">
        <w:t>yêu cầu quan trọng</w:t>
      </w:r>
      <w:r w:rsidR="00B93FFF">
        <w:t>.</w:t>
      </w:r>
      <w:r w:rsidR="00EE4ECD">
        <w:t xml:space="preserve"> </w:t>
      </w:r>
    </w:p>
    <w:p w14:paraId="2180D56D" w14:textId="043C90BD" w:rsidR="00EE4ECD" w:rsidRDefault="003C7B22" w:rsidP="009940F3">
      <w:r>
        <w:t xml:space="preserve">Thông thường, Gateway sẽ sử dụng kết nối WiFi để đưa dữ liệu lên Cloud. Tuy nhiên với môi trường nhà máy, </w:t>
      </w:r>
      <w:r w:rsidR="002F60CE">
        <w:t>hệ thống mạng thường sử dụng chuẩn Ethernet. Vì thế, ngoài WiFi, Ethernet sẽ là một lựa chọn thứ hai để giao tiếp với Cloud của thiết bị Gateway.</w:t>
      </w:r>
      <w:r w:rsidR="009940F3">
        <w:t xml:space="preserve"> </w:t>
      </w:r>
      <w:r w:rsidR="00EE4ECD">
        <w:t>Các tiêu chí kĩ thuật cần có cho một thiết bị BLE Gateway được mô tả dưới đây:</w:t>
      </w:r>
    </w:p>
    <w:p w14:paraId="53880055" w14:textId="7D73D2F3" w:rsidR="00362DF8" w:rsidRDefault="00F77084" w:rsidP="00362DF8">
      <w:pPr>
        <w:pStyle w:val="ListParagraph"/>
        <w:numPr>
          <w:ilvl w:val="0"/>
          <w:numId w:val="10"/>
        </w:numPr>
      </w:pPr>
      <w:r>
        <w:t>Khối</w:t>
      </w:r>
      <w:r w:rsidR="00EE4ECD">
        <w:t xml:space="preserve"> nguồn: Do thiết bị Gateway</w:t>
      </w:r>
      <w:r w:rsidR="00436973">
        <w:t xml:space="preserve"> là thiết bị cần chạy liên tục và ổn định, nên nguồn sẽ được lấy từ điện lưới</w:t>
      </w:r>
      <w:r>
        <w:t xml:space="preserve"> 220VAC</w:t>
      </w:r>
      <w:r w:rsidR="00436973">
        <w:t xml:space="preserve">. Cùng với đó, do thiết bị </w:t>
      </w:r>
      <w:r w:rsidR="00362DF8">
        <w:t xml:space="preserve">có thể được lắp ở trong nhà, nhà máy, nên phải ưu tiên cho việc dễ lắp đặt. Vì thế, </w:t>
      </w:r>
      <w:r w:rsidR="005242E9">
        <w:t>thiết bị sẽ được thiết kế phần nguồn trên mạch, thay vì sử dụng adapter AC – DC.</w:t>
      </w:r>
    </w:p>
    <w:p w14:paraId="5F70A1AC" w14:textId="117E65DB" w:rsidR="005049FB" w:rsidRDefault="005049FB" w:rsidP="00362DF8">
      <w:pPr>
        <w:pStyle w:val="ListParagraph"/>
        <w:numPr>
          <w:ilvl w:val="0"/>
          <w:numId w:val="10"/>
        </w:numPr>
      </w:pPr>
      <w:r>
        <w:t>Khối lưu trữ:</w:t>
      </w:r>
      <w:r w:rsidR="00AE7CF4">
        <w:t xml:space="preserve"> Mục đích chính của khối lưu trữ là lưu lại các thông tin quan trọng của thiết bị cũng như hỗ trợ vào quá trình cập nhật </w:t>
      </w:r>
      <w:r w:rsidR="00E446DE">
        <w:t xml:space="preserve">firmware cho thiết bị. Khi thiết bị đã vào giai đoạn sản xuất và đến tay người dùng, sẽ gặp phải các lỗi mà người thiết kế không thể tính toán trước. Khi đó, </w:t>
      </w:r>
      <w:r w:rsidR="00A92036">
        <w:t>người thiết kế cần cập nhật các phiên bản phần mềm mới có thể xử lý được các lỗi đó.</w:t>
      </w:r>
      <w:r w:rsidR="00463065">
        <w:t xml:space="preserve"> Trên thiết bị nên được lưu trữ cả hai bản firmware cùng một lúc để phòng trừ trường hợp bản firmware mới bị lỗi. Khối lưu trữ có thể sử dụng bộ nhớ </w:t>
      </w:r>
      <w:r w:rsidR="00463065">
        <w:lastRenderedPageBreak/>
        <w:t>Flash với giá thành hợp lí và hỗ trợ các thư viện, tài liệu giao tiếp cũng như tốc độ đọc ghi rất cao.</w:t>
      </w:r>
    </w:p>
    <w:p w14:paraId="3916380F" w14:textId="2132A1CB" w:rsidR="00887897" w:rsidRDefault="00887897" w:rsidP="00362DF8">
      <w:pPr>
        <w:pStyle w:val="ListParagraph"/>
        <w:numPr>
          <w:ilvl w:val="0"/>
          <w:numId w:val="10"/>
        </w:numPr>
      </w:pPr>
      <w:r>
        <w:t>Khối Ethernet:</w:t>
      </w:r>
      <w:r w:rsidR="00657852">
        <w:t xml:space="preserve"> </w:t>
      </w:r>
    </w:p>
    <w:p w14:paraId="5983AE02" w14:textId="12992B90" w:rsidR="00E95EA8" w:rsidRDefault="00466706" w:rsidP="00E95EA8">
      <w:pPr>
        <w:pStyle w:val="ListParagraph"/>
        <w:numPr>
          <w:ilvl w:val="0"/>
          <w:numId w:val="10"/>
        </w:numPr>
      </w:pPr>
      <w:r>
        <w:t>Khối hiển thị, thông báo:</w:t>
      </w:r>
      <w:r w:rsidR="00E95EA8">
        <w:t xml:space="preserve"> mục đích chính của khối là để giúp người dùng dễ nhận biết các trạng thái của hệ thống như kết nối mạng thành công hay </w:t>
      </w:r>
      <w:r w:rsidR="00DF7332">
        <w:t>đang kết nối tới Cloud vì theo mô hình mạng, gateway được ưu tiên đặt ở vị trí cao nhất để tránh các vật cản. Vậy nên việc sử dụng các khối hiển thị như LED</w:t>
      </w:r>
      <w:r w:rsidR="00904FA4">
        <w:t xml:space="preserve"> và khối thông báo sử dụng còi chíp sẽ giúp </w:t>
      </w:r>
      <w:r w:rsidR="00D56513">
        <w:t>cải thiện sự tương tác với người dùng.</w:t>
      </w:r>
    </w:p>
    <w:p w14:paraId="4444F47F" w14:textId="21E30804" w:rsidR="00973CF6" w:rsidRDefault="00F77084" w:rsidP="00973CF6">
      <w:pPr>
        <w:pStyle w:val="ListParagraph"/>
        <w:numPr>
          <w:ilvl w:val="0"/>
          <w:numId w:val="10"/>
        </w:numPr>
      </w:pPr>
      <w:r>
        <w:t>Khối xử lý trung tâm: Sau khối nguồn, khối xử lý trung tâm là một trong những phần quan trọng nhất của thiết bị. Tất cả các thuật toán</w:t>
      </w:r>
      <w:r w:rsidR="003E20B0">
        <w:t xml:space="preserve"> quản lý</w:t>
      </w:r>
      <w:r>
        <w:t xml:space="preserve">, truyền thông </w:t>
      </w:r>
      <w:r w:rsidR="003E20B0">
        <w:t xml:space="preserve">BLE, WiFi sẽ được khối xử lý trung tâm đảm nhận. Hiện nay trên thị trường đã có rất nhiều chip được tích hợp các chức năng trên, gọi là SoC. </w:t>
      </w:r>
      <w:r w:rsidR="00BB791B">
        <w:t>Các SoC có kích thước nhỏ gọn, có đầy đủ chức năng truyền thông và bộ xử lý mạnh, phù hợp cho các ứng dụng Gateway.</w:t>
      </w:r>
      <w:r w:rsidR="00973CF6">
        <w:t xml:space="preserve"> Khối xủ lý trung tâm cần được lựa chọn dựa trên những yêu cầu sau: </w:t>
      </w:r>
    </w:p>
    <w:p w14:paraId="1DB73BAD" w14:textId="41F2C60B" w:rsidR="00973CF6" w:rsidRDefault="00973CF6" w:rsidP="00973CF6">
      <w:pPr>
        <w:pStyle w:val="ListParagraph"/>
        <w:numPr>
          <w:ilvl w:val="0"/>
          <w:numId w:val="11"/>
        </w:numPr>
      </w:pPr>
      <w:r>
        <w:t>Lõi của MCU, xung nhịp lõi của SoC</w:t>
      </w:r>
    </w:p>
    <w:p w14:paraId="11F64B11" w14:textId="1C120C2B" w:rsidR="00973CF6" w:rsidRDefault="00973CF6" w:rsidP="00973CF6">
      <w:pPr>
        <w:pStyle w:val="ListParagraph"/>
        <w:numPr>
          <w:ilvl w:val="0"/>
          <w:numId w:val="11"/>
        </w:numPr>
      </w:pPr>
      <w:r>
        <w:t>Độ phổ biến của SoC</w:t>
      </w:r>
    </w:p>
    <w:p w14:paraId="7B69915A" w14:textId="2ABAD8C4" w:rsidR="00973CF6" w:rsidRDefault="00973CF6" w:rsidP="00973CF6">
      <w:pPr>
        <w:pStyle w:val="ListParagraph"/>
        <w:numPr>
          <w:ilvl w:val="0"/>
          <w:numId w:val="11"/>
        </w:numPr>
      </w:pPr>
      <w:r>
        <w:t>Các công cụ hỗ trợ phát triển (từ hãng và cộng đồng), khả năng hỗ trợ nếu phát sinh lỗi trong quá trình lập trình</w:t>
      </w:r>
    </w:p>
    <w:p w14:paraId="5D1AA226" w14:textId="3963C8F8" w:rsidR="00973CF6" w:rsidRDefault="00973CF6" w:rsidP="00973CF6">
      <w:pPr>
        <w:pStyle w:val="ListParagraph"/>
        <w:numPr>
          <w:ilvl w:val="0"/>
          <w:numId w:val="11"/>
        </w:numPr>
      </w:pPr>
      <w:r>
        <w:t>Số lượng ngoại vi phải phù hợp với yêu cầu của bài toán</w:t>
      </w:r>
    </w:p>
    <w:p w14:paraId="416DD49E" w14:textId="042118BC" w:rsidR="00973CF6" w:rsidRDefault="00973CF6" w:rsidP="00973CF6">
      <w:pPr>
        <w:pStyle w:val="ListParagraph"/>
        <w:numPr>
          <w:ilvl w:val="0"/>
          <w:numId w:val="11"/>
        </w:numPr>
      </w:pPr>
      <w:r>
        <w:t>Giá cả hợp lí để tối ưu giá thành sản phẩm</w:t>
      </w:r>
    </w:p>
    <w:p w14:paraId="1D7DE2F8" w14:textId="7B6704F0" w:rsidR="005049FB" w:rsidRDefault="005049FB" w:rsidP="005049FB">
      <w:pPr>
        <w:pStyle w:val="ListParagraph"/>
        <w:numPr>
          <w:ilvl w:val="0"/>
          <w:numId w:val="11"/>
        </w:numPr>
      </w:pPr>
      <w:r>
        <w:t>Độ ổn định khi hoạt động lâu dài</w:t>
      </w:r>
    </w:p>
    <w:p w14:paraId="5D44805D" w14:textId="5EB18C82" w:rsidR="00E96BB0" w:rsidRDefault="004B700C" w:rsidP="00887897">
      <w:pPr>
        <w:pStyle w:val="ListParagraph"/>
        <w:ind w:left="1080" w:firstLine="0"/>
      </w:pPr>
      <w:r>
        <w:t>Căn cứ vào các yêu cầu đặt ra</w:t>
      </w:r>
      <w:r w:rsidR="00887897">
        <w:t xml:space="preserve"> của khối xử lý trung tâm và các khối ngoại vi</w:t>
      </w:r>
      <w:r w:rsidR="00685690">
        <w:t xml:space="preserve">, SoC cần hỗ trợ thêm các ngoại vi sau: </w:t>
      </w:r>
    </w:p>
    <w:p w14:paraId="52771DEF" w14:textId="5EE892CC" w:rsidR="00582089" w:rsidRDefault="00582089" w:rsidP="00466706">
      <w:pPr>
        <w:pStyle w:val="ListParagraph"/>
        <w:numPr>
          <w:ilvl w:val="0"/>
          <w:numId w:val="10"/>
        </w:numPr>
      </w:pPr>
      <w:r>
        <w:t xml:space="preserve">Khối SPI: </w:t>
      </w:r>
      <w:r w:rsidR="00A269BC">
        <w:t xml:space="preserve">hai khối SPI hỗ trợ </w:t>
      </w:r>
      <w:r>
        <w:t>giao tiếp với Ethernet và Flash, đảm bảo tốc độ từ 40 – 80 MHz</w:t>
      </w:r>
    </w:p>
    <w:p w14:paraId="423786E5" w14:textId="4B36A8F2" w:rsidR="00466706" w:rsidRDefault="00466706" w:rsidP="00466706">
      <w:pPr>
        <w:pStyle w:val="ListParagraph"/>
        <w:numPr>
          <w:ilvl w:val="0"/>
          <w:numId w:val="10"/>
        </w:numPr>
      </w:pPr>
      <w:r>
        <w:t xml:space="preserve">Khối GPIO: hỗ trợ từ 10 GPIO cho việc điều khiển khối </w:t>
      </w:r>
      <w:r w:rsidR="00A269BC">
        <w:t>hiển thị, thông báo và phục vụ cho việc nạp firmware, debug</w:t>
      </w:r>
    </w:p>
    <w:p w14:paraId="0AFC2708" w14:textId="6D10373C" w:rsidR="00A269BC" w:rsidRDefault="00A269BC" w:rsidP="00466706">
      <w:pPr>
        <w:pStyle w:val="ListParagraph"/>
        <w:numPr>
          <w:ilvl w:val="0"/>
          <w:numId w:val="10"/>
        </w:numPr>
      </w:pPr>
      <w:r>
        <w:t xml:space="preserve">Khối UART: hỗ trợ việc debug trong quá trình phát triển </w:t>
      </w:r>
    </w:p>
    <w:p w14:paraId="0278F840" w14:textId="2B1B450F" w:rsidR="00F94882" w:rsidRDefault="00F94882" w:rsidP="00F94882">
      <w:pPr>
        <w:pStyle w:val="Heading3"/>
      </w:pPr>
      <w:bookmarkStart w:id="79" w:name="_Toc110153564"/>
      <w:bookmarkStart w:id="80" w:name="_Toc110171923"/>
      <w:r>
        <w:lastRenderedPageBreak/>
        <w:t>Tổng quan hệ thống</w:t>
      </w:r>
      <w:bookmarkEnd w:id="79"/>
      <w:bookmarkEnd w:id="80"/>
    </w:p>
    <w:p w14:paraId="427698CA" w14:textId="0ED8E76E" w:rsidR="00637AB5" w:rsidRDefault="00982A4A" w:rsidP="00637AB5">
      <w:r>
        <w:t>Dựa vào yêu cầu của hệ thống, kết hợp với kinh nghiệm và giá, độ có sẵn của linh kiện, đồ án đã lựa chọn các</w:t>
      </w:r>
      <w:r w:rsidR="000B0225">
        <w:t xml:space="preserve"> phần tử chính của các khối như sau:</w:t>
      </w:r>
    </w:p>
    <w:p w14:paraId="42BC520E" w14:textId="0AEDEF57" w:rsidR="00282850" w:rsidRDefault="00282850" w:rsidP="00282850">
      <w:pPr>
        <w:pStyle w:val="Caption"/>
        <w:keepNext/>
      </w:pPr>
      <w:bookmarkStart w:id="81" w:name="_Toc110168464"/>
      <w:bookmarkStart w:id="82" w:name="_Toc110168488"/>
      <w:r>
        <w:t xml:space="preserve">Bảng  </w:t>
      </w:r>
      <w:fldSimple w:instr=" STYLEREF 1 \s ">
        <w:r w:rsidR="00B5518A">
          <w:rPr>
            <w:noProof/>
          </w:rPr>
          <w:t>2</w:t>
        </w:r>
      </w:fldSimple>
      <w:r w:rsidR="00B5518A">
        <w:t>.</w:t>
      </w:r>
      <w:fldSimple w:instr=" SEQ Bảng_ \* ARABIC \s 1 ">
        <w:r w:rsidR="00B5518A">
          <w:rPr>
            <w:noProof/>
          </w:rPr>
          <w:t>1</w:t>
        </w:r>
      </w:fldSimple>
      <w:r>
        <w:t xml:space="preserve"> Các phần tử linh kiện chính</w:t>
      </w:r>
      <w:bookmarkEnd w:id="81"/>
      <w:bookmarkEnd w:id="82"/>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94"/>
        <w:gridCol w:w="3746"/>
      </w:tblGrid>
      <w:tr w:rsidR="00C55126" w14:paraId="3EB8168C" w14:textId="77777777" w:rsidTr="00E26601">
        <w:tc>
          <w:tcPr>
            <w:tcW w:w="3094" w:type="dxa"/>
          </w:tcPr>
          <w:p w14:paraId="4227CBCE" w14:textId="17EB4E0E" w:rsidR="00C55126" w:rsidRDefault="00C55126" w:rsidP="00282850">
            <w:pPr>
              <w:ind w:firstLine="0"/>
            </w:pPr>
          </w:p>
        </w:tc>
        <w:tc>
          <w:tcPr>
            <w:tcW w:w="3746" w:type="dxa"/>
          </w:tcPr>
          <w:p w14:paraId="0BC27967" w14:textId="39AC7224" w:rsidR="00C55126" w:rsidRDefault="00C55126" w:rsidP="00282850">
            <w:pPr>
              <w:ind w:firstLine="0"/>
              <w:jc w:val="center"/>
            </w:pPr>
            <w:r>
              <w:t>IC/SoC</w:t>
            </w:r>
          </w:p>
        </w:tc>
      </w:tr>
      <w:tr w:rsidR="00C55126" w14:paraId="39366FD0" w14:textId="77777777" w:rsidTr="00E26601">
        <w:tc>
          <w:tcPr>
            <w:tcW w:w="3094" w:type="dxa"/>
          </w:tcPr>
          <w:p w14:paraId="412E9D76" w14:textId="0568E86D" w:rsidR="00C55126" w:rsidRDefault="00C55126" w:rsidP="00282850">
            <w:pPr>
              <w:ind w:firstLine="0"/>
            </w:pPr>
            <w:r>
              <w:t>Khối xử lý trung tâm</w:t>
            </w:r>
          </w:p>
        </w:tc>
        <w:tc>
          <w:tcPr>
            <w:tcW w:w="3746" w:type="dxa"/>
          </w:tcPr>
          <w:p w14:paraId="345B9A2D" w14:textId="24A9513A" w:rsidR="00C55126" w:rsidRDefault="00C55126" w:rsidP="00282850">
            <w:pPr>
              <w:ind w:firstLine="0"/>
            </w:pPr>
            <w:r>
              <w:t>SoC ESP32 Wroom 32</w:t>
            </w:r>
          </w:p>
        </w:tc>
      </w:tr>
      <w:tr w:rsidR="00C55126" w14:paraId="14D1F76D" w14:textId="77777777" w:rsidTr="00E26601">
        <w:tc>
          <w:tcPr>
            <w:tcW w:w="3094" w:type="dxa"/>
          </w:tcPr>
          <w:p w14:paraId="3745C031" w14:textId="43612DD2" w:rsidR="00C55126" w:rsidRDefault="00C55126" w:rsidP="00282850">
            <w:pPr>
              <w:ind w:firstLine="0"/>
            </w:pPr>
            <w:r>
              <w:t>Khối nguồn</w:t>
            </w:r>
          </w:p>
        </w:tc>
        <w:tc>
          <w:tcPr>
            <w:tcW w:w="3746" w:type="dxa"/>
          </w:tcPr>
          <w:p w14:paraId="09EAEEA5" w14:textId="58A14073" w:rsidR="00C55126" w:rsidRDefault="00C55126" w:rsidP="00282850">
            <w:pPr>
              <w:ind w:firstLine="0"/>
            </w:pPr>
            <w:r>
              <w:t xml:space="preserve">Nguồn Flyback 5V 1A </w:t>
            </w:r>
          </w:p>
        </w:tc>
      </w:tr>
      <w:tr w:rsidR="00C55126" w14:paraId="1DBAEAD5" w14:textId="77777777" w:rsidTr="00E26601">
        <w:tc>
          <w:tcPr>
            <w:tcW w:w="3094" w:type="dxa"/>
          </w:tcPr>
          <w:p w14:paraId="560DCF03" w14:textId="2E9F4AED" w:rsidR="00C55126" w:rsidRDefault="00C55126" w:rsidP="00282850">
            <w:pPr>
              <w:ind w:firstLine="0"/>
            </w:pPr>
            <w:r>
              <w:t>Khối Ethernet</w:t>
            </w:r>
          </w:p>
        </w:tc>
        <w:tc>
          <w:tcPr>
            <w:tcW w:w="3746" w:type="dxa"/>
          </w:tcPr>
          <w:p w14:paraId="6ACB8BB1" w14:textId="38E0775F" w:rsidR="00C55126" w:rsidRDefault="00C55126" w:rsidP="00282850">
            <w:pPr>
              <w:ind w:firstLine="0"/>
            </w:pPr>
            <w:r>
              <w:t>IC W5500</w:t>
            </w:r>
          </w:p>
        </w:tc>
      </w:tr>
      <w:tr w:rsidR="00C55126" w14:paraId="749B00D3" w14:textId="77777777" w:rsidTr="00E26601">
        <w:tc>
          <w:tcPr>
            <w:tcW w:w="3094" w:type="dxa"/>
          </w:tcPr>
          <w:p w14:paraId="26CFA5A7" w14:textId="696E6BFC" w:rsidR="00C55126" w:rsidRDefault="00C55126" w:rsidP="00282850">
            <w:pPr>
              <w:ind w:firstLine="0"/>
            </w:pPr>
            <w:r>
              <w:t>Khối hiển thị</w:t>
            </w:r>
          </w:p>
        </w:tc>
        <w:tc>
          <w:tcPr>
            <w:tcW w:w="3746" w:type="dxa"/>
          </w:tcPr>
          <w:p w14:paraId="0712BAF5" w14:textId="3E840344" w:rsidR="00C55126" w:rsidRDefault="00C55126" w:rsidP="00282850">
            <w:pPr>
              <w:ind w:firstLine="0"/>
            </w:pPr>
            <w:r>
              <w:t>LED RGB WS2812B</w:t>
            </w:r>
          </w:p>
        </w:tc>
      </w:tr>
      <w:tr w:rsidR="00C55126" w14:paraId="02CCA629" w14:textId="77777777" w:rsidTr="00E26601">
        <w:tc>
          <w:tcPr>
            <w:tcW w:w="3094" w:type="dxa"/>
          </w:tcPr>
          <w:p w14:paraId="27E1CA2B" w14:textId="71D4B360" w:rsidR="00C55126" w:rsidRDefault="00C55126" w:rsidP="00282850">
            <w:pPr>
              <w:ind w:firstLine="0"/>
            </w:pPr>
            <w:r>
              <w:t xml:space="preserve">Khối thông báo </w:t>
            </w:r>
          </w:p>
        </w:tc>
        <w:tc>
          <w:tcPr>
            <w:tcW w:w="3746" w:type="dxa"/>
          </w:tcPr>
          <w:p w14:paraId="1C15939D" w14:textId="3209AB59" w:rsidR="00C55126" w:rsidRDefault="00C55126" w:rsidP="00282850">
            <w:pPr>
              <w:ind w:firstLine="0"/>
            </w:pPr>
            <w:r>
              <w:t xml:space="preserve">Còi chíp </w:t>
            </w:r>
            <w:r w:rsidR="00282850">
              <w:t>PS1240P02BT</w:t>
            </w:r>
          </w:p>
        </w:tc>
      </w:tr>
      <w:tr w:rsidR="00282850" w14:paraId="6CA3E1B3" w14:textId="77777777" w:rsidTr="00E26601">
        <w:tc>
          <w:tcPr>
            <w:tcW w:w="3094" w:type="dxa"/>
          </w:tcPr>
          <w:p w14:paraId="17815EB2" w14:textId="018240D9" w:rsidR="00282850" w:rsidRDefault="00282850" w:rsidP="00282850">
            <w:pPr>
              <w:ind w:firstLine="0"/>
            </w:pPr>
            <w:r>
              <w:t>Khối lưu trữ</w:t>
            </w:r>
          </w:p>
        </w:tc>
        <w:tc>
          <w:tcPr>
            <w:tcW w:w="3746" w:type="dxa"/>
          </w:tcPr>
          <w:p w14:paraId="591A9A72" w14:textId="319008D4" w:rsidR="00282850" w:rsidRDefault="00282850" w:rsidP="00282850">
            <w:pPr>
              <w:ind w:firstLine="0"/>
            </w:pPr>
            <w:r>
              <w:t>IC Flash 16MB W25Q128JVSIQ</w:t>
            </w:r>
          </w:p>
        </w:tc>
      </w:tr>
    </w:tbl>
    <w:p w14:paraId="3233151E" w14:textId="67E9D5D6" w:rsidR="000B0225" w:rsidRDefault="00282850" w:rsidP="00637AB5">
      <w:r>
        <w:br w:type="textWrapping" w:clear="all"/>
      </w:r>
    </w:p>
    <w:p w14:paraId="10BD714D" w14:textId="6C0D7127" w:rsidR="00282850" w:rsidRPr="00D37722" w:rsidRDefault="00282850" w:rsidP="00637AB5">
      <w:r>
        <w:t>Các phần tiếp theo, đồ án sẽ đi vào phân tích lí do lựa chọn các phần tử linh kiện trên và kèm theo các chức năng của linh kiện đó trong mỗi khối tương ứng.</w:t>
      </w:r>
    </w:p>
    <w:p w14:paraId="7F01F4DB" w14:textId="65398D51" w:rsidR="00354A1F" w:rsidRDefault="00C0119A" w:rsidP="00354A1F">
      <w:pPr>
        <w:pStyle w:val="Heading3"/>
      </w:pPr>
      <w:bookmarkStart w:id="83" w:name="_Toc110153565"/>
      <w:bookmarkStart w:id="84" w:name="_Toc110171924"/>
      <w:r>
        <w:t>Thiết kế k</w:t>
      </w:r>
      <w:r w:rsidR="00354A1F">
        <w:t>hối nguồn</w:t>
      </w:r>
      <w:bookmarkEnd w:id="83"/>
      <w:bookmarkEnd w:id="84"/>
    </w:p>
    <w:p w14:paraId="7C1F7792" w14:textId="075FBD41" w:rsidR="00DF198E" w:rsidRDefault="00A269BC" w:rsidP="00DF198E">
      <w:r>
        <w:t>Đây là khối cung cấp năng lượng cho toàn bộ các ngoại vi của thiết bị. Nó được coi như trái tim của thiết bị, quyết định đến sự hoạt động và lâu dài của hệ thống nên cần được tính toán, chọn lựa cẩn thận</w:t>
      </w:r>
      <w:r w:rsidR="00637AB5">
        <w:t>, tính toán cụ thể để có thể đề phòng được các trường hợp quá tải. Bảng dưới đây là dòng hoạt</w:t>
      </w:r>
      <w:r w:rsidR="00901371">
        <w:t xml:space="preserve"> động cụ thể của từng khối dựa trên các linh kiện đã chọn ở phần 2.5.2</w:t>
      </w:r>
      <w:r w:rsidR="008734E6">
        <w:t>.</w:t>
      </w:r>
      <w:r w:rsidR="000B0DAD">
        <w:t xml:space="preserve"> Mức tiêu thụ được liệt kê ở đây là mức tiêu thụ tối đa của các khối và được tham khảo ở tài liệu của hãng sản xuất.</w:t>
      </w:r>
    </w:p>
    <w:p w14:paraId="3D607823" w14:textId="6457D87D" w:rsidR="006F75FA" w:rsidRDefault="006F75FA" w:rsidP="00DF198E"/>
    <w:p w14:paraId="19191305" w14:textId="73D9561D" w:rsidR="006F75FA" w:rsidRDefault="006F75FA" w:rsidP="00DF198E"/>
    <w:p w14:paraId="73C97FCE" w14:textId="143909FC" w:rsidR="00A467F2" w:rsidRDefault="00A467F2" w:rsidP="00DF198E"/>
    <w:p w14:paraId="6B40BDAB" w14:textId="77777777" w:rsidR="00A467F2" w:rsidRDefault="00A467F2" w:rsidP="00DF198E"/>
    <w:p w14:paraId="551307E6" w14:textId="538508D2" w:rsidR="00D019E6" w:rsidRDefault="00D019E6" w:rsidP="00D019E6">
      <w:pPr>
        <w:pStyle w:val="Caption"/>
        <w:keepNext/>
      </w:pPr>
      <w:bookmarkStart w:id="85" w:name="_Toc110168465"/>
      <w:bookmarkStart w:id="86" w:name="_Toc110168489"/>
      <w:r>
        <w:lastRenderedPageBreak/>
        <w:t xml:space="preserve">Bảng  </w:t>
      </w:r>
      <w:fldSimple w:instr=" STYLEREF 1 \s ">
        <w:r w:rsidR="00B5518A">
          <w:rPr>
            <w:noProof/>
          </w:rPr>
          <w:t>2</w:t>
        </w:r>
      </w:fldSimple>
      <w:r w:rsidR="00B5518A">
        <w:t>.</w:t>
      </w:r>
      <w:fldSimple w:instr=" SEQ Bảng_ \* ARABIC \s 1 ">
        <w:r w:rsidR="00B5518A">
          <w:rPr>
            <w:noProof/>
          </w:rPr>
          <w:t>2</w:t>
        </w:r>
      </w:fldSimple>
      <w:r>
        <w:t xml:space="preserve"> </w:t>
      </w:r>
      <w:r w:rsidR="00E321ED">
        <w:t>Mức tiêu thụ tối đa của hệ thống</w:t>
      </w:r>
      <w:bookmarkEnd w:id="85"/>
      <w:bookmarkEnd w:id="86"/>
    </w:p>
    <w:tbl>
      <w:tblPr>
        <w:tblStyle w:val="TableGrid"/>
        <w:tblW w:w="0" w:type="auto"/>
        <w:tblLook w:val="04A0" w:firstRow="1" w:lastRow="0" w:firstColumn="1" w:lastColumn="0" w:noHBand="0" w:noVBand="1"/>
      </w:tblPr>
      <w:tblGrid>
        <w:gridCol w:w="918"/>
        <w:gridCol w:w="2160"/>
        <w:gridCol w:w="2970"/>
        <w:gridCol w:w="1350"/>
        <w:gridCol w:w="1710"/>
      </w:tblGrid>
      <w:tr w:rsidR="00A63ABE" w14:paraId="016A2573" w14:textId="77777777" w:rsidTr="008E11E3">
        <w:tc>
          <w:tcPr>
            <w:tcW w:w="918" w:type="dxa"/>
          </w:tcPr>
          <w:p w14:paraId="4B63279C" w14:textId="1B1EF5D1" w:rsidR="00A63ABE" w:rsidRDefault="00A63ABE" w:rsidP="00DF198E">
            <w:pPr>
              <w:ind w:firstLine="0"/>
            </w:pPr>
            <w:r>
              <w:t>STT</w:t>
            </w:r>
          </w:p>
        </w:tc>
        <w:tc>
          <w:tcPr>
            <w:tcW w:w="2160" w:type="dxa"/>
          </w:tcPr>
          <w:p w14:paraId="35F3747F" w14:textId="09589A17" w:rsidR="00A63ABE" w:rsidRDefault="00A63ABE" w:rsidP="00DF198E">
            <w:pPr>
              <w:ind w:firstLine="0"/>
            </w:pPr>
            <w:r>
              <w:t>Linh kiện chính của các khối</w:t>
            </w:r>
          </w:p>
        </w:tc>
        <w:tc>
          <w:tcPr>
            <w:tcW w:w="2970" w:type="dxa"/>
          </w:tcPr>
          <w:p w14:paraId="57C90A65" w14:textId="4A342B58" w:rsidR="00A63ABE" w:rsidRDefault="00A63ABE" w:rsidP="00DF198E">
            <w:pPr>
              <w:ind w:firstLine="0"/>
            </w:pPr>
            <w:r>
              <w:t>Tác vụ tiêu thụ</w:t>
            </w:r>
          </w:p>
        </w:tc>
        <w:tc>
          <w:tcPr>
            <w:tcW w:w="1350" w:type="dxa"/>
          </w:tcPr>
          <w:p w14:paraId="56A0B1DC" w14:textId="317E418B" w:rsidR="00A63ABE" w:rsidRDefault="00A63ABE" w:rsidP="00DF198E">
            <w:pPr>
              <w:ind w:firstLine="0"/>
            </w:pPr>
            <w:r>
              <w:t>Điện áp sử dụng (V)</w:t>
            </w:r>
          </w:p>
        </w:tc>
        <w:tc>
          <w:tcPr>
            <w:tcW w:w="1710" w:type="dxa"/>
          </w:tcPr>
          <w:p w14:paraId="6DD437B6" w14:textId="09F2753B" w:rsidR="00A63ABE" w:rsidRDefault="00A63ABE" w:rsidP="00DF198E">
            <w:pPr>
              <w:ind w:firstLine="0"/>
            </w:pPr>
            <w:r>
              <w:t>Mức tiêu thụ</w:t>
            </w:r>
            <w:r w:rsidR="00C522E8">
              <w:t xml:space="preserve"> tối đa </w:t>
            </w:r>
            <w:r>
              <w:t xml:space="preserve"> (mA)</w:t>
            </w:r>
          </w:p>
        </w:tc>
      </w:tr>
      <w:tr w:rsidR="00A63ABE" w14:paraId="2F47D5A8" w14:textId="77777777" w:rsidTr="008E11E3">
        <w:tc>
          <w:tcPr>
            <w:tcW w:w="918" w:type="dxa"/>
          </w:tcPr>
          <w:p w14:paraId="602B68A5" w14:textId="1DDB21AB" w:rsidR="00A63ABE" w:rsidRDefault="00A63ABE" w:rsidP="00DF198E">
            <w:pPr>
              <w:ind w:firstLine="0"/>
            </w:pPr>
            <w:r>
              <w:t>1</w:t>
            </w:r>
          </w:p>
        </w:tc>
        <w:tc>
          <w:tcPr>
            <w:tcW w:w="2160" w:type="dxa"/>
          </w:tcPr>
          <w:p w14:paraId="7C5A60CC" w14:textId="4986D636" w:rsidR="00A63ABE" w:rsidRDefault="00A63ABE" w:rsidP="00DF198E">
            <w:pPr>
              <w:ind w:firstLine="0"/>
            </w:pPr>
            <w:r>
              <w:t>ESP32-Wroom-32</w:t>
            </w:r>
          </w:p>
        </w:tc>
        <w:tc>
          <w:tcPr>
            <w:tcW w:w="2970" w:type="dxa"/>
          </w:tcPr>
          <w:p w14:paraId="32407C21" w14:textId="33997081" w:rsidR="00A63ABE" w:rsidRDefault="000B0DAD" w:rsidP="00DF198E">
            <w:pPr>
              <w:ind w:firstLine="0"/>
            </w:pPr>
            <w:r>
              <w:t xml:space="preserve">Tất cả các ngoại vi: radio (WiFi và BLE), UART, I2C, </w:t>
            </w:r>
          </w:p>
        </w:tc>
        <w:tc>
          <w:tcPr>
            <w:tcW w:w="1350" w:type="dxa"/>
          </w:tcPr>
          <w:p w14:paraId="6EE6C7F1" w14:textId="41BEBF5F" w:rsidR="00A63ABE" w:rsidRDefault="000B0DAD" w:rsidP="00DF198E">
            <w:pPr>
              <w:ind w:firstLine="0"/>
            </w:pPr>
            <w:r>
              <w:t>3.3</w:t>
            </w:r>
          </w:p>
        </w:tc>
        <w:tc>
          <w:tcPr>
            <w:tcW w:w="1710" w:type="dxa"/>
          </w:tcPr>
          <w:p w14:paraId="26914D1B" w14:textId="101CF3B9" w:rsidR="00A63ABE" w:rsidRDefault="00E321ED" w:rsidP="00DF198E">
            <w:pPr>
              <w:ind w:firstLine="0"/>
            </w:pPr>
            <w:r>
              <w:t>500</w:t>
            </w:r>
            <w:r w:rsidR="005B2CEE">
              <w:t>[td]</w:t>
            </w:r>
          </w:p>
        </w:tc>
      </w:tr>
      <w:tr w:rsidR="00A63ABE" w14:paraId="748EE41F" w14:textId="77777777" w:rsidTr="008E11E3">
        <w:tc>
          <w:tcPr>
            <w:tcW w:w="918" w:type="dxa"/>
          </w:tcPr>
          <w:p w14:paraId="71DC677E" w14:textId="53B7EAAE" w:rsidR="00A63ABE" w:rsidRDefault="005B2CEE" w:rsidP="00DF198E">
            <w:pPr>
              <w:ind w:firstLine="0"/>
            </w:pPr>
            <w:r>
              <w:t>2</w:t>
            </w:r>
          </w:p>
        </w:tc>
        <w:tc>
          <w:tcPr>
            <w:tcW w:w="2160" w:type="dxa"/>
          </w:tcPr>
          <w:p w14:paraId="2F7B4855" w14:textId="17769CB1" w:rsidR="00A63ABE" w:rsidRDefault="005B2CEE" w:rsidP="00DF198E">
            <w:pPr>
              <w:ind w:firstLine="0"/>
            </w:pPr>
            <w:r>
              <w:t>W5500</w:t>
            </w:r>
          </w:p>
        </w:tc>
        <w:tc>
          <w:tcPr>
            <w:tcW w:w="2970" w:type="dxa"/>
          </w:tcPr>
          <w:p w14:paraId="2792AC96" w14:textId="10FEE1B2" w:rsidR="00A63ABE" w:rsidRDefault="005B2CEE" w:rsidP="00DF198E">
            <w:pPr>
              <w:ind w:firstLine="0"/>
            </w:pPr>
            <w:r>
              <w:t>Truyền nhận dữ liệu, tốc độ tối đa 100Mbit/s</w:t>
            </w:r>
          </w:p>
        </w:tc>
        <w:tc>
          <w:tcPr>
            <w:tcW w:w="1350" w:type="dxa"/>
          </w:tcPr>
          <w:p w14:paraId="40F3C9D0" w14:textId="4DC07E12" w:rsidR="00A63ABE" w:rsidRDefault="000B0DAD" w:rsidP="00DF198E">
            <w:pPr>
              <w:ind w:firstLine="0"/>
            </w:pPr>
            <w:r>
              <w:t>3.3</w:t>
            </w:r>
          </w:p>
        </w:tc>
        <w:tc>
          <w:tcPr>
            <w:tcW w:w="1710" w:type="dxa"/>
          </w:tcPr>
          <w:p w14:paraId="639209CD" w14:textId="5803BC4D" w:rsidR="00A63ABE" w:rsidRDefault="005B2CEE" w:rsidP="00DF198E">
            <w:pPr>
              <w:ind w:firstLine="0"/>
            </w:pPr>
            <w:r>
              <w:t>132[td]</w:t>
            </w:r>
          </w:p>
        </w:tc>
      </w:tr>
      <w:tr w:rsidR="00A63ABE" w14:paraId="76C440D6" w14:textId="77777777" w:rsidTr="008E11E3">
        <w:tc>
          <w:tcPr>
            <w:tcW w:w="918" w:type="dxa"/>
          </w:tcPr>
          <w:p w14:paraId="28D2739F" w14:textId="3B64B2FD" w:rsidR="00A63ABE" w:rsidRDefault="00FC6BB8" w:rsidP="00DF198E">
            <w:pPr>
              <w:ind w:firstLine="0"/>
            </w:pPr>
            <w:r>
              <w:t>3</w:t>
            </w:r>
          </w:p>
        </w:tc>
        <w:tc>
          <w:tcPr>
            <w:tcW w:w="2160" w:type="dxa"/>
          </w:tcPr>
          <w:p w14:paraId="2CAA6611" w14:textId="53558291" w:rsidR="00A63ABE" w:rsidRDefault="00FC6BB8" w:rsidP="008E11E3">
            <w:pPr>
              <w:ind w:firstLine="0"/>
              <w:jc w:val="left"/>
            </w:pPr>
            <w:r>
              <w:t>WS2812B LED RGB</w:t>
            </w:r>
          </w:p>
        </w:tc>
        <w:tc>
          <w:tcPr>
            <w:tcW w:w="2970" w:type="dxa"/>
          </w:tcPr>
          <w:p w14:paraId="201A62B5" w14:textId="5EBA1B2C" w:rsidR="00A63ABE" w:rsidRDefault="00FC6BB8" w:rsidP="00DF198E">
            <w:pPr>
              <w:ind w:firstLine="0"/>
            </w:pPr>
            <w:r>
              <w:t>Thông báo các trạng thái tương ứng với các màu</w:t>
            </w:r>
          </w:p>
        </w:tc>
        <w:tc>
          <w:tcPr>
            <w:tcW w:w="1350" w:type="dxa"/>
          </w:tcPr>
          <w:p w14:paraId="2F498D00" w14:textId="6CB15B38" w:rsidR="00A63ABE" w:rsidRDefault="00FE48E3" w:rsidP="00DF198E">
            <w:pPr>
              <w:ind w:firstLine="0"/>
            </w:pPr>
            <w:r>
              <w:t>5</w:t>
            </w:r>
          </w:p>
        </w:tc>
        <w:tc>
          <w:tcPr>
            <w:tcW w:w="1710" w:type="dxa"/>
          </w:tcPr>
          <w:p w14:paraId="33B30B46" w14:textId="335A85E4" w:rsidR="00A63ABE" w:rsidRDefault="008E11E3" w:rsidP="00DF198E">
            <w:pPr>
              <w:ind w:firstLine="0"/>
            </w:pPr>
            <w:r>
              <w:t>50</w:t>
            </w:r>
          </w:p>
        </w:tc>
      </w:tr>
      <w:tr w:rsidR="00A63ABE" w14:paraId="17C1D8D0" w14:textId="77777777" w:rsidTr="008E11E3">
        <w:tc>
          <w:tcPr>
            <w:tcW w:w="918" w:type="dxa"/>
          </w:tcPr>
          <w:p w14:paraId="61F84BB9" w14:textId="6B30C7E0" w:rsidR="00A63ABE" w:rsidRDefault="008E11E3" w:rsidP="00DF198E">
            <w:pPr>
              <w:ind w:firstLine="0"/>
            </w:pPr>
            <w:r>
              <w:t xml:space="preserve">4 </w:t>
            </w:r>
          </w:p>
        </w:tc>
        <w:tc>
          <w:tcPr>
            <w:tcW w:w="2160" w:type="dxa"/>
          </w:tcPr>
          <w:p w14:paraId="0D7DED53" w14:textId="2418C8E0" w:rsidR="00A63ABE" w:rsidRDefault="008E11E3" w:rsidP="008E11E3">
            <w:pPr>
              <w:ind w:firstLine="0"/>
              <w:jc w:val="left"/>
            </w:pPr>
            <w:r>
              <w:t>Còi chíp PS1240P02BT</w:t>
            </w:r>
          </w:p>
        </w:tc>
        <w:tc>
          <w:tcPr>
            <w:tcW w:w="2970" w:type="dxa"/>
          </w:tcPr>
          <w:p w14:paraId="330638F5" w14:textId="26AE62F3" w:rsidR="00A63ABE" w:rsidRDefault="00FE48E3" w:rsidP="00DF198E">
            <w:pPr>
              <w:ind w:firstLine="0"/>
            </w:pPr>
            <w:r>
              <w:t>Thông báo các trạng thái tương ứng với tiếng còi</w:t>
            </w:r>
          </w:p>
        </w:tc>
        <w:tc>
          <w:tcPr>
            <w:tcW w:w="1350" w:type="dxa"/>
          </w:tcPr>
          <w:p w14:paraId="10C3E480" w14:textId="6B0555A6" w:rsidR="00A63ABE" w:rsidRDefault="00FE48E3" w:rsidP="00DF198E">
            <w:pPr>
              <w:ind w:firstLine="0"/>
            </w:pPr>
            <w:r>
              <w:t>5</w:t>
            </w:r>
          </w:p>
        </w:tc>
        <w:tc>
          <w:tcPr>
            <w:tcW w:w="1710" w:type="dxa"/>
          </w:tcPr>
          <w:p w14:paraId="4621BFA4" w14:textId="539B3AE2" w:rsidR="00A63ABE" w:rsidRDefault="009B0D65" w:rsidP="00DF198E">
            <w:pPr>
              <w:ind w:firstLine="0"/>
            </w:pPr>
            <w:r>
              <w:t>30</w:t>
            </w:r>
          </w:p>
        </w:tc>
      </w:tr>
      <w:tr w:rsidR="00A63ABE" w14:paraId="1A39202C" w14:textId="77777777" w:rsidTr="008E11E3">
        <w:tc>
          <w:tcPr>
            <w:tcW w:w="918" w:type="dxa"/>
          </w:tcPr>
          <w:p w14:paraId="02A75C10" w14:textId="24D862F7" w:rsidR="00A63ABE" w:rsidRDefault="009B0D65" w:rsidP="00DF198E">
            <w:pPr>
              <w:ind w:firstLine="0"/>
            </w:pPr>
            <w:r>
              <w:t>5</w:t>
            </w:r>
          </w:p>
        </w:tc>
        <w:tc>
          <w:tcPr>
            <w:tcW w:w="2160" w:type="dxa"/>
          </w:tcPr>
          <w:p w14:paraId="698383A3" w14:textId="7581342E" w:rsidR="00A63ABE" w:rsidRDefault="009B0D65" w:rsidP="009B0D65">
            <w:pPr>
              <w:ind w:firstLine="0"/>
              <w:jc w:val="left"/>
            </w:pPr>
            <w:r>
              <w:t>Flash 16MB W25Q128JVSIQ</w:t>
            </w:r>
          </w:p>
        </w:tc>
        <w:tc>
          <w:tcPr>
            <w:tcW w:w="2970" w:type="dxa"/>
          </w:tcPr>
          <w:p w14:paraId="755DFC66" w14:textId="0EBC516E" w:rsidR="00A63ABE" w:rsidRDefault="009B0D65" w:rsidP="00DF198E">
            <w:pPr>
              <w:ind w:firstLine="0"/>
            </w:pPr>
            <w:r>
              <w:t>Đọc ghi bộ nhớ</w:t>
            </w:r>
          </w:p>
        </w:tc>
        <w:tc>
          <w:tcPr>
            <w:tcW w:w="1350" w:type="dxa"/>
          </w:tcPr>
          <w:p w14:paraId="31A8D363" w14:textId="46B3A722" w:rsidR="00A63ABE" w:rsidRDefault="00D019E6" w:rsidP="00DF198E">
            <w:pPr>
              <w:ind w:firstLine="0"/>
            </w:pPr>
            <w:r>
              <w:t>3</w:t>
            </w:r>
          </w:p>
        </w:tc>
        <w:tc>
          <w:tcPr>
            <w:tcW w:w="1710" w:type="dxa"/>
          </w:tcPr>
          <w:p w14:paraId="34C23A08" w14:textId="70AF6114" w:rsidR="00A63ABE" w:rsidRDefault="00D019E6" w:rsidP="00DF198E">
            <w:pPr>
              <w:ind w:firstLine="0"/>
            </w:pPr>
            <w:r>
              <w:t>25</w:t>
            </w:r>
          </w:p>
        </w:tc>
      </w:tr>
      <w:tr w:rsidR="00D019E6" w14:paraId="626DE5B9" w14:textId="77777777" w:rsidTr="006A5A73">
        <w:tc>
          <w:tcPr>
            <w:tcW w:w="7398" w:type="dxa"/>
            <w:gridSpan w:val="4"/>
          </w:tcPr>
          <w:p w14:paraId="21A53DB8" w14:textId="322D0031" w:rsidR="00D019E6" w:rsidRDefault="00D019E6" w:rsidP="00D019E6">
            <w:pPr>
              <w:ind w:firstLine="0"/>
              <w:jc w:val="center"/>
            </w:pPr>
            <w:r>
              <w:t>Tổng</w:t>
            </w:r>
          </w:p>
        </w:tc>
        <w:tc>
          <w:tcPr>
            <w:tcW w:w="1710" w:type="dxa"/>
          </w:tcPr>
          <w:p w14:paraId="5B3D86EC" w14:textId="239CD365" w:rsidR="00D019E6" w:rsidRPr="00D019E6" w:rsidRDefault="00D019E6" w:rsidP="00DF198E">
            <w:pPr>
              <w:ind w:firstLine="0"/>
            </w:pPr>
            <w:r w:rsidRPr="0045276B">
              <w:rPr>
                <w:lang w:val="vi-VN"/>
              </w:rPr>
              <w:t>≈</w:t>
            </w:r>
            <w:r>
              <w:t xml:space="preserve"> </w:t>
            </w:r>
            <w:r w:rsidR="00E321ED">
              <w:t>7</w:t>
            </w:r>
            <w:r>
              <w:t>00</w:t>
            </w:r>
          </w:p>
        </w:tc>
      </w:tr>
    </w:tbl>
    <w:p w14:paraId="2F7DCCCB" w14:textId="3B5F574F" w:rsidR="00D019E6" w:rsidRDefault="00D019E6" w:rsidP="00DF198E">
      <w:r>
        <w:t>Tính toán ở b</w:t>
      </w:r>
      <w:r w:rsidR="00E321ED">
        <w:t xml:space="preserve">ảng 2.2 giúp cho việc thiết kế phần nguồn trở nên rõ ràng hơn, có thể dự đoán trước được các kịch bản xảy ra, ví dụ các thời điểm mức tiêu thụ đạt tối đa , để có thể giữ được độ ổn định của hệ thống. Khối tiêu thụ năng lượng nhiều nhất là khối xử lý trung tâm với năng lượng cần cấp là khoảng 500mA. Mức tiêu thụ lớn như vậy chỉ xảy ra ở thời điểm thiết bị kết nối tới WiFi và xảy ra ở thời điểm rất ngắn, còn năng lượng tiêu thụ thường xuyên sẽ ở mức 300mA với tác vụ chính là truyền nhận </w:t>
      </w:r>
      <w:r w:rsidR="002A7499">
        <w:t>dữ liệu qua WiFi và BLE, cụ thể hơn là qua sóng RF 2.4GHz</w:t>
      </w:r>
      <w:r w:rsidR="008B19AF">
        <w:t>. Các mức tiêu thụ được liệt kê ở bảng 2.3.</w:t>
      </w:r>
    </w:p>
    <w:p w14:paraId="53A54F49" w14:textId="07DF7858" w:rsidR="00041274" w:rsidRDefault="00041274" w:rsidP="00DF198E"/>
    <w:p w14:paraId="23186CC3" w14:textId="7B112F6E" w:rsidR="00041274" w:rsidRDefault="00041274" w:rsidP="00DF198E"/>
    <w:p w14:paraId="5D5590CF" w14:textId="7FA67B52" w:rsidR="00041274" w:rsidRDefault="00041274" w:rsidP="00DF198E"/>
    <w:p w14:paraId="30D5E536" w14:textId="0AD67C2F" w:rsidR="00F53CC2" w:rsidRDefault="00F53CC2" w:rsidP="00DF198E"/>
    <w:p w14:paraId="6166BBB6" w14:textId="77777777" w:rsidR="00A467F2" w:rsidRDefault="00A467F2" w:rsidP="00DF198E"/>
    <w:p w14:paraId="38FBD2FF" w14:textId="172D3A58" w:rsidR="00F53CC2" w:rsidRDefault="00F53CC2" w:rsidP="0011367F">
      <w:pPr>
        <w:pStyle w:val="Caption"/>
        <w:keepNext/>
        <w:ind w:firstLine="0"/>
      </w:pPr>
      <w:bookmarkStart w:id="87" w:name="_Toc110168466"/>
      <w:bookmarkStart w:id="88" w:name="_Toc110168490"/>
      <w:r>
        <w:lastRenderedPageBreak/>
        <w:t xml:space="preserve">Bảng  </w:t>
      </w:r>
      <w:fldSimple w:instr=" STYLEREF 1 \s ">
        <w:r w:rsidR="00B5518A">
          <w:rPr>
            <w:noProof/>
          </w:rPr>
          <w:t>2</w:t>
        </w:r>
      </w:fldSimple>
      <w:r w:rsidR="00B5518A">
        <w:t>.</w:t>
      </w:r>
      <w:fldSimple w:instr=" SEQ Bảng_ \* ARABIC \s 1 ">
        <w:r w:rsidR="00B5518A">
          <w:rPr>
            <w:noProof/>
          </w:rPr>
          <w:t>3</w:t>
        </w:r>
      </w:fldSimple>
      <w:r>
        <w:t xml:space="preserve"> </w:t>
      </w:r>
      <w:r w:rsidR="0011367F">
        <w:t>Năng lượng tiêu thụ khối xử lý trung tâm</w:t>
      </w:r>
      <w:bookmarkEnd w:id="87"/>
      <w:bookmarkEnd w:id="88"/>
    </w:p>
    <w:tbl>
      <w:tblPr>
        <w:tblStyle w:val="TableGrid"/>
        <w:tblW w:w="0" w:type="auto"/>
        <w:jc w:val="center"/>
        <w:tblLook w:val="04A0" w:firstRow="1" w:lastRow="0" w:firstColumn="1" w:lastColumn="0" w:noHBand="0" w:noVBand="1"/>
      </w:tblPr>
      <w:tblGrid>
        <w:gridCol w:w="5580"/>
        <w:gridCol w:w="2337"/>
      </w:tblGrid>
      <w:tr w:rsidR="00041274" w14:paraId="41A31805" w14:textId="77777777" w:rsidTr="00F53CC2">
        <w:trPr>
          <w:jc w:val="center"/>
        </w:trPr>
        <w:tc>
          <w:tcPr>
            <w:tcW w:w="5580" w:type="dxa"/>
          </w:tcPr>
          <w:p w14:paraId="24E02154" w14:textId="0FDD8BA0" w:rsidR="00041274" w:rsidRDefault="00041274" w:rsidP="00041274">
            <w:pPr>
              <w:ind w:firstLine="0"/>
              <w:jc w:val="center"/>
            </w:pPr>
            <w:r>
              <w:t>Chế độ</w:t>
            </w:r>
          </w:p>
        </w:tc>
        <w:tc>
          <w:tcPr>
            <w:tcW w:w="2337" w:type="dxa"/>
          </w:tcPr>
          <w:p w14:paraId="456B54DA" w14:textId="45E896BB" w:rsidR="00041274" w:rsidRDefault="00041274" w:rsidP="00041274">
            <w:pPr>
              <w:ind w:firstLine="0"/>
              <w:jc w:val="center"/>
            </w:pPr>
            <w:r>
              <w:t>Dòng tiêu thụ (mA)</w:t>
            </w:r>
          </w:p>
        </w:tc>
      </w:tr>
      <w:tr w:rsidR="00041274" w14:paraId="6F751954" w14:textId="77777777" w:rsidTr="00F53CC2">
        <w:trPr>
          <w:jc w:val="center"/>
        </w:trPr>
        <w:tc>
          <w:tcPr>
            <w:tcW w:w="5580" w:type="dxa"/>
          </w:tcPr>
          <w:p w14:paraId="28DD5614" w14:textId="373468D4" w:rsidR="00041274" w:rsidRDefault="00041274" w:rsidP="00DF198E">
            <w:pPr>
              <w:ind w:firstLine="0"/>
            </w:pPr>
            <w:r>
              <w:t>Truyền dữ liệu chuẩn 802.11b, POUT = +19.5dBm</w:t>
            </w:r>
          </w:p>
        </w:tc>
        <w:tc>
          <w:tcPr>
            <w:tcW w:w="2337" w:type="dxa"/>
          </w:tcPr>
          <w:p w14:paraId="4E3C0413" w14:textId="3C9F4D79" w:rsidR="00041274" w:rsidRDefault="00041274" w:rsidP="00041274">
            <w:pPr>
              <w:ind w:firstLine="0"/>
              <w:jc w:val="center"/>
            </w:pPr>
            <w:r>
              <w:t>240</w:t>
            </w:r>
          </w:p>
        </w:tc>
      </w:tr>
      <w:tr w:rsidR="00041274" w14:paraId="11FC38F7" w14:textId="77777777" w:rsidTr="00F53CC2">
        <w:trPr>
          <w:jc w:val="center"/>
        </w:trPr>
        <w:tc>
          <w:tcPr>
            <w:tcW w:w="5580" w:type="dxa"/>
          </w:tcPr>
          <w:p w14:paraId="7A598FD7" w14:textId="03CD1494" w:rsidR="00041274" w:rsidRDefault="00041274" w:rsidP="00DF198E">
            <w:pPr>
              <w:ind w:firstLine="0"/>
            </w:pPr>
            <w:r>
              <w:t>Truyền dữ liệu chuẩn 802.11g, POUT = +16dBm</w:t>
            </w:r>
          </w:p>
        </w:tc>
        <w:tc>
          <w:tcPr>
            <w:tcW w:w="2337" w:type="dxa"/>
          </w:tcPr>
          <w:p w14:paraId="58F033B3" w14:textId="05F2EFF7" w:rsidR="00041274" w:rsidRDefault="00041274" w:rsidP="00041274">
            <w:pPr>
              <w:ind w:firstLine="0"/>
              <w:jc w:val="center"/>
            </w:pPr>
            <w:r>
              <w:t>190</w:t>
            </w:r>
          </w:p>
        </w:tc>
      </w:tr>
      <w:tr w:rsidR="00041274" w14:paraId="1C5B93A2" w14:textId="77777777" w:rsidTr="00F53CC2">
        <w:trPr>
          <w:jc w:val="center"/>
        </w:trPr>
        <w:tc>
          <w:tcPr>
            <w:tcW w:w="5580" w:type="dxa"/>
          </w:tcPr>
          <w:p w14:paraId="22885B5E" w14:textId="26907E51" w:rsidR="00041274" w:rsidRDefault="00041274" w:rsidP="00DF198E">
            <w:pPr>
              <w:ind w:firstLine="0"/>
            </w:pPr>
            <w:r>
              <w:t>Truyền dữ liệu chuẩn 802.11n, POUT = +14dBm</w:t>
            </w:r>
          </w:p>
        </w:tc>
        <w:tc>
          <w:tcPr>
            <w:tcW w:w="2337" w:type="dxa"/>
          </w:tcPr>
          <w:p w14:paraId="6425E1FD" w14:textId="6847CBF8" w:rsidR="00041274" w:rsidRDefault="00041274" w:rsidP="00041274">
            <w:pPr>
              <w:ind w:firstLine="0"/>
              <w:jc w:val="center"/>
            </w:pPr>
            <w:r>
              <w:t>180</w:t>
            </w:r>
          </w:p>
        </w:tc>
      </w:tr>
      <w:tr w:rsidR="00041274" w14:paraId="40DEFCB9" w14:textId="77777777" w:rsidTr="00F53CC2">
        <w:trPr>
          <w:jc w:val="center"/>
        </w:trPr>
        <w:tc>
          <w:tcPr>
            <w:tcW w:w="5580" w:type="dxa"/>
          </w:tcPr>
          <w:p w14:paraId="14221487" w14:textId="27968F0D" w:rsidR="00041274" w:rsidRDefault="00041274" w:rsidP="00DF198E">
            <w:pPr>
              <w:ind w:firstLine="0"/>
            </w:pPr>
            <w:r>
              <w:t>Nhận dữ liệu chuẩn 802.11b/g/n</w:t>
            </w:r>
          </w:p>
        </w:tc>
        <w:tc>
          <w:tcPr>
            <w:tcW w:w="2337" w:type="dxa"/>
          </w:tcPr>
          <w:p w14:paraId="7A7A4CBE" w14:textId="235E621B" w:rsidR="00041274" w:rsidRDefault="00041274" w:rsidP="00041274">
            <w:pPr>
              <w:ind w:firstLine="0"/>
              <w:jc w:val="center"/>
            </w:pPr>
            <w:r>
              <w:t>100</w:t>
            </w:r>
          </w:p>
        </w:tc>
      </w:tr>
      <w:tr w:rsidR="00041274" w14:paraId="2FE06E61" w14:textId="77777777" w:rsidTr="00F53CC2">
        <w:trPr>
          <w:jc w:val="center"/>
        </w:trPr>
        <w:tc>
          <w:tcPr>
            <w:tcW w:w="5580" w:type="dxa"/>
          </w:tcPr>
          <w:p w14:paraId="2B8C4548" w14:textId="5058951B" w:rsidR="00041274" w:rsidRDefault="00041274" w:rsidP="00DF198E">
            <w:pPr>
              <w:ind w:firstLine="0"/>
            </w:pPr>
            <w:r>
              <w:t>Truyền dữ liệu BT/BLE</w:t>
            </w:r>
          </w:p>
        </w:tc>
        <w:tc>
          <w:tcPr>
            <w:tcW w:w="2337" w:type="dxa"/>
          </w:tcPr>
          <w:p w14:paraId="3F4AB3CC" w14:textId="63268304" w:rsidR="00041274" w:rsidRDefault="00041274" w:rsidP="00041274">
            <w:pPr>
              <w:ind w:firstLine="0"/>
              <w:jc w:val="center"/>
            </w:pPr>
            <w:r>
              <w:t>130</w:t>
            </w:r>
          </w:p>
        </w:tc>
      </w:tr>
      <w:tr w:rsidR="00041274" w14:paraId="7497D783" w14:textId="77777777" w:rsidTr="00F53CC2">
        <w:trPr>
          <w:jc w:val="center"/>
        </w:trPr>
        <w:tc>
          <w:tcPr>
            <w:tcW w:w="5580" w:type="dxa"/>
          </w:tcPr>
          <w:p w14:paraId="23F01237" w14:textId="19C3F761" w:rsidR="00041274" w:rsidRDefault="00041274" w:rsidP="00DF198E">
            <w:pPr>
              <w:ind w:firstLine="0"/>
            </w:pPr>
            <w:r>
              <w:t>Nhận dữ liệu BT/BLE</w:t>
            </w:r>
          </w:p>
        </w:tc>
        <w:tc>
          <w:tcPr>
            <w:tcW w:w="2337" w:type="dxa"/>
          </w:tcPr>
          <w:p w14:paraId="4BF7983A" w14:textId="2C495062" w:rsidR="00041274" w:rsidRDefault="00041274" w:rsidP="00041274">
            <w:pPr>
              <w:ind w:firstLine="0"/>
              <w:jc w:val="center"/>
            </w:pPr>
            <w:r>
              <w:t>100</w:t>
            </w:r>
          </w:p>
        </w:tc>
      </w:tr>
    </w:tbl>
    <w:p w14:paraId="40C92341" w14:textId="67C180F6" w:rsidR="0011367F" w:rsidRDefault="0011367F" w:rsidP="0011367F">
      <w:r>
        <w:t xml:space="preserve">Với năng lượng tiêu thụ của toàn mạch ở khoảng 400 mA – 700mA, khối nguồn chuyển đổi AC – DC cần được thiết kế để đảm bảo công suất tối đa có thể đạt được là 1A ở mức 5V, tương đương với 5W. </w:t>
      </w:r>
      <w:r w:rsidR="00374D5D">
        <w:t>Khối nguồn cần chuyển đổi xuống 5V bởi có một số ngoại vi cần sử dụng mức điện áp 5V như đã liệt kê ở bảng 2.2. Tiếp theo đó, để có thể cung cấp năng lượng cho các khối sử dụng điện áp 3.3V, em sử dụng IC hạ áp thuộc dòng LDO, tiêu thụ năng lượng thấp và có khả năng cung cấp dòng điện tối đa ở mức 500mA</w:t>
      </w:r>
      <w:r w:rsidR="00694224">
        <w:t>.</w:t>
      </w:r>
    </w:p>
    <w:p w14:paraId="654972AD" w14:textId="79797487" w:rsidR="009B3EA9" w:rsidRDefault="00694224" w:rsidP="0011367F">
      <w:r>
        <w:t>Hiện tại đã có nhiều loại mạch chuyển đổi AC – DC trên thị trường, chủ yếu theo các nguyên lý: buck-boost và flyback, trong đó mạch flyback là mạch có độ hiệu quả cũng như chất lượng của năng lượng đầu ra rất tốt nếu được thiết kế đúng nguyên lý. Điểm mạnh hơn của mạch flyback so với buck-boost là ở cuộn biến áp. Nhờ vào cuộn biến áp, điện áp đỉnh đầu vào của mạch nguồn flyback có thể cao hơn mà không phải đòi hỏi</w:t>
      </w:r>
      <w:r w:rsidR="00BF4DF4">
        <w:t xml:space="preserve"> tăng thêm</w:t>
      </w:r>
      <w:r>
        <w:t xml:space="preserve"> quá nhiều</w:t>
      </w:r>
      <w:r w:rsidR="00BF4DF4">
        <w:t xml:space="preserve"> ở phần tạo xung như ở mạch buck-boost.</w:t>
      </w:r>
    </w:p>
    <w:p w14:paraId="43785594" w14:textId="0468D17E" w:rsidR="00584478" w:rsidRDefault="00584478" w:rsidP="0011367F">
      <w:r>
        <w:t>Mạch nguyên lý flyback đồ án sử dụng có phần tử chính phụ trách công việc tạo xung (tương tự với phần tử FET trong mạch buck-boost) là IC TEA</w:t>
      </w:r>
      <w:r w:rsidR="00017704">
        <w:t>1721AT.</w:t>
      </w:r>
      <w:r w:rsidR="006A76B5">
        <w:t xml:space="preserve"> </w:t>
      </w:r>
    </w:p>
    <w:p w14:paraId="33E51E70" w14:textId="77777777" w:rsidR="001963DF" w:rsidRDefault="001963DF" w:rsidP="001963DF">
      <w:pPr>
        <w:keepNext/>
        <w:jc w:val="center"/>
      </w:pPr>
      <w:r>
        <w:rPr>
          <w:noProof/>
        </w:rPr>
        <w:lastRenderedPageBreak/>
        <w:drawing>
          <wp:inline distT="0" distB="0" distL="0" distR="0" wp14:anchorId="1BB84F3F" wp14:editId="191641BF">
            <wp:extent cx="5143500" cy="13866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8594" cy="1390755"/>
                    </a:xfrm>
                    <a:prstGeom prst="rect">
                      <a:avLst/>
                    </a:prstGeom>
                  </pic:spPr>
                </pic:pic>
              </a:graphicData>
            </a:graphic>
          </wp:inline>
        </w:drawing>
      </w:r>
    </w:p>
    <w:p w14:paraId="308F2CAF" w14:textId="3FC34121" w:rsidR="001E12BD" w:rsidRDefault="001963DF" w:rsidP="001963DF">
      <w:pPr>
        <w:pStyle w:val="Caption"/>
      </w:pPr>
      <w:bookmarkStart w:id="89" w:name="_Toc110168237"/>
      <w:r>
        <w:t xml:space="preserve">Hình </w:t>
      </w:r>
      <w:fldSimple w:instr=" STYLEREF 1 \s ">
        <w:r w:rsidR="00475286">
          <w:rPr>
            <w:noProof/>
          </w:rPr>
          <w:t>2</w:t>
        </w:r>
      </w:fldSimple>
      <w:r w:rsidR="00475286">
        <w:t>.</w:t>
      </w:r>
      <w:fldSimple w:instr=" SEQ Hình \* ARABIC \s 1 ">
        <w:r w:rsidR="00475286">
          <w:rPr>
            <w:noProof/>
          </w:rPr>
          <w:t>12</w:t>
        </w:r>
      </w:fldSimple>
      <w:r>
        <w:t xml:space="preserve"> Khối chuyển đổi điện áp AC sang DC</w:t>
      </w:r>
      <w:bookmarkEnd w:id="89"/>
    </w:p>
    <w:p w14:paraId="1B0DF843" w14:textId="69B665A9" w:rsidR="006A76B5" w:rsidRPr="00F07229" w:rsidRDefault="00F07229" w:rsidP="006A76B5">
      <w:r>
        <w:t xml:space="preserve">Điện áp 220VAC đầu vào được chỉnh lưu qua cầu diode DB1, tạo ra điện áp DC </w:t>
      </w:r>
      <w:r w:rsidR="006D4D9F">
        <w:t xml:space="preserve">khoảng 200V. Trước khi điện áp vào cầu chỉnh lưu sẽ đi qua một cầu chì giới hạn 300V </w:t>
      </w:r>
      <w:r w:rsidR="00522CBE">
        <w:t>1A để bảo vệ toàn mạch, cùng với một phần tử quan trọng khác là tụ chống sét (varistor) để bảo vệ mạch khỏi những xung điện áp cao, xung gai</w:t>
      </w:r>
      <w:r w:rsidR="00255BB2">
        <w:t xml:space="preserve">. Phần tử được lựa chọn là </w:t>
      </w:r>
      <w:r w:rsidR="00255BB2" w:rsidRPr="00255BB2">
        <w:t>V10E300P</w:t>
      </w:r>
      <w:r w:rsidR="00255BB2">
        <w:t xml:space="preserve"> với điện áp đỉnh bảo vệ tối đa là 625V.</w:t>
      </w:r>
      <w:r w:rsidR="0079037F">
        <w:t xml:space="preserve"> Điện áp sau cầu chỉnh lưu sẽ có dạng sóng răng cưa với độ sụt lớn. Nếu điện áp đầu vào cho khối hạ áp phía sau được làm phẳng, chất lượng điện áp 5V đầu ra sẽ rất tốt. Cho nên, hai tụ hóa 4.7uF và cuộn cảm 1000H được thêm vào để có thể làm phẳng đi sóng răng cưa sau cầu chỉnh lưu.</w:t>
      </w:r>
      <w:r w:rsidR="00D22D8E">
        <w:t xml:space="preserve"> Điện áp đầu vào IC là 15VDC, điện áp đầu vào chân drain là 15VAC </w:t>
      </w:r>
      <w:r w:rsidR="00AC2E32">
        <w:t>, chân FB là 4V AC</w:t>
      </w:r>
      <w:r w:rsidR="00CA2AEA">
        <w:t>.</w:t>
      </w:r>
    </w:p>
    <w:p w14:paraId="57062C2C" w14:textId="77777777" w:rsidR="001963DF" w:rsidRDefault="001963DF" w:rsidP="001963DF">
      <w:pPr>
        <w:keepNext/>
        <w:jc w:val="center"/>
      </w:pPr>
      <w:r>
        <w:rPr>
          <w:noProof/>
        </w:rPr>
        <w:drawing>
          <wp:inline distT="0" distB="0" distL="0" distR="0" wp14:anchorId="485E7831" wp14:editId="27530569">
            <wp:extent cx="4038600" cy="29261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9077" cy="2933784"/>
                    </a:xfrm>
                    <a:prstGeom prst="rect">
                      <a:avLst/>
                    </a:prstGeom>
                  </pic:spPr>
                </pic:pic>
              </a:graphicData>
            </a:graphic>
          </wp:inline>
        </w:drawing>
      </w:r>
    </w:p>
    <w:p w14:paraId="4D9D7552" w14:textId="73233991" w:rsidR="001963DF" w:rsidRDefault="001963DF" w:rsidP="001963DF">
      <w:pPr>
        <w:pStyle w:val="Caption"/>
      </w:pPr>
      <w:bookmarkStart w:id="90" w:name="_Toc110168238"/>
      <w:r>
        <w:t xml:space="preserve">Hình </w:t>
      </w:r>
      <w:fldSimple w:instr=" STYLEREF 1 \s ">
        <w:r w:rsidR="00475286">
          <w:rPr>
            <w:noProof/>
          </w:rPr>
          <w:t>2</w:t>
        </w:r>
      </w:fldSimple>
      <w:r w:rsidR="00475286">
        <w:t>.</w:t>
      </w:r>
      <w:fldSimple w:instr=" SEQ Hình \* ARABIC \s 1 ">
        <w:r w:rsidR="00475286">
          <w:rPr>
            <w:noProof/>
          </w:rPr>
          <w:t>13</w:t>
        </w:r>
      </w:fldSimple>
      <w:r>
        <w:t xml:space="preserve"> Khối chuyển điện áp cao sang 5V</w:t>
      </w:r>
      <w:bookmarkEnd w:id="90"/>
    </w:p>
    <w:p w14:paraId="4DADAB50" w14:textId="7B2BF847" w:rsidR="00190D23" w:rsidRDefault="006A76B5" w:rsidP="00190D23">
      <w:r>
        <w:t xml:space="preserve">Khối hạ áp chuyển điện áp cao xuống điện áp 5V là </w:t>
      </w:r>
      <w:r w:rsidR="003208C9">
        <w:t>phần mang đặc điểm chính của nguồn flyback với các phần tử chính là một cuộn biến áp và một IC FET.</w:t>
      </w:r>
      <w:r w:rsidR="00190D23">
        <w:t xml:space="preserve"> </w:t>
      </w:r>
    </w:p>
    <w:p w14:paraId="48EF338C" w14:textId="77777777" w:rsidR="00190D23" w:rsidRPr="006A76B5" w:rsidRDefault="00190D23" w:rsidP="00E43417">
      <w:pPr>
        <w:ind w:firstLine="0"/>
      </w:pPr>
    </w:p>
    <w:p w14:paraId="381696CE" w14:textId="77777777" w:rsidR="00B66E85" w:rsidRDefault="00B66E85" w:rsidP="00B66E85">
      <w:pPr>
        <w:keepNext/>
        <w:jc w:val="center"/>
      </w:pPr>
      <w:r>
        <w:rPr>
          <w:noProof/>
        </w:rPr>
        <w:lastRenderedPageBreak/>
        <w:drawing>
          <wp:inline distT="0" distB="0" distL="0" distR="0" wp14:anchorId="1FD2944C" wp14:editId="35FE0685">
            <wp:extent cx="3329940" cy="24351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4969" cy="2446117"/>
                    </a:xfrm>
                    <a:prstGeom prst="rect">
                      <a:avLst/>
                    </a:prstGeom>
                  </pic:spPr>
                </pic:pic>
              </a:graphicData>
            </a:graphic>
          </wp:inline>
        </w:drawing>
      </w:r>
    </w:p>
    <w:p w14:paraId="4C086086" w14:textId="13069043" w:rsidR="00B66E85" w:rsidRPr="00B66E85" w:rsidRDefault="00B66E85" w:rsidP="00B66E85">
      <w:pPr>
        <w:pStyle w:val="Caption"/>
      </w:pPr>
      <w:bookmarkStart w:id="91" w:name="_Toc110168239"/>
      <w:r>
        <w:t xml:space="preserve">Hình </w:t>
      </w:r>
      <w:fldSimple w:instr=" STYLEREF 1 \s ">
        <w:r w:rsidR="00475286">
          <w:rPr>
            <w:noProof/>
          </w:rPr>
          <w:t>2</w:t>
        </w:r>
      </w:fldSimple>
      <w:r w:rsidR="00475286">
        <w:t>.</w:t>
      </w:r>
      <w:fldSimple w:instr=" SEQ Hình \* ARABIC \s 1 ">
        <w:r w:rsidR="00475286">
          <w:rPr>
            <w:noProof/>
          </w:rPr>
          <w:t>14</w:t>
        </w:r>
      </w:fldSimple>
      <w:r>
        <w:t xml:space="preserve"> Khối hạ áp 3.3V</w:t>
      </w:r>
      <w:bookmarkEnd w:id="91"/>
    </w:p>
    <w:p w14:paraId="464D3859" w14:textId="77777777" w:rsidR="001963DF" w:rsidRPr="001963DF" w:rsidRDefault="001963DF" w:rsidP="001963DF"/>
    <w:p w14:paraId="7C7A55B1" w14:textId="6C7788D4" w:rsidR="00F909B7" w:rsidRDefault="00897B46" w:rsidP="005049FB">
      <w:pPr>
        <w:pStyle w:val="Heading3"/>
      </w:pPr>
      <w:bookmarkStart w:id="92" w:name="_Toc110153566"/>
      <w:bookmarkStart w:id="93" w:name="_Toc110171925"/>
      <w:r>
        <w:t>Thiết kế k</w:t>
      </w:r>
      <w:r w:rsidR="00354A1F">
        <w:t>hối xử lý trung tâm</w:t>
      </w:r>
      <w:bookmarkEnd w:id="92"/>
      <w:bookmarkEnd w:id="93"/>
    </w:p>
    <w:p w14:paraId="779A3C0F" w14:textId="0E67B5AB" w:rsidR="006F75FA" w:rsidRDefault="000E675F" w:rsidP="006F75FA">
      <w:r>
        <w:t xml:space="preserve">Khối xử lý trung tâm sử dụng </w:t>
      </w:r>
      <w:r w:rsidR="001E201D">
        <w:t>module</w:t>
      </w:r>
      <w:r>
        <w:t xml:space="preserve"> ESP32</w:t>
      </w:r>
      <w:r w:rsidR="008777E9">
        <w:t xml:space="preserve"> </w:t>
      </w:r>
      <w:r>
        <w:t xml:space="preserve">Wroom-32 với các thông số </w:t>
      </w:r>
      <w:r w:rsidR="001E201D">
        <w:t>ở bảng</w:t>
      </w:r>
      <w:r w:rsidR="008777E9">
        <w:t xml:space="preserve"> 2.4</w:t>
      </w:r>
      <w:r w:rsidR="001E201D">
        <w:t xml:space="preserve"> </w:t>
      </w:r>
      <w:r>
        <w:t>:</w:t>
      </w:r>
    </w:p>
    <w:tbl>
      <w:tblPr>
        <w:tblStyle w:val="TableGrid"/>
        <w:tblW w:w="98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4915"/>
      </w:tblGrid>
      <w:tr w:rsidR="00085FFF" w14:paraId="2674B771" w14:textId="77777777" w:rsidTr="00085FFF">
        <w:trPr>
          <w:trHeight w:val="3495"/>
          <w:jc w:val="center"/>
        </w:trPr>
        <w:tc>
          <w:tcPr>
            <w:tcW w:w="4914" w:type="dxa"/>
          </w:tcPr>
          <w:p w14:paraId="311314C3" w14:textId="77777777" w:rsidR="00085FFF" w:rsidRDefault="00085FFF" w:rsidP="00085FFF">
            <w:pPr>
              <w:keepNext/>
              <w:ind w:firstLine="0"/>
              <w:jc w:val="center"/>
            </w:pPr>
            <w:r>
              <w:rPr>
                <w:noProof/>
              </w:rPr>
              <w:drawing>
                <wp:inline distT="0" distB="0" distL="0" distR="0" wp14:anchorId="1D1F0F1B" wp14:editId="05B7C042">
                  <wp:extent cx="1794934" cy="1794934"/>
                  <wp:effectExtent l="0" t="0" r="0" b="0"/>
                  <wp:docPr id="27" name="Picture 27" descr="ESP32-WROOM-32-N4 Espressif Systems | RF/IF and RFID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32-WROOM-32-N4 Espressif Systems | RF/IF and RFID | DigiKe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3491" cy="1803491"/>
                          </a:xfrm>
                          <a:prstGeom prst="rect">
                            <a:avLst/>
                          </a:prstGeom>
                          <a:noFill/>
                          <a:ln>
                            <a:noFill/>
                          </a:ln>
                        </pic:spPr>
                      </pic:pic>
                    </a:graphicData>
                  </a:graphic>
                </wp:inline>
              </w:drawing>
            </w:r>
          </w:p>
          <w:p w14:paraId="5E56B082" w14:textId="4E5A22F4" w:rsidR="00085FFF" w:rsidRDefault="00085FFF" w:rsidP="00085FFF">
            <w:pPr>
              <w:pStyle w:val="Caption"/>
            </w:pPr>
            <w:bookmarkStart w:id="94" w:name="_Toc110168240"/>
            <w:r>
              <w:t xml:space="preserve">Hình </w:t>
            </w:r>
            <w:fldSimple w:instr=" STYLEREF 1 \s ">
              <w:r w:rsidR="00475286">
                <w:rPr>
                  <w:noProof/>
                </w:rPr>
                <w:t>2</w:t>
              </w:r>
            </w:fldSimple>
            <w:r w:rsidR="00475286">
              <w:t>.</w:t>
            </w:r>
            <w:fldSimple w:instr=" SEQ Hình \* ARABIC \s 1 ">
              <w:r w:rsidR="00475286">
                <w:rPr>
                  <w:noProof/>
                </w:rPr>
                <w:t>15</w:t>
              </w:r>
            </w:fldSimple>
            <w:r>
              <w:t xml:space="preserve"> ESP32 Wroom-32</w:t>
            </w:r>
            <w:bookmarkEnd w:id="94"/>
          </w:p>
        </w:tc>
        <w:tc>
          <w:tcPr>
            <w:tcW w:w="4915" w:type="dxa"/>
          </w:tcPr>
          <w:p w14:paraId="1779771C" w14:textId="77777777" w:rsidR="00085FFF" w:rsidRDefault="00085FFF" w:rsidP="00085FFF">
            <w:pPr>
              <w:keepNext/>
              <w:ind w:firstLine="0"/>
              <w:jc w:val="center"/>
            </w:pPr>
            <w:r>
              <w:rPr>
                <w:noProof/>
              </w:rPr>
              <w:drawing>
                <wp:inline distT="0" distB="0" distL="0" distR="0" wp14:anchorId="332D084A" wp14:editId="79130B53">
                  <wp:extent cx="1803400" cy="1803400"/>
                  <wp:effectExtent l="0" t="0" r="0" b="0"/>
                  <wp:docPr id="28" name="Picture 28" descr="Robotdyn? WiFi bluetooth ble ESP32 ESP-WROOM-32 Module Development Board  Sale - Banggood USA-arrival notice-arrival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dyn? WiFi bluetooth ble ESP32 ESP-WROOM-32 Module Development Board  Sale - Banggood USA-arrival notice-arrival noti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78" cy="1809778"/>
                          </a:xfrm>
                          <a:prstGeom prst="rect">
                            <a:avLst/>
                          </a:prstGeom>
                          <a:noFill/>
                          <a:ln>
                            <a:noFill/>
                          </a:ln>
                        </pic:spPr>
                      </pic:pic>
                    </a:graphicData>
                  </a:graphic>
                </wp:inline>
              </w:drawing>
            </w:r>
          </w:p>
          <w:p w14:paraId="3EBE52A1" w14:textId="7C012223" w:rsidR="00085FFF" w:rsidRDefault="00085FFF" w:rsidP="00085FFF">
            <w:pPr>
              <w:pStyle w:val="Caption"/>
            </w:pPr>
            <w:bookmarkStart w:id="95" w:name="_Toc110168241"/>
            <w:r>
              <w:t xml:space="preserve">Hình </w:t>
            </w:r>
            <w:fldSimple w:instr=" STYLEREF 1 \s ">
              <w:r w:rsidR="00475286">
                <w:rPr>
                  <w:noProof/>
                </w:rPr>
                <w:t>2</w:t>
              </w:r>
            </w:fldSimple>
            <w:r w:rsidR="00475286">
              <w:t>.</w:t>
            </w:r>
            <w:fldSimple w:instr=" SEQ Hình \* ARABIC \s 1 ">
              <w:r w:rsidR="00475286">
                <w:rPr>
                  <w:noProof/>
                </w:rPr>
                <w:t>16</w:t>
              </w:r>
            </w:fldSimple>
            <w:r>
              <w:t xml:space="preserve"> ESP32 Wroom-32 No Shield</w:t>
            </w:r>
            <w:bookmarkEnd w:id="95"/>
          </w:p>
        </w:tc>
      </w:tr>
    </w:tbl>
    <w:p w14:paraId="4A3E78DF" w14:textId="47775D62" w:rsidR="00085FFF" w:rsidRDefault="00085FFF" w:rsidP="00085FFF">
      <w:pPr>
        <w:ind w:firstLine="0"/>
      </w:pPr>
    </w:p>
    <w:p w14:paraId="49465C42" w14:textId="2B4E19C8" w:rsidR="00085FFF" w:rsidRDefault="00085FFF" w:rsidP="00085FFF">
      <w:pPr>
        <w:ind w:firstLine="0"/>
      </w:pPr>
    </w:p>
    <w:p w14:paraId="6E3FE445" w14:textId="24252A5F" w:rsidR="00085FFF" w:rsidRDefault="00085FFF" w:rsidP="00085FFF">
      <w:pPr>
        <w:ind w:firstLine="0"/>
      </w:pPr>
    </w:p>
    <w:p w14:paraId="40D7495E" w14:textId="1E26603C" w:rsidR="00085FFF" w:rsidRDefault="00085FFF" w:rsidP="00085FFF">
      <w:pPr>
        <w:ind w:firstLine="0"/>
      </w:pPr>
    </w:p>
    <w:p w14:paraId="6F2FAA24" w14:textId="129F1A2C" w:rsidR="00085FFF" w:rsidRDefault="00085FFF" w:rsidP="00085FFF">
      <w:pPr>
        <w:ind w:firstLine="0"/>
      </w:pPr>
    </w:p>
    <w:p w14:paraId="7CBBBD75" w14:textId="77777777" w:rsidR="00085FFF" w:rsidRPr="00085FFF" w:rsidRDefault="00085FFF" w:rsidP="00085FFF">
      <w:pPr>
        <w:ind w:firstLine="0"/>
      </w:pPr>
    </w:p>
    <w:p w14:paraId="5F046E98" w14:textId="590D83A7" w:rsidR="001E201D" w:rsidRDefault="001E201D" w:rsidP="001E201D">
      <w:pPr>
        <w:pStyle w:val="Caption"/>
        <w:keepNext/>
      </w:pPr>
      <w:bookmarkStart w:id="96" w:name="_Toc110168467"/>
      <w:bookmarkStart w:id="97" w:name="_Toc110168491"/>
      <w:r>
        <w:lastRenderedPageBreak/>
        <w:t xml:space="preserve">Bảng  </w:t>
      </w:r>
      <w:fldSimple w:instr=" STYLEREF 1 \s ">
        <w:r w:rsidR="00B5518A">
          <w:rPr>
            <w:noProof/>
          </w:rPr>
          <w:t>2</w:t>
        </w:r>
      </w:fldSimple>
      <w:r w:rsidR="00B5518A">
        <w:t>.</w:t>
      </w:r>
      <w:fldSimple w:instr=" SEQ Bảng_ \* ARABIC \s 1 ">
        <w:r w:rsidR="00B5518A">
          <w:rPr>
            <w:noProof/>
          </w:rPr>
          <w:t>4</w:t>
        </w:r>
      </w:fldSimple>
      <w:r>
        <w:t xml:space="preserve"> Thông số Module ESP32</w:t>
      </w:r>
      <w:r w:rsidR="008777E9">
        <w:t xml:space="preserve"> </w:t>
      </w:r>
      <w:r>
        <w:t>Wroom-32</w:t>
      </w:r>
      <w:bookmarkEnd w:id="96"/>
      <w:bookmarkEnd w:id="97"/>
    </w:p>
    <w:tbl>
      <w:tblPr>
        <w:tblStyle w:val="TableGrid"/>
        <w:tblW w:w="0" w:type="auto"/>
        <w:tblLook w:val="04A0" w:firstRow="1" w:lastRow="0" w:firstColumn="1" w:lastColumn="0" w:noHBand="0" w:noVBand="1"/>
      </w:tblPr>
      <w:tblGrid>
        <w:gridCol w:w="4642"/>
        <w:gridCol w:w="4643"/>
      </w:tblGrid>
      <w:tr w:rsidR="000E675F" w14:paraId="46F6F65A" w14:textId="77777777" w:rsidTr="000E675F">
        <w:tc>
          <w:tcPr>
            <w:tcW w:w="4642" w:type="dxa"/>
          </w:tcPr>
          <w:p w14:paraId="796435F9" w14:textId="6C9D3835" w:rsidR="000E675F" w:rsidRDefault="00195158" w:rsidP="006F75FA">
            <w:pPr>
              <w:ind w:firstLine="0"/>
            </w:pPr>
            <w:r>
              <w:t>Chip xử lý</w:t>
            </w:r>
            <w:r w:rsidR="001E201D">
              <w:t xml:space="preserve"> (SoC)</w:t>
            </w:r>
          </w:p>
        </w:tc>
        <w:tc>
          <w:tcPr>
            <w:tcW w:w="4643" w:type="dxa"/>
          </w:tcPr>
          <w:p w14:paraId="14777CAF" w14:textId="676FD17F" w:rsidR="000E675F" w:rsidRDefault="00195158" w:rsidP="006F75FA">
            <w:pPr>
              <w:ind w:firstLine="0"/>
            </w:pPr>
            <w:r>
              <w:t>ESP32-D0WDQ6</w:t>
            </w:r>
            <w:r w:rsidR="0075250F">
              <w:t xml:space="preserve"> với </w:t>
            </w:r>
            <w:r w:rsidR="001E201D">
              <w:t xml:space="preserve"> 2 </w:t>
            </w:r>
            <w:r w:rsidR="0075250F">
              <w:t>lõi Xtensa 32-b</w:t>
            </w:r>
            <w:r w:rsidR="001E201D">
              <w:t>i</w:t>
            </w:r>
            <w:r w:rsidR="0075250F">
              <w:t>t LX6</w:t>
            </w:r>
          </w:p>
        </w:tc>
      </w:tr>
      <w:tr w:rsidR="00195158" w14:paraId="5E2C41B8" w14:textId="77777777" w:rsidTr="000E675F">
        <w:tc>
          <w:tcPr>
            <w:tcW w:w="4642" w:type="dxa"/>
          </w:tcPr>
          <w:p w14:paraId="1A53B1E0" w14:textId="1BEF5213" w:rsidR="00195158" w:rsidRDefault="00195158" w:rsidP="00195158">
            <w:pPr>
              <w:ind w:firstLine="0"/>
            </w:pPr>
            <w:r>
              <w:t>Điện áp hoạt động</w:t>
            </w:r>
          </w:p>
        </w:tc>
        <w:tc>
          <w:tcPr>
            <w:tcW w:w="4643" w:type="dxa"/>
          </w:tcPr>
          <w:p w14:paraId="17DB9693" w14:textId="472C6B82" w:rsidR="00195158" w:rsidRDefault="00195158" w:rsidP="00195158">
            <w:pPr>
              <w:ind w:firstLine="0"/>
            </w:pPr>
            <w:r>
              <w:t>3.0V – 3.6V</w:t>
            </w:r>
          </w:p>
        </w:tc>
      </w:tr>
      <w:tr w:rsidR="00195158" w14:paraId="168DF98F" w14:textId="77777777" w:rsidTr="000E675F">
        <w:tc>
          <w:tcPr>
            <w:tcW w:w="4642" w:type="dxa"/>
          </w:tcPr>
          <w:p w14:paraId="0B55BE0E" w14:textId="0DE72E41" w:rsidR="00195158" w:rsidRDefault="00195158" w:rsidP="00195158">
            <w:pPr>
              <w:ind w:firstLine="0"/>
            </w:pPr>
            <w:r>
              <w:t>Dòng điện hoạt động trung bình</w:t>
            </w:r>
          </w:p>
        </w:tc>
        <w:tc>
          <w:tcPr>
            <w:tcW w:w="4643" w:type="dxa"/>
          </w:tcPr>
          <w:p w14:paraId="7368CD04" w14:textId="74C47939" w:rsidR="00195158" w:rsidRDefault="00195158" w:rsidP="00195158">
            <w:pPr>
              <w:ind w:firstLine="0"/>
            </w:pPr>
            <w:r>
              <w:t>80mA</w:t>
            </w:r>
          </w:p>
        </w:tc>
      </w:tr>
      <w:tr w:rsidR="00195158" w14:paraId="3521E4F5" w14:textId="77777777" w:rsidTr="000E675F">
        <w:tc>
          <w:tcPr>
            <w:tcW w:w="4642" w:type="dxa"/>
          </w:tcPr>
          <w:p w14:paraId="5FAB9407" w14:textId="2F597C62" w:rsidR="00195158" w:rsidRDefault="00195158" w:rsidP="00195158">
            <w:pPr>
              <w:ind w:firstLine="0"/>
            </w:pPr>
            <w:r>
              <w:t>Dòng điện tối thiểu cần đảm bảo từ nguồn cấp</w:t>
            </w:r>
          </w:p>
        </w:tc>
        <w:tc>
          <w:tcPr>
            <w:tcW w:w="4643" w:type="dxa"/>
          </w:tcPr>
          <w:p w14:paraId="545AA968" w14:textId="585680EA" w:rsidR="00195158" w:rsidRDefault="00195158" w:rsidP="00195158">
            <w:pPr>
              <w:ind w:firstLine="0"/>
            </w:pPr>
            <w:r>
              <w:t>500mA</w:t>
            </w:r>
          </w:p>
        </w:tc>
      </w:tr>
      <w:tr w:rsidR="00195158" w14:paraId="4FFBE6FC" w14:textId="77777777" w:rsidTr="000E675F">
        <w:tc>
          <w:tcPr>
            <w:tcW w:w="4642" w:type="dxa"/>
          </w:tcPr>
          <w:p w14:paraId="70594D3D" w14:textId="02B99AAC" w:rsidR="00195158" w:rsidRDefault="00195158" w:rsidP="00195158">
            <w:pPr>
              <w:ind w:firstLine="0"/>
            </w:pPr>
            <w:r>
              <w:t>Nhiệt độ hoạt động</w:t>
            </w:r>
          </w:p>
        </w:tc>
        <w:tc>
          <w:tcPr>
            <w:tcW w:w="4643" w:type="dxa"/>
          </w:tcPr>
          <w:p w14:paraId="2CF50CE1" w14:textId="3C92E0AC" w:rsidR="00195158" w:rsidRDefault="00195158" w:rsidP="00195158">
            <w:pPr>
              <w:ind w:firstLine="0"/>
            </w:pPr>
            <w:r>
              <w:t>-40°C ~ +85°C</w:t>
            </w:r>
          </w:p>
        </w:tc>
      </w:tr>
      <w:tr w:rsidR="00195158" w14:paraId="5674EDA5" w14:textId="77777777" w:rsidTr="000E675F">
        <w:tc>
          <w:tcPr>
            <w:tcW w:w="4642" w:type="dxa"/>
          </w:tcPr>
          <w:p w14:paraId="0DD923D2" w14:textId="40B70CDC" w:rsidR="00195158" w:rsidRDefault="00195158" w:rsidP="00195158">
            <w:pPr>
              <w:ind w:firstLine="0"/>
            </w:pPr>
            <w:r>
              <w:t>Kích thước</w:t>
            </w:r>
          </w:p>
        </w:tc>
        <w:tc>
          <w:tcPr>
            <w:tcW w:w="4643" w:type="dxa"/>
          </w:tcPr>
          <w:p w14:paraId="5E3FF3B2" w14:textId="16A5082D" w:rsidR="00195158" w:rsidRDefault="00195158" w:rsidP="00195158">
            <w:pPr>
              <w:ind w:firstLine="0"/>
            </w:pPr>
            <w:r>
              <w:t>18 mm x 25.5 mm x 3.1 mm</w:t>
            </w:r>
          </w:p>
        </w:tc>
      </w:tr>
      <w:tr w:rsidR="00195158" w14:paraId="3B376E1B" w14:textId="77777777" w:rsidTr="000E675F">
        <w:tc>
          <w:tcPr>
            <w:tcW w:w="4642" w:type="dxa"/>
          </w:tcPr>
          <w:p w14:paraId="5ECDC80E" w14:textId="67DDA393" w:rsidR="00195158" w:rsidRDefault="00195158" w:rsidP="00195158">
            <w:pPr>
              <w:ind w:firstLine="0"/>
            </w:pPr>
            <w:r>
              <w:t>Bộ nhớ Flash</w:t>
            </w:r>
          </w:p>
        </w:tc>
        <w:tc>
          <w:tcPr>
            <w:tcW w:w="4643" w:type="dxa"/>
          </w:tcPr>
          <w:p w14:paraId="17809742" w14:textId="6A51CA12" w:rsidR="00195158" w:rsidRDefault="00195158" w:rsidP="00195158">
            <w:pPr>
              <w:ind w:firstLine="0"/>
            </w:pPr>
            <w:r>
              <w:t>4MB</w:t>
            </w:r>
          </w:p>
        </w:tc>
      </w:tr>
      <w:tr w:rsidR="001E60EF" w14:paraId="08EE46DA" w14:textId="77777777" w:rsidTr="000E675F">
        <w:tc>
          <w:tcPr>
            <w:tcW w:w="4642" w:type="dxa"/>
          </w:tcPr>
          <w:p w14:paraId="474709CC" w14:textId="00B71F29" w:rsidR="001E60EF" w:rsidRDefault="001E60EF" w:rsidP="00195158">
            <w:pPr>
              <w:ind w:firstLine="0"/>
            </w:pPr>
            <w:r>
              <w:t>Bộ nhớ SRAM</w:t>
            </w:r>
          </w:p>
        </w:tc>
        <w:tc>
          <w:tcPr>
            <w:tcW w:w="4643" w:type="dxa"/>
          </w:tcPr>
          <w:p w14:paraId="0B4FA15E" w14:textId="589FACDA" w:rsidR="001E60EF" w:rsidRDefault="001E60EF" w:rsidP="00195158">
            <w:pPr>
              <w:ind w:firstLine="0"/>
            </w:pPr>
            <w:r>
              <w:t>520KB</w:t>
            </w:r>
          </w:p>
        </w:tc>
      </w:tr>
      <w:tr w:rsidR="00195158" w14:paraId="55FEEC1B" w14:textId="77777777" w:rsidTr="000E675F">
        <w:tc>
          <w:tcPr>
            <w:tcW w:w="4642" w:type="dxa"/>
          </w:tcPr>
          <w:p w14:paraId="5887E550" w14:textId="699DB09A" w:rsidR="00195158" w:rsidRDefault="00195158" w:rsidP="00195158">
            <w:pPr>
              <w:ind w:firstLine="0"/>
            </w:pPr>
            <w:r>
              <w:t xml:space="preserve">Tần số thạch anh </w:t>
            </w:r>
          </w:p>
        </w:tc>
        <w:tc>
          <w:tcPr>
            <w:tcW w:w="4643" w:type="dxa"/>
          </w:tcPr>
          <w:p w14:paraId="7075104A" w14:textId="71166230" w:rsidR="00195158" w:rsidRDefault="00195158" w:rsidP="00195158">
            <w:pPr>
              <w:ind w:firstLine="0"/>
            </w:pPr>
            <w:r>
              <w:t xml:space="preserve">40MHz </w:t>
            </w:r>
          </w:p>
        </w:tc>
      </w:tr>
      <w:tr w:rsidR="00195158" w14:paraId="6158C065" w14:textId="77777777" w:rsidTr="000E675F">
        <w:tc>
          <w:tcPr>
            <w:tcW w:w="4642" w:type="dxa"/>
          </w:tcPr>
          <w:p w14:paraId="2FB4A026" w14:textId="509A094A" w:rsidR="00195158" w:rsidRDefault="00195158" w:rsidP="00195158">
            <w:pPr>
              <w:ind w:firstLine="0"/>
            </w:pPr>
            <w:r>
              <w:t xml:space="preserve">Ngoại vi </w:t>
            </w:r>
          </w:p>
        </w:tc>
        <w:tc>
          <w:tcPr>
            <w:tcW w:w="4643" w:type="dxa"/>
          </w:tcPr>
          <w:p w14:paraId="3F70B190" w14:textId="0F368F03" w:rsidR="001E201D" w:rsidRDefault="00195158" w:rsidP="0075250F">
            <w:pPr>
              <w:ind w:firstLine="0"/>
            </w:pPr>
            <w:r>
              <w:t>UART</w:t>
            </w:r>
            <w:r w:rsidR="001E201D">
              <w:t xml:space="preserve">, </w:t>
            </w:r>
            <w:r w:rsidR="0075250F">
              <w:t>3</w:t>
            </w:r>
            <w:r w:rsidR="001E201D">
              <w:t xml:space="preserve"> </w:t>
            </w:r>
            <w:r>
              <w:t>SPI, I2C, LED PWM, I2S, IR, GPIO, ADC, DAC, TWAI</w:t>
            </w:r>
          </w:p>
        </w:tc>
      </w:tr>
      <w:tr w:rsidR="00195158" w14:paraId="676EF53D" w14:textId="77777777" w:rsidTr="000E675F">
        <w:tc>
          <w:tcPr>
            <w:tcW w:w="4642" w:type="dxa"/>
          </w:tcPr>
          <w:p w14:paraId="10228040" w14:textId="62BAEAD2" w:rsidR="00195158" w:rsidRDefault="00195158" w:rsidP="00195158">
            <w:pPr>
              <w:ind w:firstLine="0"/>
            </w:pPr>
            <w:r>
              <w:t>WiFi</w:t>
            </w:r>
          </w:p>
        </w:tc>
        <w:tc>
          <w:tcPr>
            <w:tcW w:w="4643" w:type="dxa"/>
          </w:tcPr>
          <w:p w14:paraId="6D23C472" w14:textId="77777777" w:rsidR="00195158" w:rsidRDefault="00195158" w:rsidP="00195158">
            <w:pPr>
              <w:ind w:firstLine="0"/>
            </w:pPr>
            <w:r>
              <w:t>802.11 b/g/n (tốc độ tối đa 150 Mbps)</w:t>
            </w:r>
          </w:p>
          <w:p w14:paraId="169EDC1D" w14:textId="1B9A7DD3" w:rsidR="001E60EF" w:rsidRDefault="001E60EF" w:rsidP="00195158">
            <w:pPr>
              <w:ind w:firstLine="0"/>
            </w:pPr>
            <w:r>
              <w:t>Tần số: 2412 ~ 2484 MHz</w:t>
            </w:r>
          </w:p>
        </w:tc>
      </w:tr>
      <w:tr w:rsidR="00195158" w14:paraId="6E942A81" w14:textId="77777777" w:rsidTr="000E675F">
        <w:tc>
          <w:tcPr>
            <w:tcW w:w="4642" w:type="dxa"/>
          </w:tcPr>
          <w:p w14:paraId="61BA0739" w14:textId="4D446884" w:rsidR="00195158" w:rsidRDefault="00195158" w:rsidP="00195158">
            <w:pPr>
              <w:ind w:firstLine="0"/>
            </w:pPr>
            <w:r>
              <w:t>Bluetooth</w:t>
            </w:r>
          </w:p>
        </w:tc>
        <w:tc>
          <w:tcPr>
            <w:tcW w:w="4643" w:type="dxa"/>
          </w:tcPr>
          <w:p w14:paraId="38B40E44" w14:textId="4B0E64D9" w:rsidR="00195158" w:rsidRDefault="001E60EF" w:rsidP="00195158">
            <w:pPr>
              <w:ind w:firstLine="0"/>
            </w:pPr>
            <w:r>
              <w:t>Bluetooth v4.2 BR/EDR và BLE</w:t>
            </w:r>
          </w:p>
        </w:tc>
      </w:tr>
    </w:tbl>
    <w:p w14:paraId="799E0958" w14:textId="365EBEC0" w:rsidR="000E675F" w:rsidRDefault="008777E9" w:rsidP="006F75FA">
      <w:r>
        <w:t>Ngoài ra, các ngoại vi của EPS32 được hỗ trợ mapping tới các chân bất kì, giúp cho việc thiết kế trở nên dễ dàng hơn thay vì các ngoại vi cố định với các IO như ở các vi điều khiển khác.</w:t>
      </w:r>
      <w:r w:rsidR="00836946">
        <w:t xml:space="preserve"> Sau khi đã nắm rõ được các thông số và ngoại vi của </w:t>
      </w:r>
      <w:r w:rsidR="00A21FD3">
        <w:t>module, đồ án đi vào thiết kế schematic, được trình bày ở hình và bảng.</w:t>
      </w:r>
    </w:p>
    <w:p w14:paraId="3876C8EF" w14:textId="77777777" w:rsidR="00A21FD3" w:rsidRDefault="00A21FD3" w:rsidP="00A21FD3">
      <w:pPr>
        <w:keepNext/>
        <w:jc w:val="center"/>
      </w:pPr>
      <w:r>
        <w:rPr>
          <w:noProof/>
        </w:rPr>
        <w:lastRenderedPageBreak/>
        <w:drawing>
          <wp:inline distT="0" distB="0" distL="0" distR="0" wp14:anchorId="5F263A1B" wp14:editId="069D27E8">
            <wp:extent cx="5327557" cy="28109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3636" cy="2814141"/>
                    </a:xfrm>
                    <a:prstGeom prst="rect">
                      <a:avLst/>
                    </a:prstGeom>
                  </pic:spPr>
                </pic:pic>
              </a:graphicData>
            </a:graphic>
          </wp:inline>
        </w:drawing>
      </w:r>
    </w:p>
    <w:p w14:paraId="6BC8A7C2" w14:textId="0B7BB4BB" w:rsidR="00A21FD3" w:rsidRDefault="00A21FD3" w:rsidP="00A21FD3">
      <w:pPr>
        <w:pStyle w:val="Caption"/>
      </w:pPr>
      <w:bookmarkStart w:id="98" w:name="_Toc110168242"/>
      <w:r>
        <w:t xml:space="preserve">Hình </w:t>
      </w:r>
      <w:fldSimple w:instr=" STYLEREF 1 \s ">
        <w:r w:rsidR="00475286">
          <w:rPr>
            <w:noProof/>
          </w:rPr>
          <w:t>2</w:t>
        </w:r>
      </w:fldSimple>
      <w:r w:rsidR="00475286">
        <w:t>.</w:t>
      </w:r>
      <w:fldSimple w:instr=" SEQ Hình \* ARABIC \s 1 ">
        <w:r w:rsidR="00475286">
          <w:rPr>
            <w:noProof/>
          </w:rPr>
          <w:t>17</w:t>
        </w:r>
      </w:fldSimple>
      <w:r>
        <w:t xml:space="preserve"> Schematic khối xử lý trung tâm</w:t>
      </w:r>
      <w:bookmarkEnd w:id="98"/>
    </w:p>
    <w:p w14:paraId="0D2302CF" w14:textId="77777777" w:rsidR="00A21FD3" w:rsidRPr="00A21FD3" w:rsidRDefault="00A21FD3" w:rsidP="00A21FD3"/>
    <w:p w14:paraId="744C7A31" w14:textId="0D84730B" w:rsidR="00A21FD3" w:rsidRDefault="00A21FD3" w:rsidP="00A21FD3">
      <w:pPr>
        <w:pStyle w:val="Caption"/>
        <w:keepNext/>
      </w:pPr>
      <w:bookmarkStart w:id="99" w:name="_Toc110168468"/>
      <w:bookmarkStart w:id="100" w:name="_Toc110168492"/>
      <w:r>
        <w:t xml:space="preserve">Bảng  </w:t>
      </w:r>
      <w:fldSimple w:instr=" STYLEREF 1 \s ">
        <w:r w:rsidR="00B5518A">
          <w:rPr>
            <w:noProof/>
          </w:rPr>
          <w:t>2</w:t>
        </w:r>
      </w:fldSimple>
      <w:r w:rsidR="00B5518A">
        <w:t>.</w:t>
      </w:r>
      <w:fldSimple w:instr=" SEQ Bảng_ \* ARABIC \s 1 ">
        <w:r w:rsidR="00B5518A">
          <w:rPr>
            <w:noProof/>
          </w:rPr>
          <w:t>5</w:t>
        </w:r>
      </w:fldSimple>
      <w:r>
        <w:t xml:space="preserve"> Giải thích thành phần khối xử lý trung tâm</w:t>
      </w:r>
      <w:bookmarkEnd w:id="99"/>
      <w:bookmarkEnd w:id="100"/>
    </w:p>
    <w:tbl>
      <w:tblPr>
        <w:tblStyle w:val="TableGrid"/>
        <w:tblW w:w="0" w:type="auto"/>
        <w:tblLook w:val="04A0" w:firstRow="1" w:lastRow="0" w:firstColumn="1" w:lastColumn="0" w:noHBand="0" w:noVBand="1"/>
      </w:tblPr>
      <w:tblGrid>
        <w:gridCol w:w="4764"/>
        <w:gridCol w:w="4521"/>
      </w:tblGrid>
      <w:tr w:rsidR="000276B4" w14:paraId="272EA4E6" w14:textId="77777777" w:rsidTr="00B111BE">
        <w:tc>
          <w:tcPr>
            <w:tcW w:w="4764" w:type="dxa"/>
          </w:tcPr>
          <w:p w14:paraId="271E86A0" w14:textId="10980706" w:rsidR="00836946" w:rsidRDefault="00836946" w:rsidP="006F75FA">
            <w:pPr>
              <w:ind w:firstLine="0"/>
            </w:pPr>
            <w:r>
              <w:rPr>
                <w:noProof/>
              </w:rPr>
              <w:drawing>
                <wp:inline distT="0" distB="0" distL="0" distR="0" wp14:anchorId="33523717" wp14:editId="0DB4EF3A">
                  <wp:extent cx="2777066" cy="28941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6071" cy="2913977"/>
                          </a:xfrm>
                          <a:prstGeom prst="rect">
                            <a:avLst/>
                          </a:prstGeom>
                        </pic:spPr>
                      </pic:pic>
                    </a:graphicData>
                  </a:graphic>
                </wp:inline>
              </w:drawing>
            </w:r>
          </w:p>
        </w:tc>
        <w:tc>
          <w:tcPr>
            <w:tcW w:w="4521" w:type="dxa"/>
          </w:tcPr>
          <w:p w14:paraId="591F7740" w14:textId="1C13C533" w:rsidR="00836946" w:rsidRDefault="00A21FD3" w:rsidP="00A21FD3">
            <w:pPr>
              <w:ind w:firstLine="0"/>
            </w:pPr>
            <w:r>
              <w:t xml:space="preserve">Module ESP32 Wroom-32 </w:t>
            </w:r>
            <w:r w:rsidR="003454C6">
              <w:t>được cấp nguồn 3V3</w:t>
            </w:r>
            <w:r w:rsidR="004C3E98">
              <w:t>. Để đảm bảo nguồn cấp ổn định, các tụ bypass đươc thêm vào gần chân nguồn của module để lọc đi các nhiễu. Theo hướng dẫn của nhà sản xuất, 1 tụ 100nF/50V(104/50V) và 1 tụ 10uF/10V (106/10V) là đủ để đảm bảo độ ổn định của nguồn cấp.</w:t>
            </w:r>
          </w:p>
        </w:tc>
      </w:tr>
      <w:tr w:rsidR="000276B4" w14:paraId="3EDF7C96" w14:textId="77777777" w:rsidTr="00B111BE">
        <w:tc>
          <w:tcPr>
            <w:tcW w:w="4764" w:type="dxa"/>
          </w:tcPr>
          <w:p w14:paraId="4378CC71" w14:textId="766ABA98" w:rsidR="00836946" w:rsidRDefault="004C3E98" w:rsidP="006F75FA">
            <w:pPr>
              <w:ind w:firstLine="0"/>
            </w:pPr>
            <w:r>
              <w:t xml:space="preserve"> </w:t>
            </w:r>
            <w:r w:rsidR="000F3BB9">
              <w:rPr>
                <w:noProof/>
              </w:rPr>
              <w:drawing>
                <wp:inline distT="0" distB="0" distL="0" distR="0" wp14:anchorId="778540C4" wp14:editId="2C64F88B">
                  <wp:extent cx="2729345" cy="1477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5003" cy="1490965"/>
                          </a:xfrm>
                          <a:prstGeom prst="rect">
                            <a:avLst/>
                          </a:prstGeom>
                        </pic:spPr>
                      </pic:pic>
                    </a:graphicData>
                  </a:graphic>
                </wp:inline>
              </w:drawing>
            </w:r>
          </w:p>
        </w:tc>
        <w:tc>
          <w:tcPr>
            <w:tcW w:w="4521" w:type="dxa"/>
          </w:tcPr>
          <w:p w14:paraId="0C47F06F" w14:textId="60EE3D73" w:rsidR="00836946" w:rsidRDefault="000F3BB9" w:rsidP="006F75FA">
            <w:pPr>
              <w:ind w:firstLine="0"/>
            </w:pPr>
            <w:r>
              <w:t xml:space="preserve">Để phục vụ quá trình nạp firmware và debug trong nghiên cứu và phát triển, một khối chuyển đổi UART sang USB và một cổng MicroUSB được sử dụng. Chip chuyển đổi UART to USB là CH340C, sử dụng nguồn 5V từ cổng USB và không sử dụng nguồn 5V từ mạch nên khi thiết bị sử dụng nguồn </w:t>
            </w:r>
            <w:r>
              <w:lastRenderedPageBreak/>
              <w:t>điện lưới, khối này sẽ không tiêu thụ năng lượng.</w:t>
            </w:r>
          </w:p>
        </w:tc>
      </w:tr>
      <w:tr w:rsidR="000276B4" w14:paraId="7F5F77A9" w14:textId="77777777" w:rsidTr="00B111BE">
        <w:tc>
          <w:tcPr>
            <w:tcW w:w="4764" w:type="dxa"/>
          </w:tcPr>
          <w:p w14:paraId="1EBB4B0E" w14:textId="1FBD4817" w:rsidR="00836946" w:rsidRDefault="000276B4" w:rsidP="006F75FA">
            <w:pPr>
              <w:ind w:firstLine="0"/>
            </w:pPr>
            <w:r>
              <w:rPr>
                <w:noProof/>
              </w:rPr>
              <w:lastRenderedPageBreak/>
              <w:drawing>
                <wp:inline distT="0" distB="0" distL="0" distR="0" wp14:anchorId="3B835C38" wp14:editId="1734EAF6">
                  <wp:extent cx="2888033" cy="22998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4208" cy="2312735"/>
                          </a:xfrm>
                          <a:prstGeom prst="rect">
                            <a:avLst/>
                          </a:prstGeom>
                        </pic:spPr>
                      </pic:pic>
                    </a:graphicData>
                  </a:graphic>
                </wp:inline>
              </w:drawing>
            </w:r>
          </w:p>
        </w:tc>
        <w:tc>
          <w:tcPr>
            <w:tcW w:w="4521" w:type="dxa"/>
          </w:tcPr>
          <w:p w14:paraId="123B1348" w14:textId="0467C151" w:rsidR="00836946" w:rsidRDefault="00C4392D" w:rsidP="006F75FA">
            <w:pPr>
              <w:ind w:firstLine="0"/>
            </w:pPr>
            <w:r>
              <w:t xml:space="preserve">Đây là khối phụ trợ cho khối nạp firmware, có nhiệm vụ chính là đưa module ESP32 vào chế độ nạp firmware bằng cách lần lượt </w:t>
            </w:r>
            <w:r w:rsidR="00BE5184">
              <w:t>kéo</w:t>
            </w:r>
            <w:r>
              <w:t xml:space="preserve"> chân EN và GPIO0 </w:t>
            </w:r>
            <w:r w:rsidR="00BE5184">
              <w:t>xuống GND. Hai nút bấm để reset module và để kéo GPIO0 xuống GND trong trường hợp khối nạp</w:t>
            </w:r>
            <w:r w:rsidR="00D8719A">
              <w:t xml:space="preserve"> firmware</w:t>
            </w:r>
            <w:r w:rsidR="00BE5184">
              <w:t xml:space="preserve"> hoạt động không đúng mong đợi.</w:t>
            </w:r>
          </w:p>
        </w:tc>
      </w:tr>
    </w:tbl>
    <w:p w14:paraId="5A339324" w14:textId="4B98708C" w:rsidR="008777E9" w:rsidRDefault="00B111BE" w:rsidP="00B111BE">
      <w:pPr>
        <w:pStyle w:val="Heading3"/>
      </w:pPr>
      <w:bookmarkStart w:id="101" w:name="_Toc110153567"/>
      <w:bookmarkStart w:id="102" w:name="_Toc110171926"/>
      <w:r>
        <w:t>Khối lưu trữ dữ liệu</w:t>
      </w:r>
      <w:bookmarkEnd w:id="101"/>
      <w:bookmarkEnd w:id="102"/>
    </w:p>
    <w:p w14:paraId="32227544" w14:textId="3B0FFE10" w:rsidR="00B111BE" w:rsidRDefault="00B111BE" w:rsidP="00B111BE">
      <w:r>
        <w:t>Khối lưu trữ dữ liệu sử dụng IC Flash 16MB W25Q128</w:t>
      </w:r>
      <w:r w:rsidR="003749D2">
        <w:t>FV giao tiếp qua bus SPI</w:t>
      </w:r>
      <w:r w:rsidR="001619FC">
        <w:t xml:space="preserve"> với tốc độ hỗ trợ tối đa của ESP32 là 80MHz khi sử dụng các chân SPI được nhà sản xuất khuyên dùng. Bus SPI của ESP32 hoàn toàn có thể sử dụng các chân khác, dựa trên ma trận GPIO mà nhà sản xuất hỗ trợ, tuy nhiên, tốc độ tối đa của bus khi đó sẽ giảm còn 40MHz, làm giảm đi tốc độ đọc ghi bộ nhớ.</w:t>
      </w:r>
    </w:p>
    <w:p w14:paraId="58F3A7DB" w14:textId="77777777" w:rsidR="00881784" w:rsidRDefault="00881784" w:rsidP="00881784">
      <w:pPr>
        <w:keepNext/>
        <w:jc w:val="center"/>
      </w:pPr>
      <w:r>
        <w:rPr>
          <w:noProof/>
        </w:rPr>
        <w:drawing>
          <wp:inline distT="0" distB="0" distL="0" distR="0" wp14:anchorId="05A45161" wp14:editId="7143D8D4">
            <wp:extent cx="4282440" cy="1042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340" cy="1051383"/>
                    </a:xfrm>
                    <a:prstGeom prst="rect">
                      <a:avLst/>
                    </a:prstGeom>
                  </pic:spPr>
                </pic:pic>
              </a:graphicData>
            </a:graphic>
          </wp:inline>
        </w:drawing>
      </w:r>
    </w:p>
    <w:p w14:paraId="6F927EC2" w14:textId="218068D9" w:rsidR="00270476" w:rsidRDefault="00881784" w:rsidP="00881784">
      <w:pPr>
        <w:pStyle w:val="Caption"/>
      </w:pPr>
      <w:bookmarkStart w:id="103" w:name="_Toc110168243"/>
      <w:r>
        <w:t xml:space="preserve">Hình </w:t>
      </w:r>
      <w:fldSimple w:instr=" STYLEREF 1 \s ">
        <w:r w:rsidR="00475286">
          <w:rPr>
            <w:noProof/>
          </w:rPr>
          <w:t>2</w:t>
        </w:r>
      </w:fldSimple>
      <w:r w:rsidR="00475286">
        <w:t>.</w:t>
      </w:r>
      <w:fldSimple w:instr=" SEQ Hình \* ARABIC \s 1 ">
        <w:r w:rsidR="00475286">
          <w:rPr>
            <w:noProof/>
          </w:rPr>
          <w:t>18</w:t>
        </w:r>
      </w:fldSimple>
      <w:r>
        <w:t xml:space="preserve"> Khối lưu trữ dữ liệu</w:t>
      </w:r>
      <w:bookmarkEnd w:id="103"/>
    </w:p>
    <w:p w14:paraId="4FDED189" w14:textId="79F3ACC3" w:rsidR="00881784" w:rsidRDefault="002421BE" w:rsidP="00881784">
      <w:r>
        <w:t xml:space="preserve">Đơn vị dữ liệu của Flash là byte. Ngoài ra, Flash còn hỗ trợ thêm các định dạng khối dữ liệu khác để giúp cho việc đọc ghi dữ liệu được hiệu quả hơn. Các định dạng đó bao gồm page – 256 bytes, sector – 4 KB, block – </w:t>
      </w:r>
      <w:r w:rsidR="00114F78">
        <w:t>64</w:t>
      </w:r>
      <w:r>
        <w:t>K bytes</w:t>
      </w:r>
      <w:r w:rsidR="008C1E27">
        <w:t>. Khi đó, 1 sector sẽ có 16 page và 1 block sẽ gồm 16 sector.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3845"/>
      </w:tblGrid>
      <w:tr w:rsidR="0052004B" w14:paraId="3BBDD84C" w14:textId="77777777" w:rsidTr="00DF630D">
        <w:trPr>
          <w:trHeight w:val="6482"/>
          <w:jc w:val="center"/>
        </w:trPr>
        <w:tc>
          <w:tcPr>
            <w:tcW w:w="3979" w:type="dxa"/>
          </w:tcPr>
          <w:p w14:paraId="0E749F73" w14:textId="77777777" w:rsidR="0052004B" w:rsidRDefault="0052004B" w:rsidP="00DF630D">
            <w:pPr>
              <w:keepNext/>
              <w:ind w:firstLine="0"/>
              <w:jc w:val="center"/>
            </w:pPr>
            <w:r>
              <w:rPr>
                <w:noProof/>
              </w:rPr>
              <w:lastRenderedPageBreak/>
              <w:drawing>
                <wp:inline distT="0" distB="0" distL="0" distR="0" wp14:anchorId="7481980E" wp14:editId="19139D21">
                  <wp:extent cx="1609206" cy="4107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8922" cy="4131977"/>
                          </a:xfrm>
                          <a:prstGeom prst="rect">
                            <a:avLst/>
                          </a:prstGeom>
                        </pic:spPr>
                      </pic:pic>
                    </a:graphicData>
                  </a:graphic>
                </wp:inline>
              </w:drawing>
            </w:r>
          </w:p>
          <w:p w14:paraId="74284436" w14:textId="64428F5A" w:rsidR="0052004B" w:rsidRDefault="0052004B" w:rsidP="00DF630D">
            <w:pPr>
              <w:pStyle w:val="Caption"/>
            </w:pPr>
            <w:bookmarkStart w:id="104" w:name="_Toc110168244"/>
            <w:r>
              <w:t xml:space="preserve">Hình </w:t>
            </w:r>
            <w:fldSimple w:instr=" STYLEREF 1 \s ">
              <w:r w:rsidR="00475286">
                <w:rPr>
                  <w:noProof/>
                </w:rPr>
                <w:t>2</w:t>
              </w:r>
            </w:fldSimple>
            <w:r w:rsidR="00475286">
              <w:t>.</w:t>
            </w:r>
            <w:fldSimple w:instr=" SEQ Hình \* ARABIC \s 1 ">
              <w:r w:rsidR="00475286">
                <w:rPr>
                  <w:noProof/>
                </w:rPr>
                <w:t>19</w:t>
              </w:r>
            </w:fldSimple>
            <w:r>
              <w:t xml:space="preserve"> </w:t>
            </w:r>
            <w:r w:rsidR="00DF630D">
              <w:t>Cấu trúc bộ nhớ Flash theo Block</w:t>
            </w:r>
            <w:bookmarkEnd w:id="104"/>
          </w:p>
        </w:tc>
        <w:tc>
          <w:tcPr>
            <w:tcW w:w="3845" w:type="dxa"/>
          </w:tcPr>
          <w:p w14:paraId="47CDC2FA" w14:textId="207E2C16" w:rsidR="0052004B" w:rsidRDefault="00000000" w:rsidP="00881784">
            <w:pPr>
              <w:ind w:firstLine="0"/>
            </w:pPr>
            <w:r>
              <w:rPr>
                <w:noProof/>
              </w:rPr>
              <w:pict w14:anchorId="636F3BFA">
                <v:shape id="_x0000_s2054" type="#_x0000_t202" style="position:absolute;left:0;text-align:left;margin-left:6pt;margin-top:326.6pt;width:163.2pt;height:30pt;z-index:251658239;mso-position-horizontal-relative:text;mso-position-vertical-relative:text" wrapcoords="-126 0 -126 21120 21600 21120 21600 0 -126 0" stroked="f">
                  <v:textbox style="mso-next-textbox:#_x0000_s2054;mso-fit-shape-to-text:t" inset="0,0,0,0">
                    <w:txbxContent>
                      <w:p w14:paraId="3D5CDD55" w14:textId="15A1923F" w:rsidR="00DF630D" w:rsidRPr="00ED35A8" w:rsidRDefault="00DF630D" w:rsidP="00DF630D">
                        <w:pPr>
                          <w:pStyle w:val="Caption"/>
                          <w:ind w:firstLine="0"/>
                          <w:jc w:val="left"/>
                          <w:rPr>
                            <w:noProof/>
                            <w:sz w:val="26"/>
                            <w:szCs w:val="20"/>
                          </w:rPr>
                        </w:pPr>
                        <w:bookmarkStart w:id="105" w:name="_Toc110168245"/>
                        <w:r>
                          <w:t xml:space="preserve">Hình </w:t>
                        </w:r>
                        <w:fldSimple w:instr=" STYLEREF 1 \s ">
                          <w:r w:rsidR="00475286">
                            <w:rPr>
                              <w:noProof/>
                            </w:rPr>
                            <w:t>2</w:t>
                          </w:r>
                        </w:fldSimple>
                        <w:r w:rsidR="00475286">
                          <w:t>.</w:t>
                        </w:r>
                        <w:fldSimple w:instr=" SEQ Hình \* ARABIC \s 1 ">
                          <w:r w:rsidR="00475286">
                            <w:rPr>
                              <w:noProof/>
                            </w:rPr>
                            <w:t>20</w:t>
                          </w:r>
                        </w:fldSimple>
                        <w:r>
                          <w:t xml:space="preserve"> Cấu trúc một block</w:t>
                        </w:r>
                        <w:bookmarkEnd w:id="105"/>
                      </w:p>
                    </w:txbxContent>
                  </v:textbox>
                  <w10:wrap type="tight"/>
                </v:shape>
              </w:pict>
            </w:r>
            <w:r w:rsidR="00DF630D">
              <w:rPr>
                <w:noProof/>
              </w:rPr>
              <w:drawing>
                <wp:anchor distT="0" distB="0" distL="114300" distR="114300" simplePos="0" relativeHeight="251656192" behindDoc="1" locked="0" layoutInCell="1" allowOverlap="1" wp14:anchorId="082E6851" wp14:editId="4D0A01A2">
                  <wp:simplePos x="0" y="0"/>
                  <wp:positionH relativeFrom="column">
                    <wp:posOffset>213360</wp:posOffset>
                  </wp:positionH>
                  <wp:positionV relativeFrom="paragraph">
                    <wp:posOffset>1404620</wp:posOffset>
                  </wp:positionV>
                  <wp:extent cx="1642620" cy="2667000"/>
                  <wp:effectExtent l="0" t="0" r="0" b="0"/>
                  <wp:wrapTight wrapText="bothSides">
                    <wp:wrapPolygon edited="0">
                      <wp:start x="0" y="0"/>
                      <wp:lineTo x="0" y="21446"/>
                      <wp:lineTo x="21299" y="21446"/>
                      <wp:lineTo x="2129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42620" cy="2667000"/>
                          </a:xfrm>
                          <a:prstGeom prst="rect">
                            <a:avLst/>
                          </a:prstGeom>
                        </pic:spPr>
                      </pic:pic>
                    </a:graphicData>
                  </a:graphic>
                </wp:anchor>
              </w:drawing>
            </w:r>
          </w:p>
        </w:tc>
      </w:tr>
    </w:tbl>
    <w:p w14:paraId="14379F9E" w14:textId="77777777" w:rsidR="0052004B" w:rsidRDefault="0052004B" w:rsidP="00881784"/>
    <w:p w14:paraId="514F1CA5" w14:textId="01DAB567" w:rsidR="00114F78" w:rsidRDefault="00665CFC" w:rsidP="00665CFC">
      <w:r>
        <w:t xml:space="preserve">Để có thể đọc ghi dữ liệu, IC hỗ trợ tập lệnh và các hướng dẫn để tạo ra các khung truyền SPI </w:t>
      </w:r>
      <w:r w:rsidR="00A76D1C">
        <w:t>như ở ví dụ ở hình 2.21 dưới đây</w:t>
      </w:r>
    </w:p>
    <w:p w14:paraId="30709E5A" w14:textId="77777777" w:rsidR="00A76D1C" w:rsidRDefault="00A76D1C" w:rsidP="00A76D1C">
      <w:pPr>
        <w:keepNext/>
        <w:jc w:val="center"/>
      </w:pPr>
      <w:r>
        <w:rPr>
          <w:noProof/>
        </w:rPr>
        <w:drawing>
          <wp:inline distT="0" distB="0" distL="0" distR="0" wp14:anchorId="71C0EE4C" wp14:editId="42D0E880">
            <wp:extent cx="5090160" cy="2428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1510" cy="2433469"/>
                    </a:xfrm>
                    <a:prstGeom prst="rect">
                      <a:avLst/>
                    </a:prstGeom>
                  </pic:spPr>
                </pic:pic>
              </a:graphicData>
            </a:graphic>
          </wp:inline>
        </w:drawing>
      </w:r>
    </w:p>
    <w:p w14:paraId="3E6DD402" w14:textId="6513A8B3" w:rsidR="00A76D1C" w:rsidRDefault="00A76D1C" w:rsidP="00A76D1C">
      <w:pPr>
        <w:pStyle w:val="Caption"/>
      </w:pPr>
      <w:bookmarkStart w:id="106" w:name="_Toc110168246"/>
      <w:r>
        <w:t xml:space="preserve">Hình </w:t>
      </w:r>
      <w:fldSimple w:instr=" STYLEREF 1 \s ">
        <w:r w:rsidR="00475286">
          <w:rPr>
            <w:noProof/>
          </w:rPr>
          <w:t>2</w:t>
        </w:r>
      </w:fldSimple>
      <w:r w:rsidR="00475286">
        <w:t>.</w:t>
      </w:r>
      <w:fldSimple w:instr=" SEQ Hình \* ARABIC \s 1 ">
        <w:r w:rsidR="00475286">
          <w:rPr>
            <w:noProof/>
          </w:rPr>
          <w:t>21</w:t>
        </w:r>
      </w:fldSimple>
      <w:r>
        <w:t xml:space="preserve"> Ghi dữ liệu vào một page trong flash</w:t>
      </w:r>
      <w:bookmarkEnd w:id="106"/>
    </w:p>
    <w:p w14:paraId="4EF2C88D" w14:textId="4307649E" w:rsidR="00036AD3" w:rsidRPr="00A76D1C" w:rsidRDefault="00A76D1C" w:rsidP="00DA3486">
      <w:r>
        <w:lastRenderedPageBreak/>
        <w:t>Ví dụ ở đây</w:t>
      </w:r>
      <w:r w:rsidR="007A62E9">
        <w:t xml:space="preserve"> với lệnh ghi dữ liệu vào một page trong flash. Khi bắt đầu quá trình, chân CS mức tích cực thấp cần được kéo xuống mức 0. Các byte dữ liệu lần lượt được truyền theo từng bit, dựa trên từng clock vào chân DI của flash. Byte đầu tiên là byte mã lệnh 02h, để báo cho flash biết rằng ngoại vi đang chuẩn bị ghi dữ liệu vào một page trong flash. Sau đó là 3 byte địa chỉ của page và ngay theo sau là 256 byte dữ liệu được gửi đến. Quá trình ghi dữ liệu được kết thúc khi chân CS được đưa lên mức 1.</w:t>
      </w:r>
      <w:r w:rsidR="00DA3486">
        <w:t xml:space="preserve"> </w:t>
      </w:r>
      <w:r w:rsidR="00036AD3">
        <w:t xml:space="preserve">Flash còn hỗ trợ </w:t>
      </w:r>
      <w:r w:rsidR="00DA3486">
        <w:t xml:space="preserve">nhiều lệnh khác như đọc, ghi, xóa Sector, Block, xóa toàn bộ chip,… </w:t>
      </w:r>
      <w:r w:rsidR="00036AD3">
        <w:t xml:space="preserve"> </w:t>
      </w:r>
    </w:p>
    <w:p w14:paraId="6D528522" w14:textId="07A0C47E" w:rsidR="00354A1F" w:rsidRDefault="00897B46" w:rsidP="00354A1F">
      <w:pPr>
        <w:pStyle w:val="Heading3"/>
      </w:pPr>
      <w:bookmarkStart w:id="107" w:name="_Toc110153568"/>
      <w:bookmarkStart w:id="108" w:name="_Toc110171927"/>
      <w:r>
        <w:t>Thiết kế k</w:t>
      </w:r>
      <w:r w:rsidR="00354A1F">
        <w:t>hối Ethernet</w:t>
      </w:r>
      <w:bookmarkEnd w:id="107"/>
      <w:bookmarkEnd w:id="108"/>
    </w:p>
    <w:p w14:paraId="3D9EC547" w14:textId="77777777" w:rsidR="008777E9" w:rsidRPr="008777E9" w:rsidRDefault="008777E9" w:rsidP="008777E9"/>
    <w:p w14:paraId="78DF7757" w14:textId="493F2B8C" w:rsidR="005A65A3" w:rsidRDefault="005A65A3" w:rsidP="005A65A3">
      <w:pPr>
        <w:pStyle w:val="Heading2"/>
      </w:pPr>
      <w:bookmarkStart w:id="109" w:name="_Toc110153569"/>
      <w:bookmarkStart w:id="110" w:name="_Toc110171928"/>
      <w:r>
        <w:t>Thiết kế Firmware</w:t>
      </w:r>
      <w:bookmarkEnd w:id="109"/>
      <w:bookmarkEnd w:id="110"/>
    </w:p>
    <w:p w14:paraId="177665C4" w14:textId="4FAC6659" w:rsidR="005A65A3" w:rsidRDefault="00590751" w:rsidP="005A65A3">
      <w:r>
        <w:t>Module ESP32 Wroom-32 sử dụng framework ESP-IDF</w:t>
      </w:r>
      <w:r w:rsidR="008314D5">
        <w:t xml:space="preserve"> được nhà sản xuất Espressif phát triển và có cộng đồng hỗ trợ rất mạnh. Ngôn ngữ sử dụng để lập trình là ngôn ngữ C, phù hợp với các kiến trúc vi điều khiển. Thêm vào đó, framework của nhà sản xuất sử dụng hệ điều hành RTOS là FreeRTOS, giúp cho việc quản lý chương trình dễ dàng hơn và </w:t>
      </w:r>
      <w:r w:rsidR="00A57CDB">
        <w:t>tăng tốc độ xử lý của chương trình khi phải xử lý nhiều tính năng phức tạp được mô tả ở hình</w:t>
      </w:r>
      <w:r w:rsidR="00236FE9">
        <w:t xml:space="preserve"> 3.22</w:t>
      </w:r>
      <w:r w:rsidR="00A57CDB">
        <w:t>.</w:t>
      </w:r>
      <w:r w:rsidR="00236FE9">
        <w:t xml:space="preserve"> </w:t>
      </w:r>
    </w:p>
    <w:p w14:paraId="76CDA3EE" w14:textId="77777777" w:rsidR="00060AE7" w:rsidRDefault="00060AE7" w:rsidP="00060AE7">
      <w:pPr>
        <w:keepNext/>
        <w:jc w:val="center"/>
      </w:pPr>
      <w:r>
        <w:rPr>
          <w:noProof/>
        </w:rPr>
        <w:drawing>
          <wp:inline distT="0" distB="0" distL="0" distR="0" wp14:anchorId="16A5DB7E" wp14:editId="377CA0E8">
            <wp:extent cx="2529981" cy="2522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7361" cy="2529578"/>
                    </a:xfrm>
                    <a:prstGeom prst="rect">
                      <a:avLst/>
                    </a:prstGeom>
                  </pic:spPr>
                </pic:pic>
              </a:graphicData>
            </a:graphic>
          </wp:inline>
        </w:drawing>
      </w:r>
    </w:p>
    <w:p w14:paraId="2B0423A1" w14:textId="29BCFABB" w:rsidR="00060AE7" w:rsidRDefault="00060AE7" w:rsidP="00060AE7">
      <w:pPr>
        <w:pStyle w:val="Caption"/>
      </w:pPr>
      <w:bookmarkStart w:id="111" w:name="_Toc110168247"/>
      <w:r>
        <w:t xml:space="preserve">Hình </w:t>
      </w:r>
      <w:fldSimple w:instr=" STYLEREF 1 \s ">
        <w:r w:rsidR="00475286">
          <w:rPr>
            <w:noProof/>
          </w:rPr>
          <w:t>2</w:t>
        </w:r>
      </w:fldSimple>
      <w:r w:rsidR="00475286">
        <w:t>.</w:t>
      </w:r>
      <w:fldSimple w:instr=" SEQ Hình \* ARABIC \s 1 ">
        <w:r w:rsidR="00475286">
          <w:rPr>
            <w:noProof/>
          </w:rPr>
          <w:t>22</w:t>
        </w:r>
      </w:fldSimple>
      <w:r>
        <w:t xml:space="preserve"> Các tính năng chính của Gateway</w:t>
      </w:r>
      <w:bookmarkEnd w:id="111"/>
    </w:p>
    <w:p w14:paraId="51EBAB07" w14:textId="0B84F117" w:rsidR="00911B88" w:rsidRDefault="00911B88" w:rsidP="00911B88">
      <w:r>
        <w:t xml:space="preserve">Bộ nhớ chương trình 4MB được chia thành các phân vùng khác nhau với các mục đích khác nhau được mô tả ở bảng </w:t>
      </w:r>
    </w:p>
    <w:p w14:paraId="417CC068" w14:textId="2DB87BC8" w:rsidR="00B5518A" w:rsidRDefault="00B5518A" w:rsidP="00B5518A">
      <w:pPr>
        <w:pStyle w:val="Caption"/>
        <w:keepNext/>
      </w:pPr>
      <w:r>
        <w:lastRenderedPageBreak/>
        <w:t xml:space="preserve">Bảng  </w:t>
      </w:r>
      <w:fldSimple w:instr=" STYLEREF 1 \s ">
        <w:r>
          <w:rPr>
            <w:noProof/>
          </w:rPr>
          <w:t>2</w:t>
        </w:r>
      </w:fldSimple>
      <w:r>
        <w:t>.</w:t>
      </w:r>
      <w:fldSimple w:instr=" SEQ Bảng_ \* ARABIC \s 1 ">
        <w:r>
          <w:rPr>
            <w:noProof/>
          </w:rPr>
          <w:t>6</w:t>
        </w:r>
      </w:fldSimple>
      <w:r>
        <w:t xml:space="preserve"> Các phân vùng bộ nhớ của thiết bị</w:t>
      </w:r>
    </w:p>
    <w:tbl>
      <w:tblPr>
        <w:tblStyle w:val="TableGrid"/>
        <w:tblW w:w="0" w:type="auto"/>
        <w:tblLook w:val="04A0" w:firstRow="1" w:lastRow="0" w:firstColumn="1" w:lastColumn="0" w:noHBand="0" w:noVBand="1"/>
      </w:tblPr>
      <w:tblGrid>
        <w:gridCol w:w="2424"/>
        <w:gridCol w:w="1914"/>
        <w:gridCol w:w="2790"/>
        <w:gridCol w:w="2157"/>
      </w:tblGrid>
      <w:tr w:rsidR="00911B88" w14:paraId="234741A8" w14:textId="77777777" w:rsidTr="006B435E">
        <w:tc>
          <w:tcPr>
            <w:tcW w:w="2424" w:type="dxa"/>
          </w:tcPr>
          <w:p w14:paraId="2D8567BC" w14:textId="291502E3" w:rsidR="00911B88" w:rsidRDefault="00911B88" w:rsidP="00911B88">
            <w:pPr>
              <w:ind w:firstLine="0"/>
            </w:pPr>
            <w:r>
              <w:t>Tên phân vùng</w:t>
            </w:r>
          </w:p>
        </w:tc>
        <w:tc>
          <w:tcPr>
            <w:tcW w:w="1914" w:type="dxa"/>
          </w:tcPr>
          <w:p w14:paraId="4AEC9389" w14:textId="2E56681A" w:rsidR="00911B88" w:rsidRDefault="00911B88" w:rsidP="00911B88">
            <w:pPr>
              <w:ind w:firstLine="0"/>
            </w:pPr>
            <w:r>
              <w:t>Kiểu phân vùng</w:t>
            </w:r>
          </w:p>
        </w:tc>
        <w:tc>
          <w:tcPr>
            <w:tcW w:w="2790" w:type="dxa"/>
          </w:tcPr>
          <w:p w14:paraId="09EC2F23" w14:textId="0EBD4669" w:rsidR="00911B88" w:rsidRDefault="00911B88" w:rsidP="00911B88">
            <w:pPr>
              <w:ind w:firstLine="0"/>
            </w:pPr>
            <w:r>
              <w:t>Địa chỉ</w:t>
            </w:r>
          </w:p>
        </w:tc>
        <w:tc>
          <w:tcPr>
            <w:tcW w:w="2157" w:type="dxa"/>
          </w:tcPr>
          <w:p w14:paraId="71E96EA9" w14:textId="75CAC67E" w:rsidR="00911B88" w:rsidRDefault="00911B88" w:rsidP="00911B88">
            <w:pPr>
              <w:ind w:firstLine="0"/>
            </w:pPr>
            <w:r>
              <w:t>Mô tả</w:t>
            </w:r>
          </w:p>
        </w:tc>
      </w:tr>
      <w:tr w:rsidR="00911B88" w14:paraId="1DD967FD" w14:textId="77777777" w:rsidTr="006B435E">
        <w:tc>
          <w:tcPr>
            <w:tcW w:w="2424" w:type="dxa"/>
          </w:tcPr>
          <w:p w14:paraId="7FAE9209" w14:textId="003BB146" w:rsidR="00911B88" w:rsidRDefault="00911B88" w:rsidP="00911B88">
            <w:pPr>
              <w:ind w:firstLine="0"/>
            </w:pPr>
            <w:r>
              <w:t>NVS</w:t>
            </w:r>
          </w:p>
        </w:tc>
        <w:tc>
          <w:tcPr>
            <w:tcW w:w="1914" w:type="dxa"/>
          </w:tcPr>
          <w:p w14:paraId="13A33DD7" w14:textId="515015AA" w:rsidR="00911B88" w:rsidRDefault="00911B88" w:rsidP="00911B88">
            <w:pPr>
              <w:ind w:firstLine="0"/>
            </w:pPr>
            <w:r>
              <w:t>Data</w:t>
            </w:r>
          </w:p>
        </w:tc>
        <w:tc>
          <w:tcPr>
            <w:tcW w:w="2790" w:type="dxa"/>
          </w:tcPr>
          <w:p w14:paraId="53922704" w14:textId="25DA5042" w:rsidR="00911B88" w:rsidRDefault="00911B88" w:rsidP="00911B88">
            <w:pPr>
              <w:ind w:firstLine="0"/>
            </w:pPr>
            <w:r>
              <w:t>0x9000 – 0xD000</w:t>
            </w:r>
          </w:p>
        </w:tc>
        <w:tc>
          <w:tcPr>
            <w:tcW w:w="2157" w:type="dxa"/>
          </w:tcPr>
          <w:p w14:paraId="67255276" w14:textId="1E88FAB4" w:rsidR="00911B88" w:rsidRDefault="00911B88" w:rsidP="006B435E">
            <w:pPr>
              <w:ind w:firstLine="0"/>
              <w:jc w:val="left"/>
            </w:pPr>
            <w:r>
              <w:t>Nonvolatile Storage – Vùng nhớ lưu trữ dữ liệu ngẫu nhiên của người dùng</w:t>
            </w:r>
          </w:p>
        </w:tc>
      </w:tr>
      <w:tr w:rsidR="00911B88" w14:paraId="03E13ABA" w14:textId="77777777" w:rsidTr="006B435E">
        <w:tc>
          <w:tcPr>
            <w:tcW w:w="2424" w:type="dxa"/>
          </w:tcPr>
          <w:p w14:paraId="387716B3" w14:textId="303B8C21" w:rsidR="00911B88" w:rsidRDefault="00B20828" w:rsidP="00911B88">
            <w:pPr>
              <w:ind w:firstLine="0"/>
            </w:pPr>
            <w:r>
              <w:t>ot</w:t>
            </w:r>
            <w:r w:rsidR="00911B88">
              <w:t>adata</w:t>
            </w:r>
          </w:p>
        </w:tc>
        <w:tc>
          <w:tcPr>
            <w:tcW w:w="1914" w:type="dxa"/>
          </w:tcPr>
          <w:p w14:paraId="16E9710C" w14:textId="2E1AE981" w:rsidR="00911B88" w:rsidRDefault="00B5518A" w:rsidP="00911B88">
            <w:pPr>
              <w:ind w:firstLine="0"/>
            </w:pPr>
            <w:r>
              <w:t>D</w:t>
            </w:r>
            <w:r w:rsidR="005E4E3E">
              <w:t>ata</w:t>
            </w:r>
          </w:p>
        </w:tc>
        <w:tc>
          <w:tcPr>
            <w:tcW w:w="2790" w:type="dxa"/>
          </w:tcPr>
          <w:p w14:paraId="0DF139E4" w14:textId="6F9600B2" w:rsidR="00911B88" w:rsidRDefault="005E4E3E" w:rsidP="00911B88">
            <w:pPr>
              <w:ind w:firstLine="0"/>
            </w:pPr>
            <w:r>
              <w:t>0xD000-0xF000</w:t>
            </w:r>
          </w:p>
        </w:tc>
        <w:tc>
          <w:tcPr>
            <w:tcW w:w="2157" w:type="dxa"/>
          </w:tcPr>
          <w:p w14:paraId="4BAE96EF" w14:textId="001B9D33" w:rsidR="00911B88" w:rsidRDefault="005E4E3E" w:rsidP="006B435E">
            <w:pPr>
              <w:ind w:firstLine="0"/>
              <w:jc w:val="left"/>
            </w:pPr>
            <w:r>
              <w:t>Phân vùng lưu trữ dữ liệu OTA</w:t>
            </w:r>
          </w:p>
        </w:tc>
      </w:tr>
      <w:tr w:rsidR="00911B88" w14:paraId="684D57EF" w14:textId="77777777" w:rsidTr="006B435E">
        <w:tc>
          <w:tcPr>
            <w:tcW w:w="2424" w:type="dxa"/>
          </w:tcPr>
          <w:p w14:paraId="72969442" w14:textId="42EE3DFE" w:rsidR="00911B88" w:rsidRDefault="00B20828" w:rsidP="00911B88">
            <w:pPr>
              <w:ind w:firstLine="0"/>
            </w:pPr>
            <w:r>
              <w:t>p</w:t>
            </w:r>
            <w:r w:rsidR="005E4E3E">
              <w:t>hy_init</w:t>
            </w:r>
          </w:p>
        </w:tc>
        <w:tc>
          <w:tcPr>
            <w:tcW w:w="1914" w:type="dxa"/>
          </w:tcPr>
          <w:p w14:paraId="3B0D3EE6" w14:textId="4C8D4841" w:rsidR="00911B88" w:rsidRDefault="005E4E3E" w:rsidP="00911B88">
            <w:pPr>
              <w:ind w:firstLine="0"/>
            </w:pPr>
            <w:r>
              <w:t>Data</w:t>
            </w:r>
          </w:p>
        </w:tc>
        <w:tc>
          <w:tcPr>
            <w:tcW w:w="2790" w:type="dxa"/>
          </w:tcPr>
          <w:p w14:paraId="03A46572" w14:textId="25B712E6" w:rsidR="00911B88" w:rsidRDefault="005E4E3E" w:rsidP="00911B88">
            <w:pPr>
              <w:ind w:firstLine="0"/>
            </w:pPr>
            <w:r>
              <w:t>0xF000 – 0x10000</w:t>
            </w:r>
          </w:p>
        </w:tc>
        <w:tc>
          <w:tcPr>
            <w:tcW w:w="2157" w:type="dxa"/>
          </w:tcPr>
          <w:p w14:paraId="15C2AC01" w14:textId="2D83CC24" w:rsidR="00911B88" w:rsidRDefault="005E4E3E" w:rsidP="006B435E">
            <w:pPr>
              <w:ind w:firstLine="0"/>
              <w:jc w:val="left"/>
            </w:pPr>
            <w:r>
              <w:t>Phân vùng lưu trữ dữ liệu tầng vật lý, thuộc về SDK</w:t>
            </w:r>
          </w:p>
        </w:tc>
      </w:tr>
      <w:tr w:rsidR="005E4E3E" w14:paraId="4F236AC3" w14:textId="77777777" w:rsidTr="006B435E">
        <w:tc>
          <w:tcPr>
            <w:tcW w:w="2424" w:type="dxa"/>
          </w:tcPr>
          <w:p w14:paraId="6B4B8B74" w14:textId="183BBF3E" w:rsidR="005E4E3E" w:rsidRDefault="005E4E3E" w:rsidP="00911B88">
            <w:pPr>
              <w:ind w:firstLine="0"/>
            </w:pPr>
            <w:r>
              <w:t>program</w:t>
            </w:r>
          </w:p>
        </w:tc>
        <w:tc>
          <w:tcPr>
            <w:tcW w:w="1914" w:type="dxa"/>
          </w:tcPr>
          <w:p w14:paraId="4C31E311" w14:textId="25622B99" w:rsidR="005E4E3E" w:rsidRDefault="00B5518A" w:rsidP="00911B88">
            <w:pPr>
              <w:ind w:firstLine="0"/>
            </w:pPr>
            <w:r>
              <w:t>A</w:t>
            </w:r>
            <w:r w:rsidR="005E4E3E">
              <w:t>pp</w:t>
            </w:r>
          </w:p>
        </w:tc>
        <w:tc>
          <w:tcPr>
            <w:tcW w:w="2790" w:type="dxa"/>
          </w:tcPr>
          <w:p w14:paraId="30E0DBD1" w14:textId="5B627499" w:rsidR="005E4E3E" w:rsidRDefault="005E4E3E" w:rsidP="00911B88">
            <w:pPr>
              <w:ind w:firstLine="0"/>
            </w:pPr>
            <w:r>
              <w:t>0x1000 – 0x2CC000</w:t>
            </w:r>
          </w:p>
        </w:tc>
        <w:tc>
          <w:tcPr>
            <w:tcW w:w="2157" w:type="dxa"/>
          </w:tcPr>
          <w:p w14:paraId="3D5DB632" w14:textId="2C3ABB2D" w:rsidR="005E4E3E" w:rsidRDefault="005E4E3E" w:rsidP="006B435E">
            <w:pPr>
              <w:ind w:firstLine="0"/>
              <w:jc w:val="left"/>
            </w:pPr>
            <w:r>
              <w:t>Phân vùng lưu trữ firmware chính của thiết bị</w:t>
            </w:r>
          </w:p>
        </w:tc>
      </w:tr>
      <w:tr w:rsidR="005E4E3E" w14:paraId="2D5B4838" w14:textId="77777777" w:rsidTr="006B435E">
        <w:tc>
          <w:tcPr>
            <w:tcW w:w="2424" w:type="dxa"/>
          </w:tcPr>
          <w:p w14:paraId="0F536C27" w14:textId="5A5E8A2A" w:rsidR="005E4E3E" w:rsidRDefault="00B20828" w:rsidP="00911B88">
            <w:pPr>
              <w:ind w:firstLine="0"/>
            </w:pPr>
            <w:r>
              <w:t>l</w:t>
            </w:r>
            <w:r w:rsidR="005E4E3E">
              <w:t>og_data</w:t>
            </w:r>
          </w:p>
        </w:tc>
        <w:tc>
          <w:tcPr>
            <w:tcW w:w="1914" w:type="dxa"/>
          </w:tcPr>
          <w:p w14:paraId="0E68CCF8" w14:textId="7B69F88E" w:rsidR="005E4E3E" w:rsidRDefault="005E4E3E" w:rsidP="00911B88">
            <w:pPr>
              <w:ind w:firstLine="0"/>
            </w:pPr>
            <w:r>
              <w:t>Data</w:t>
            </w:r>
          </w:p>
        </w:tc>
        <w:tc>
          <w:tcPr>
            <w:tcW w:w="2790" w:type="dxa"/>
          </w:tcPr>
          <w:p w14:paraId="658BED6E" w14:textId="58857550" w:rsidR="005E4E3E" w:rsidRDefault="006B435E" w:rsidP="00911B88">
            <w:pPr>
              <w:ind w:firstLine="0"/>
            </w:pPr>
            <w:r>
              <w:t>0x2CC000 – 0x3CA000</w:t>
            </w:r>
          </w:p>
        </w:tc>
        <w:tc>
          <w:tcPr>
            <w:tcW w:w="2157" w:type="dxa"/>
          </w:tcPr>
          <w:p w14:paraId="44207CA9" w14:textId="572D67AD" w:rsidR="005E4E3E" w:rsidRDefault="006B435E" w:rsidP="006B435E">
            <w:pPr>
              <w:ind w:firstLine="0"/>
              <w:jc w:val="left"/>
            </w:pPr>
            <w:r>
              <w:t xml:space="preserve">Lưu trữ dữ liệu trạng thái của thiết bị trong lúc hoạt động </w:t>
            </w:r>
          </w:p>
        </w:tc>
      </w:tr>
      <w:tr w:rsidR="006B435E" w14:paraId="454C0E4C" w14:textId="77777777" w:rsidTr="006B435E">
        <w:tc>
          <w:tcPr>
            <w:tcW w:w="2424" w:type="dxa"/>
          </w:tcPr>
          <w:p w14:paraId="70D6F16E" w14:textId="0225F326" w:rsidR="006B435E" w:rsidRDefault="00B20828" w:rsidP="00911B88">
            <w:pPr>
              <w:ind w:firstLine="0"/>
            </w:pPr>
            <w:r>
              <w:t>u</w:t>
            </w:r>
            <w:r w:rsidR="006B435E">
              <w:t>ser_param</w:t>
            </w:r>
          </w:p>
        </w:tc>
        <w:tc>
          <w:tcPr>
            <w:tcW w:w="1914" w:type="dxa"/>
          </w:tcPr>
          <w:p w14:paraId="00F8F157" w14:textId="0492E908" w:rsidR="006B435E" w:rsidRDefault="006B435E" w:rsidP="00911B88">
            <w:pPr>
              <w:ind w:firstLine="0"/>
            </w:pPr>
            <w:r>
              <w:t>Data</w:t>
            </w:r>
          </w:p>
        </w:tc>
        <w:tc>
          <w:tcPr>
            <w:tcW w:w="2790" w:type="dxa"/>
          </w:tcPr>
          <w:p w14:paraId="694F4B21" w14:textId="0AAFAFE3" w:rsidR="006B435E" w:rsidRDefault="006B435E" w:rsidP="00911B88">
            <w:pPr>
              <w:ind w:firstLine="0"/>
            </w:pPr>
            <w:r>
              <w:t>0x3CA000 – 0x3CC000</w:t>
            </w:r>
          </w:p>
        </w:tc>
        <w:tc>
          <w:tcPr>
            <w:tcW w:w="2157" w:type="dxa"/>
          </w:tcPr>
          <w:p w14:paraId="2202177E" w14:textId="67B2E831" w:rsidR="006B435E" w:rsidRDefault="006B435E" w:rsidP="006B435E">
            <w:pPr>
              <w:ind w:firstLine="0"/>
              <w:jc w:val="left"/>
            </w:pPr>
            <w:r>
              <w:t>Lưu trữ dữ liệu private key cho việc tạo JWT,  rootCA cho bảo mật TLS</w:t>
            </w:r>
          </w:p>
        </w:tc>
      </w:tr>
    </w:tbl>
    <w:p w14:paraId="5833D8BA" w14:textId="0C713559" w:rsidR="00911B88" w:rsidRPr="00911B88" w:rsidRDefault="002C0184" w:rsidP="00911B88">
      <w:r>
        <w:t>Khi được chia phân vùng và có chức năng, mục đích của từng phân vùng như trên giúp cho việc quản lý chương trình, lưu trữ các dữ liệu trạng thái trở nên dễ dàng</w:t>
      </w:r>
      <w:r w:rsidR="00A535B1">
        <w:t>. Ví dụ với phân vùng log_data, khi thiết bị hoạt động sẽ được quy định rất nhiều trạng thái, như reset, cập nhật firmware, kết nối thành công tới cloud, kết nối thất bại,… Mục đích chính là để người phát triển có thể theo dõi được trạng thái của thiết bị từ xa khi thiết bị đã đến tay người dùng, giúp cho việc theo dõi, bảo trì từ xa dễ dàng hơn.</w:t>
      </w:r>
    </w:p>
    <w:p w14:paraId="58FB221E" w14:textId="31236F5A" w:rsidR="00060AE7" w:rsidRDefault="00236FE9" w:rsidP="00236FE9">
      <w:pPr>
        <w:pStyle w:val="Heading3"/>
      </w:pPr>
      <w:bookmarkStart w:id="112" w:name="_Toc110153570"/>
      <w:bookmarkStart w:id="113" w:name="_Toc110171929"/>
      <w:r>
        <w:lastRenderedPageBreak/>
        <w:t>Quản lý Node</w:t>
      </w:r>
      <w:bookmarkEnd w:id="112"/>
      <w:bookmarkEnd w:id="113"/>
    </w:p>
    <w:p w14:paraId="3773A62A" w14:textId="70F545E0" w:rsidR="00236FE9" w:rsidRDefault="00236FE9" w:rsidP="00236FE9">
      <w:r>
        <w:t xml:space="preserve">Quản lý node là tính năng quan trọng nhất của thiết bị Gateway. </w:t>
      </w:r>
      <w:r w:rsidR="00C2450B">
        <w:t xml:space="preserve">Để có thể thu thập được các thông tin cho quá trình quản lý, thiết bị sử dụng giao tiếp </w:t>
      </w:r>
      <w:r w:rsidR="00F560C7">
        <w:t>qua các Service của GATT, trong đó thiết bị đóng vai trò là GATT Client và các node là GATT Server.</w:t>
      </w:r>
      <w:r w:rsidR="00361EC6">
        <w:t xml:space="preserve"> </w:t>
      </w:r>
      <w:r w:rsidR="0024449C">
        <w:t>Các node DWM1001 sử dụng một vendor service (service tự thiết kế của nhà sản xuất)</w:t>
      </w:r>
      <w:r w:rsidR="00E54476">
        <w:t xml:space="preserve"> và được cung cấp thông tin đầy đủ</w:t>
      </w:r>
      <w:r w:rsidR="00F92314">
        <w:t xml:space="preserve"> phục vụ mục đích giao tiếp, phát triển của người dùng.</w:t>
      </w:r>
    </w:p>
    <w:p w14:paraId="0C86A49B" w14:textId="2E6E7B9D" w:rsidR="00F92314" w:rsidRDefault="00F92314" w:rsidP="00236FE9">
      <w:r>
        <w:t xml:space="preserve">Thông tin </w:t>
      </w:r>
      <w:r w:rsidR="000565A6">
        <w:t>được cung cấp bao gồm các charateristic mang thông tin về node như chế độ hoạt động, thông tin về vị trí, thông tin ID mạng,… được mô tả ở bảng</w:t>
      </w:r>
    </w:p>
    <w:p w14:paraId="49272144" w14:textId="452A0DA0" w:rsidR="003F10C2" w:rsidRDefault="003F10C2" w:rsidP="003F10C2">
      <w:pPr>
        <w:pStyle w:val="Caption"/>
        <w:keepNext/>
      </w:pPr>
      <w:r>
        <w:t xml:space="preserve">Bảng  </w:t>
      </w:r>
      <w:fldSimple w:instr=" STYLEREF 1 \s ">
        <w:r w:rsidR="00B5518A">
          <w:rPr>
            <w:noProof/>
          </w:rPr>
          <w:t>2</w:t>
        </w:r>
      </w:fldSimple>
      <w:r w:rsidR="00B5518A">
        <w:t>.</w:t>
      </w:r>
      <w:fldSimple w:instr=" SEQ Bảng_ \* ARABIC \s 1 ">
        <w:r w:rsidR="00B5518A">
          <w:rPr>
            <w:noProof/>
          </w:rPr>
          <w:t>7</w:t>
        </w:r>
      </w:fldSimple>
      <w:r>
        <w:t xml:space="preserve"> Các Characteristic sử dụng trong giao tiếp BLE với DWM1001 </w:t>
      </w:r>
    </w:p>
    <w:tbl>
      <w:tblPr>
        <w:tblStyle w:val="TableGrid"/>
        <w:tblW w:w="0" w:type="auto"/>
        <w:tblInd w:w="-72" w:type="dxa"/>
        <w:tblLook w:val="04A0" w:firstRow="1" w:lastRow="0" w:firstColumn="1" w:lastColumn="0" w:noHBand="0" w:noVBand="1"/>
      </w:tblPr>
      <w:tblGrid>
        <w:gridCol w:w="679"/>
        <w:gridCol w:w="1663"/>
        <w:gridCol w:w="1708"/>
        <w:gridCol w:w="5307"/>
      </w:tblGrid>
      <w:tr w:rsidR="00A26ECF" w14:paraId="26DAC925" w14:textId="77777777" w:rsidTr="00A26ECF">
        <w:tc>
          <w:tcPr>
            <w:tcW w:w="679" w:type="dxa"/>
          </w:tcPr>
          <w:p w14:paraId="3575C08D" w14:textId="370D315A" w:rsidR="00A26ECF" w:rsidRDefault="00A26ECF" w:rsidP="00236FE9">
            <w:pPr>
              <w:ind w:firstLine="0"/>
            </w:pPr>
            <w:r>
              <w:t>STT</w:t>
            </w:r>
          </w:p>
        </w:tc>
        <w:tc>
          <w:tcPr>
            <w:tcW w:w="1663" w:type="dxa"/>
          </w:tcPr>
          <w:p w14:paraId="4B8AC137" w14:textId="04BB45AA" w:rsidR="00A26ECF" w:rsidRDefault="00A26ECF" w:rsidP="00236FE9">
            <w:pPr>
              <w:ind w:firstLine="0"/>
            </w:pPr>
            <w:r>
              <w:t>Characteristic</w:t>
            </w:r>
          </w:p>
        </w:tc>
        <w:tc>
          <w:tcPr>
            <w:tcW w:w="1708" w:type="dxa"/>
          </w:tcPr>
          <w:p w14:paraId="24EC92E6" w14:textId="619B063C" w:rsidR="00A26ECF" w:rsidRDefault="00A26ECF" w:rsidP="00236FE9">
            <w:pPr>
              <w:ind w:firstLine="0"/>
            </w:pPr>
            <w:r>
              <w:t xml:space="preserve">Kích thước </w:t>
            </w:r>
          </w:p>
        </w:tc>
        <w:tc>
          <w:tcPr>
            <w:tcW w:w="5307" w:type="dxa"/>
          </w:tcPr>
          <w:p w14:paraId="0168A6FC" w14:textId="0CC2B6D4" w:rsidR="00A26ECF" w:rsidRDefault="00A26ECF" w:rsidP="00236FE9">
            <w:pPr>
              <w:ind w:firstLine="0"/>
            </w:pPr>
            <w:r>
              <w:t>Mô tả</w:t>
            </w:r>
          </w:p>
        </w:tc>
      </w:tr>
      <w:tr w:rsidR="00A26ECF" w14:paraId="65703C04" w14:textId="77777777" w:rsidTr="00A26ECF">
        <w:tc>
          <w:tcPr>
            <w:tcW w:w="679" w:type="dxa"/>
          </w:tcPr>
          <w:p w14:paraId="326361BE" w14:textId="102B08F0" w:rsidR="00A26ECF" w:rsidRDefault="00A26ECF" w:rsidP="00566390">
            <w:pPr>
              <w:ind w:firstLine="0"/>
            </w:pPr>
            <w:r>
              <w:t>1</w:t>
            </w:r>
          </w:p>
        </w:tc>
        <w:tc>
          <w:tcPr>
            <w:tcW w:w="1663" w:type="dxa"/>
          </w:tcPr>
          <w:p w14:paraId="558B2CFB" w14:textId="4AE7570F" w:rsidR="00A26ECF" w:rsidRDefault="00A26ECF" w:rsidP="00566390">
            <w:pPr>
              <w:ind w:firstLine="0"/>
            </w:pPr>
            <w:r>
              <w:t>Operation Mode</w:t>
            </w:r>
          </w:p>
        </w:tc>
        <w:tc>
          <w:tcPr>
            <w:tcW w:w="1708" w:type="dxa"/>
          </w:tcPr>
          <w:p w14:paraId="0F7FE10E" w14:textId="03F56A34" w:rsidR="00A26ECF" w:rsidRDefault="00A26ECF" w:rsidP="00566390">
            <w:pPr>
              <w:ind w:firstLine="0"/>
            </w:pPr>
            <w:r>
              <w:t>2 Bytes</w:t>
            </w:r>
          </w:p>
        </w:tc>
        <w:tc>
          <w:tcPr>
            <w:tcW w:w="5307" w:type="dxa"/>
          </w:tcPr>
          <w:p w14:paraId="2B65A34C" w14:textId="22CC37A8" w:rsidR="00A26ECF" w:rsidRDefault="00A26ECF" w:rsidP="00566390">
            <w:pPr>
              <w:ind w:firstLine="0"/>
            </w:pPr>
            <w:r>
              <w:t>Các thông tin cơ bản về chế độ hoạt động của thiết bị</w:t>
            </w:r>
          </w:p>
          <w:p w14:paraId="29A97813" w14:textId="71658945" w:rsidR="00A26ECF" w:rsidRDefault="00A26ECF" w:rsidP="00566390">
            <w:pPr>
              <w:ind w:firstLine="0"/>
            </w:pPr>
            <w:r>
              <w:rPr>
                <w:noProof/>
              </w:rPr>
              <w:drawing>
                <wp:inline distT="0" distB="0" distL="0" distR="0" wp14:anchorId="5F501D3E" wp14:editId="49CC371D">
                  <wp:extent cx="2965237" cy="1722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17" cy="1742493"/>
                          </a:xfrm>
                          <a:prstGeom prst="rect">
                            <a:avLst/>
                          </a:prstGeom>
                        </pic:spPr>
                      </pic:pic>
                    </a:graphicData>
                  </a:graphic>
                </wp:inline>
              </w:drawing>
            </w:r>
          </w:p>
        </w:tc>
      </w:tr>
      <w:tr w:rsidR="00A26ECF" w14:paraId="46482188" w14:textId="77777777" w:rsidTr="00A26ECF">
        <w:tc>
          <w:tcPr>
            <w:tcW w:w="679" w:type="dxa"/>
          </w:tcPr>
          <w:p w14:paraId="1DBB561C" w14:textId="5E029E5A" w:rsidR="00A26ECF" w:rsidRDefault="00A26ECF" w:rsidP="00566390">
            <w:pPr>
              <w:ind w:firstLine="0"/>
            </w:pPr>
            <w:r>
              <w:t>2</w:t>
            </w:r>
          </w:p>
        </w:tc>
        <w:tc>
          <w:tcPr>
            <w:tcW w:w="1663" w:type="dxa"/>
          </w:tcPr>
          <w:p w14:paraId="3B3B3768" w14:textId="5B048712" w:rsidR="00A26ECF" w:rsidRDefault="00A26ECF" w:rsidP="00566390">
            <w:pPr>
              <w:ind w:firstLine="0"/>
              <w:jc w:val="left"/>
            </w:pPr>
            <w:r>
              <w:t>Network ID (PAN ID)</w:t>
            </w:r>
          </w:p>
        </w:tc>
        <w:tc>
          <w:tcPr>
            <w:tcW w:w="1708" w:type="dxa"/>
          </w:tcPr>
          <w:p w14:paraId="169F7BDB" w14:textId="2F1BF2F9" w:rsidR="00A26ECF" w:rsidRDefault="00A26ECF" w:rsidP="00566390">
            <w:pPr>
              <w:ind w:firstLine="0"/>
            </w:pPr>
            <w:r>
              <w:t>2 Bytes</w:t>
            </w:r>
          </w:p>
        </w:tc>
        <w:tc>
          <w:tcPr>
            <w:tcW w:w="5307" w:type="dxa"/>
          </w:tcPr>
          <w:p w14:paraId="36E33A80" w14:textId="37E99254" w:rsidR="00A26ECF" w:rsidRDefault="00A26ECF" w:rsidP="00566390">
            <w:pPr>
              <w:ind w:firstLine="0"/>
            </w:pPr>
            <w:r>
              <w:t>Mã định danh của mạng. Các thiết bị trong một mạng phải có cùng một PAN ID.</w:t>
            </w:r>
          </w:p>
        </w:tc>
      </w:tr>
      <w:tr w:rsidR="00A26ECF" w14:paraId="107CCAC5" w14:textId="77777777" w:rsidTr="00A26ECF">
        <w:tc>
          <w:tcPr>
            <w:tcW w:w="679" w:type="dxa"/>
          </w:tcPr>
          <w:p w14:paraId="583B40DC" w14:textId="1984CFA8" w:rsidR="00A26ECF" w:rsidRDefault="00A26ECF" w:rsidP="00566390">
            <w:pPr>
              <w:ind w:firstLine="0"/>
            </w:pPr>
            <w:r>
              <w:t>3</w:t>
            </w:r>
          </w:p>
        </w:tc>
        <w:tc>
          <w:tcPr>
            <w:tcW w:w="1663" w:type="dxa"/>
          </w:tcPr>
          <w:p w14:paraId="7056B88F" w14:textId="1B769FC9" w:rsidR="00A26ECF" w:rsidRDefault="00A26ECF" w:rsidP="00566390">
            <w:pPr>
              <w:ind w:firstLine="0"/>
            </w:pPr>
            <w:r>
              <w:t>Location Data Mode</w:t>
            </w:r>
          </w:p>
        </w:tc>
        <w:tc>
          <w:tcPr>
            <w:tcW w:w="1708" w:type="dxa"/>
          </w:tcPr>
          <w:p w14:paraId="04C61324" w14:textId="1E8765BA" w:rsidR="00A26ECF" w:rsidRDefault="00A26ECF" w:rsidP="00566390">
            <w:pPr>
              <w:ind w:firstLine="0"/>
            </w:pPr>
            <w:r>
              <w:t>1 Bytes</w:t>
            </w:r>
          </w:p>
        </w:tc>
        <w:tc>
          <w:tcPr>
            <w:tcW w:w="5307" w:type="dxa"/>
          </w:tcPr>
          <w:p w14:paraId="1F5D2EED" w14:textId="77777777" w:rsidR="00A26ECF" w:rsidRDefault="00596E5A" w:rsidP="00566390">
            <w:pPr>
              <w:ind w:firstLine="0"/>
            </w:pPr>
            <w:r>
              <w:t>0 – Position Only: là chế độ của tag chỉ gửi vị trí gồm 12 bytes tọa độ x, y, z và 1 byte liên quan đến chất lượng vị trí.</w:t>
            </w:r>
          </w:p>
          <w:p w14:paraId="7A53C5C1" w14:textId="2D49C340" w:rsidR="003577AF" w:rsidRDefault="003577AF" w:rsidP="003577AF">
            <w:pPr>
              <w:ind w:firstLine="0"/>
            </w:pPr>
            <w:r>
              <w:t xml:space="preserve">1 – Distances: thông tin nhận được sẽ là khoảng cách từ tag đến </w:t>
            </w:r>
            <w:r w:rsidR="00A72ADF">
              <w:t>tối đa là 15</w:t>
            </w:r>
            <w:r>
              <w:t xml:space="preserve"> anchor.</w:t>
            </w:r>
          </w:p>
          <w:p w14:paraId="74342BAF" w14:textId="33C8431D" w:rsidR="00A72ADF" w:rsidRDefault="00A72ADF" w:rsidP="003577AF">
            <w:pPr>
              <w:ind w:firstLine="0"/>
            </w:pPr>
            <w:r>
              <w:t xml:space="preserve">2 – Position and Distances: thông tin bao gồm vị trí và khoảng cách từ tag đến 4 anchor </w:t>
            </w:r>
          </w:p>
        </w:tc>
      </w:tr>
      <w:tr w:rsidR="00A26ECF" w14:paraId="493F5992" w14:textId="77777777" w:rsidTr="00A26ECF">
        <w:tc>
          <w:tcPr>
            <w:tcW w:w="679" w:type="dxa"/>
          </w:tcPr>
          <w:p w14:paraId="1E7B9427" w14:textId="16D8AE9F" w:rsidR="00A26ECF" w:rsidRDefault="003577AF" w:rsidP="00566390">
            <w:pPr>
              <w:ind w:firstLine="0"/>
            </w:pPr>
            <w:r>
              <w:t>4</w:t>
            </w:r>
          </w:p>
        </w:tc>
        <w:tc>
          <w:tcPr>
            <w:tcW w:w="1663" w:type="dxa"/>
          </w:tcPr>
          <w:p w14:paraId="12BD9007" w14:textId="22C11518" w:rsidR="00A26ECF" w:rsidRDefault="00A72ADF" w:rsidP="00566390">
            <w:pPr>
              <w:ind w:firstLine="0"/>
            </w:pPr>
            <w:r>
              <w:t>Location Data</w:t>
            </w:r>
          </w:p>
        </w:tc>
        <w:tc>
          <w:tcPr>
            <w:tcW w:w="1708" w:type="dxa"/>
          </w:tcPr>
          <w:p w14:paraId="4835833E" w14:textId="5DA3DE9D" w:rsidR="00A26ECF" w:rsidRDefault="00A72ADF" w:rsidP="00A72ADF">
            <w:pPr>
              <w:ind w:firstLine="0"/>
              <w:jc w:val="left"/>
            </w:pPr>
            <w:r>
              <w:t>106 Bytes Max</w:t>
            </w:r>
          </w:p>
        </w:tc>
        <w:tc>
          <w:tcPr>
            <w:tcW w:w="5307" w:type="dxa"/>
          </w:tcPr>
          <w:p w14:paraId="05EF5292" w14:textId="1620FF16" w:rsidR="00A26ECF" w:rsidRDefault="00A72ADF" w:rsidP="00566390">
            <w:pPr>
              <w:ind w:firstLine="0"/>
            </w:pPr>
            <w:r>
              <w:t>Thông tin vị trí của tag. Kích thước được định theo chế độ được chọn ở mục 3.</w:t>
            </w:r>
          </w:p>
        </w:tc>
      </w:tr>
      <w:tr w:rsidR="0088377C" w14:paraId="4C7F32E7" w14:textId="77777777" w:rsidTr="00A26ECF">
        <w:tc>
          <w:tcPr>
            <w:tcW w:w="679" w:type="dxa"/>
          </w:tcPr>
          <w:p w14:paraId="1D060C9A" w14:textId="4D7B3E2D" w:rsidR="0088377C" w:rsidRDefault="0088377C" w:rsidP="00566390">
            <w:pPr>
              <w:ind w:firstLine="0"/>
            </w:pPr>
            <w:r>
              <w:lastRenderedPageBreak/>
              <w:t xml:space="preserve">5 </w:t>
            </w:r>
          </w:p>
        </w:tc>
        <w:tc>
          <w:tcPr>
            <w:tcW w:w="1663" w:type="dxa"/>
          </w:tcPr>
          <w:p w14:paraId="0C1E3183" w14:textId="169853D3" w:rsidR="0088377C" w:rsidRDefault="0088377C" w:rsidP="00566390">
            <w:pPr>
              <w:ind w:firstLine="0"/>
            </w:pPr>
            <w:r>
              <w:t>Device Info</w:t>
            </w:r>
          </w:p>
        </w:tc>
        <w:tc>
          <w:tcPr>
            <w:tcW w:w="1708" w:type="dxa"/>
          </w:tcPr>
          <w:p w14:paraId="7D5E1F97" w14:textId="37F1DBC7" w:rsidR="0088377C" w:rsidRDefault="0088377C" w:rsidP="00A72ADF">
            <w:pPr>
              <w:ind w:firstLine="0"/>
              <w:jc w:val="left"/>
            </w:pPr>
            <w:r>
              <w:t>29 Bytes</w:t>
            </w:r>
          </w:p>
        </w:tc>
        <w:tc>
          <w:tcPr>
            <w:tcW w:w="5307" w:type="dxa"/>
          </w:tcPr>
          <w:p w14:paraId="40DF3B7C" w14:textId="77777777" w:rsidR="0088377C" w:rsidRDefault="0088377C" w:rsidP="00566390">
            <w:pPr>
              <w:ind w:firstLine="0"/>
            </w:pPr>
            <w:r>
              <w:t>Thông tin bao gồm:</w:t>
            </w:r>
          </w:p>
          <w:p w14:paraId="3C2AF213" w14:textId="77777777" w:rsidR="0088377C" w:rsidRDefault="0088377C" w:rsidP="0088377C">
            <w:pPr>
              <w:pStyle w:val="ListParagraph"/>
              <w:numPr>
                <w:ilvl w:val="0"/>
                <w:numId w:val="10"/>
              </w:numPr>
            </w:pPr>
            <w:r>
              <w:t>Node ID (8 Bytes)</w:t>
            </w:r>
          </w:p>
          <w:p w14:paraId="7F798BC0" w14:textId="55B612C2" w:rsidR="0088377C" w:rsidRDefault="0088377C" w:rsidP="0088377C">
            <w:pPr>
              <w:pStyle w:val="ListParagraph"/>
              <w:numPr>
                <w:ilvl w:val="0"/>
                <w:numId w:val="10"/>
              </w:numPr>
            </w:pPr>
            <w:r>
              <w:t>Hardware Version (4 Bytes)</w:t>
            </w:r>
          </w:p>
          <w:p w14:paraId="77D02EE9" w14:textId="77777777" w:rsidR="0088377C" w:rsidRDefault="0088377C" w:rsidP="0088377C">
            <w:pPr>
              <w:pStyle w:val="ListParagraph"/>
              <w:numPr>
                <w:ilvl w:val="0"/>
                <w:numId w:val="10"/>
              </w:numPr>
            </w:pPr>
            <w:r>
              <w:t>Firmware 1 Version (4 Bytes): phiên bản Firmware 1 của DWM1001</w:t>
            </w:r>
          </w:p>
          <w:p w14:paraId="661345E7" w14:textId="0E04E882" w:rsidR="0088377C" w:rsidRDefault="0088377C" w:rsidP="0088377C">
            <w:pPr>
              <w:pStyle w:val="ListParagraph"/>
              <w:numPr>
                <w:ilvl w:val="0"/>
                <w:numId w:val="10"/>
              </w:numPr>
            </w:pPr>
            <w:r>
              <w:t>Firmware 2 Version (4 Bytes): phi</w:t>
            </w:r>
            <w:r w:rsidR="001A1E92">
              <w:t>ê</w:t>
            </w:r>
            <w:r>
              <w:t>n bản Firmware 2 của DWM1001</w:t>
            </w:r>
          </w:p>
          <w:p w14:paraId="65615880" w14:textId="643A5D97" w:rsidR="0088377C" w:rsidRDefault="0088377C" w:rsidP="0088377C">
            <w:pPr>
              <w:pStyle w:val="ListParagraph"/>
              <w:numPr>
                <w:ilvl w:val="0"/>
                <w:numId w:val="10"/>
              </w:numPr>
            </w:pPr>
            <w:r>
              <w:t>Firmware 1 Checksum (4 Bytes)</w:t>
            </w:r>
          </w:p>
          <w:p w14:paraId="5EB3589E" w14:textId="77777777" w:rsidR="0088377C" w:rsidRDefault="0088377C" w:rsidP="0088377C">
            <w:pPr>
              <w:pStyle w:val="ListParagraph"/>
              <w:numPr>
                <w:ilvl w:val="0"/>
                <w:numId w:val="10"/>
              </w:numPr>
            </w:pPr>
            <w:r>
              <w:t>Firmware 2 Checksum (4 Bytes)</w:t>
            </w:r>
          </w:p>
          <w:p w14:paraId="1EEEDC1E" w14:textId="1346EA28" w:rsidR="0088377C" w:rsidRDefault="0088377C" w:rsidP="0088377C">
            <w:pPr>
              <w:pStyle w:val="ListParagraph"/>
              <w:numPr>
                <w:ilvl w:val="0"/>
                <w:numId w:val="10"/>
              </w:numPr>
            </w:pPr>
            <w:r>
              <w:t>Operation Flags (1 Bytes)</w:t>
            </w:r>
          </w:p>
        </w:tc>
      </w:tr>
      <w:tr w:rsidR="00E2083E" w14:paraId="341E38F9" w14:textId="77777777" w:rsidTr="00A26ECF">
        <w:tc>
          <w:tcPr>
            <w:tcW w:w="679" w:type="dxa"/>
          </w:tcPr>
          <w:p w14:paraId="6E0FB335" w14:textId="067C8825" w:rsidR="00E2083E" w:rsidRDefault="00E2083E" w:rsidP="00566390">
            <w:pPr>
              <w:ind w:firstLine="0"/>
            </w:pPr>
            <w:r>
              <w:t>6</w:t>
            </w:r>
          </w:p>
        </w:tc>
        <w:tc>
          <w:tcPr>
            <w:tcW w:w="1663" w:type="dxa"/>
          </w:tcPr>
          <w:p w14:paraId="6B5ADB62" w14:textId="535CEF11" w:rsidR="00E2083E" w:rsidRDefault="00E2083E" w:rsidP="00566390">
            <w:pPr>
              <w:ind w:firstLine="0"/>
            </w:pPr>
            <w:r>
              <w:t>Disconnect</w:t>
            </w:r>
          </w:p>
        </w:tc>
        <w:tc>
          <w:tcPr>
            <w:tcW w:w="1708" w:type="dxa"/>
          </w:tcPr>
          <w:p w14:paraId="179F246F" w14:textId="08C0DC73" w:rsidR="00E2083E" w:rsidRDefault="00E2083E" w:rsidP="00A72ADF">
            <w:pPr>
              <w:ind w:firstLine="0"/>
              <w:jc w:val="left"/>
            </w:pPr>
            <w:r>
              <w:t>1 Byte</w:t>
            </w:r>
          </w:p>
        </w:tc>
        <w:tc>
          <w:tcPr>
            <w:tcW w:w="5307" w:type="dxa"/>
          </w:tcPr>
          <w:p w14:paraId="4F45641B" w14:textId="71F24B63" w:rsidR="00E2083E" w:rsidRDefault="00E2083E" w:rsidP="00566390">
            <w:pPr>
              <w:ind w:firstLine="0"/>
            </w:pPr>
            <w:r>
              <w:t>Ngắt kết nối BLE</w:t>
            </w:r>
            <w:r w:rsidR="004E03E1">
              <w:t xml:space="preserve"> với DWM1001</w:t>
            </w:r>
          </w:p>
        </w:tc>
      </w:tr>
      <w:tr w:rsidR="00E2083E" w14:paraId="66B29569" w14:textId="77777777" w:rsidTr="00A26ECF">
        <w:tc>
          <w:tcPr>
            <w:tcW w:w="679" w:type="dxa"/>
          </w:tcPr>
          <w:p w14:paraId="4CF4712F" w14:textId="1D015BE2" w:rsidR="00E2083E" w:rsidRDefault="003F10C2" w:rsidP="00566390">
            <w:pPr>
              <w:ind w:firstLine="0"/>
            </w:pPr>
            <w:r>
              <w:t xml:space="preserve">7 </w:t>
            </w:r>
          </w:p>
        </w:tc>
        <w:tc>
          <w:tcPr>
            <w:tcW w:w="1663" w:type="dxa"/>
          </w:tcPr>
          <w:p w14:paraId="58A6FDD3" w14:textId="45C57349" w:rsidR="00E2083E" w:rsidRDefault="003F10C2" w:rsidP="00566390">
            <w:pPr>
              <w:ind w:firstLine="0"/>
            </w:pPr>
            <w:r>
              <w:t>Anchor List</w:t>
            </w:r>
          </w:p>
        </w:tc>
        <w:tc>
          <w:tcPr>
            <w:tcW w:w="1708" w:type="dxa"/>
          </w:tcPr>
          <w:p w14:paraId="19647B1F" w14:textId="1AAC850E" w:rsidR="00E2083E" w:rsidRDefault="003F10C2" w:rsidP="00A72ADF">
            <w:pPr>
              <w:ind w:firstLine="0"/>
              <w:jc w:val="left"/>
            </w:pPr>
            <w:r>
              <w:t>129 Bytes</w:t>
            </w:r>
          </w:p>
        </w:tc>
        <w:tc>
          <w:tcPr>
            <w:tcW w:w="5307" w:type="dxa"/>
          </w:tcPr>
          <w:p w14:paraId="3ED40437" w14:textId="38D8E6EF" w:rsidR="00E2083E" w:rsidRDefault="003F10C2" w:rsidP="00566390">
            <w:pPr>
              <w:ind w:firstLine="0"/>
            </w:pPr>
            <w:r>
              <w:t xml:space="preserve">Danh sách các </w:t>
            </w:r>
            <w:r w:rsidR="00581C02">
              <w:t xml:space="preserve">ID của tất cả </w:t>
            </w:r>
            <w:r>
              <w:t>node Anchor</w:t>
            </w:r>
            <w:r w:rsidR="00581C02">
              <w:t xml:space="preserve"> đang hoạt động</w:t>
            </w:r>
            <w:r>
              <w:t xml:space="preserve"> trong mạng, tối đa là 16 Anchor.</w:t>
            </w:r>
          </w:p>
        </w:tc>
      </w:tr>
    </w:tbl>
    <w:p w14:paraId="5F88F127" w14:textId="387F932D" w:rsidR="000565A6" w:rsidRDefault="003F10C2" w:rsidP="00236FE9">
      <w:r>
        <w:t>Dựa vào các character</w:t>
      </w:r>
      <w:r w:rsidR="00581C02">
        <w:t>istic được cung cấp, đồ án đưa ra giải pháp quản lý các node trong mạng</w:t>
      </w:r>
      <w:r w:rsidR="00293BDF">
        <w:t xml:space="preserve"> UWB. Thiết bị sẽ quy định hai trạng thái cho mạng, gồm trạng thái </w:t>
      </w:r>
      <w:r w:rsidR="00293BDF" w:rsidRPr="00293BDF">
        <w:rPr>
          <w:i/>
          <w:iCs/>
        </w:rPr>
        <w:t>initialize</w:t>
      </w:r>
      <w:r w:rsidR="00293BDF">
        <w:t xml:space="preserve"> (khởi tạo) và trạng thái </w:t>
      </w:r>
      <w:r w:rsidR="00293BDF" w:rsidRPr="00293BDF">
        <w:rPr>
          <w:i/>
          <w:iCs/>
        </w:rPr>
        <w:t>running</w:t>
      </w:r>
      <w:r w:rsidR="00293BDF">
        <w:t xml:space="preserve"> (hoạt động).</w:t>
      </w:r>
      <w:r w:rsidR="005D57C9">
        <w:t xml:space="preserve"> Lưu đồ thuật toán của hai trạng thái được mô tả ở hình 2.23 và 2.34.</w:t>
      </w:r>
    </w:p>
    <w:p w14:paraId="113E01F6" w14:textId="4BDC6457" w:rsidR="00AF63FF" w:rsidRDefault="00AF63FF" w:rsidP="00236FE9">
      <w:r>
        <w:t xml:space="preserve">Ở trạng thái Initialize, Gateway sẽ bắt đầu quét các anchor xung quanh mình. Khi quét được 1 anchor, thiết bị sẽ thiết lập kết nối GATT với node đó. Tiếp theo đó là bước kiểm tra PAN ID, nếu </w:t>
      </w:r>
      <w:r w:rsidR="002D36CC">
        <w:t>PAN ID của anchor trùng với của thiết bị, characterictic Device Info sẽ được đọc ngay sau đó. Với trường ID từ Device Info, Gateway có thể kiểm tra được liệu node anchor này đã nằm trong danh sách các node đã từng kết nối hay chưa. Nếu chưa, thông tin về chế độ hoạt động và về vị trí được đặt sẵn của Anchor sẽ lần lượt được đọc và quá trình quét thông tin sẽ kết thúc. Khi đã quét đủ 4 anchor, cùng với điều kiện trong 4 anchor đó bắt buộc phải có một anchor là initiator</w:t>
      </w:r>
      <w:r w:rsidR="00DD4BAC">
        <w:t>, thiết bị sẽ chuyển sang trạng thái Running.</w:t>
      </w:r>
    </w:p>
    <w:p w14:paraId="61023678" w14:textId="77777777" w:rsidR="00A44B69" w:rsidRDefault="00A44B69" w:rsidP="00236FE9"/>
    <w:p w14:paraId="4A200EC1" w14:textId="77777777" w:rsidR="00E3168D" w:rsidRDefault="00E3168D" w:rsidP="00E3168D">
      <w:pPr>
        <w:keepNext/>
        <w:jc w:val="center"/>
      </w:pPr>
      <w:r>
        <w:rPr>
          <w:noProof/>
        </w:rPr>
        <w:lastRenderedPageBreak/>
        <w:drawing>
          <wp:inline distT="0" distB="0" distL="0" distR="0" wp14:anchorId="06A34688" wp14:editId="057EF0A6">
            <wp:extent cx="2293620" cy="6482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3423" cy="6510061"/>
                    </a:xfrm>
                    <a:prstGeom prst="rect">
                      <a:avLst/>
                    </a:prstGeom>
                  </pic:spPr>
                </pic:pic>
              </a:graphicData>
            </a:graphic>
          </wp:inline>
        </w:drawing>
      </w:r>
    </w:p>
    <w:p w14:paraId="4AE2DC40" w14:textId="3B1F804D" w:rsidR="00E3168D" w:rsidRDefault="00E3168D" w:rsidP="00E3168D">
      <w:pPr>
        <w:pStyle w:val="Caption"/>
      </w:pPr>
      <w:r>
        <w:t xml:space="preserve">Hình </w:t>
      </w:r>
      <w:fldSimple w:instr=" STYLEREF 1 \s ">
        <w:r w:rsidR="00475286">
          <w:rPr>
            <w:noProof/>
          </w:rPr>
          <w:t>2</w:t>
        </w:r>
      </w:fldSimple>
      <w:r w:rsidR="00475286">
        <w:t>.</w:t>
      </w:r>
      <w:fldSimple w:instr=" SEQ Hình \* ARABIC \s 1 ">
        <w:r w:rsidR="00475286">
          <w:rPr>
            <w:noProof/>
          </w:rPr>
          <w:t>23</w:t>
        </w:r>
      </w:fldSimple>
      <w:r>
        <w:t xml:space="preserve"> Lưu đồ thuật toán trạng thái Initi</w:t>
      </w:r>
      <w:r w:rsidR="005D57C9">
        <w:t>alize</w:t>
      </w:r>
    </w:p>
    <w:p w14:paraId="26FE76A4" w14:textId="44441E12" w:rsidR="00A44B69" w:rsidRPr="00A44B69" w:rsidRDefault="00A44B69" w:rsidP="00A44B69">
      <w:r>
        <w:t>Trạng thái Running ở hình 2.24, thiết bị sẽ quét liên tục các node xung quanh</w:t>
      </w:r>
      <w:r w:rsidR="004D2FF4">
        <w:t xml:space="preserve"> bao gồm tag và initiator. Với Tag, quá trình lấy thông tin tương tư như với anchor ở trạng thái Running, </w:t>
      </w:r>
      <w:r w:rsidR="00B8652B">
        <w:t>điểm khá</w:t>
      </w:r>
      <w:r w:rsidR="007F4122">
        <w:t>c</w:t>
      </w:r>
      <w:r w:rsidR="00B8652B">
        <w:t xml:space="preserve"> là với Tag, cần đặt chế độ xuất vị trí là chế độ 0, bởi thiết bị Gateway chỉ cần thông tin về vị trí theo trục tọa độ, không cần thêm thông tin về </w:t>
      </w:r>
      <w:r w:rsidR="00231724">
        <w:t>khoảng cách từ tag đến các anchor xung quanh.</w:t>
      </w:r>
      <w:r w:rsidR="00B8652B">
        <w:t xml:space="preserve"> </w:t>
      </w:r>
      <w:r w:rsidR="007F4122">
        <w:t xml:space="preserve">Với initiator, thiết bị sẽ đọc characteristic Anchor List để kiểm tra trạng thái online của các anchor trong mạng. </w:t>
      </w:r>
      <w:r w:rsidR="007F4122">
        <w:lastRenderedPageBreak/>
        <w:t>Nếu trong mạng không có đủ 4 anchor online, thiết bị sẽ ngừng lấy thông tin từ các Tag và chờ đến khi có đủ 4 anchor online.</w:t>
      </w:r>
    </w:p>
    <w:p w14:paraId="48C89226" w14:textId="77777777" w:rsidR="00475286" w:rsidRDefault="00E3168D" w:rsidP="00475286">
      <w:pPr>
        <w:keepNext/>
        <w:jc w:val="center"/>
      </w:pPr>
      <w:r>
        <w:rPr>
          <w:noProof/>
        </w:rPr>
        <w:drawing>
          <wp:inline distT="0" distB="0" distL="0" distR="0" wp14:anchorId="5A899C08" wp14:editId="1E253B9A">
            <wp:extent cx="3535680" cy="5851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37310" cy="5853937"/>
                    </a:xfrm>
                    <a:prstGeom prst="rect">
                      <a:avLst/>
                    </a:prstGeom>
                  </pic:spPr>
                </pic:pic>
              </a:graphicData>
            </a:graphic>
          </wp:inline>
        </w:drawing>
      </w:r>
    </w:p>
    <w:p w14:paraId="0CEF6576" w14:textId="72207B97" w:rsidR="00B80D7A" w:rsidRPr="00236FE9" w:rsidRDefault="00475286" w:rsidP="00475286">
      <w:pPr>
        <w:pStyle w:val="Caption"/>
      </w:pPr>
      <w:r>
        <w:t xml:space="preserve">Hình </w:t>
      </w:r>
      <w:fldSimple w:instr=" STYLEREF 1 \s ">
        <w:r>
          <w:rPr>
            <w:noProof/>
          </w:rPr>
          <w:t>2</w:t>
        </w:r>
      </w:fldSimple>
      <w:r>
        <w:t>.</w:t>
      </w:r>
      <w:fldSimple w:instr=" SEQ Hình \* ARABIC \s 1 ">
        <w:r>
          <w:rPr>
            <w:noProof/>
          </w:rPr>
          <w:t>24</w:t>
        </w:r>
      </w:fldSimple>
      <w:r>
        <w:t xml:space="preserve"> Lưu đồ thuật toán trạng thái Running</w:t>
      </w:r>
    </w:p>
    <w:p w14:paraId="2E8E93CA" w14:textId="77777777" w:rsidR="00060AE7" w:rsidRPr="00060AE7" w:rsidRDefault="00060AE7" w:rsidP="00060AE7"/>
    <w:p w14:paraId="6EFF0A68" w14:textId="341FA384" w:rsidR="005A65A3" w:rsidRDefault="00535A24" w:rsidP="00535A24">
      <w:pPr>
        <w:pStyle w:val="Heading3"/>
      </w:pPr>
      <w:bookmarkStart w:id="114" w:name="_Toc110171930"/>
      <w:r>
        <w:t>MQTT</w:t>
      </w:r>
      <w:bookmarkEnd w:id="114"/>
    </w:p>
    <w:p w14:paraId="3CD0BF78" w14:textId="6CC8ACF0" w:rsidR="00FF2E22" w:rsidRDefault="00FF2E22" w:rsidP="00FF2E22">
      <w:r>
        <w:t xml:space="preserve">Kiến trúc về tốc độ xử lý cũng như bộ nhớ RAM của ESP32 đảm bảo cho việc triển khai MQTT kèm theo lớp bảo mật TLS được trơn tru, ngoài ra </w:t>
      </w:r>
      <w:r w:rsidR="00910F1F">
        <w:t>trong SDK của hãng đã được hỗ trợ sẵn lớp bảo mật TLS, người dùng chỉ cần đưa đầy đủ các thông tin của TLS như Rooot CA, còn lại quá trình trao đổi public key, session key sẽ được SDK thực hiện.</w:t>
      </w:r>
      <w:r w:rsidR="0086373A">
        <w:t xml:space="preserve"> </w:t>
      </w:r>
    </w:p>
    <w:p w14:paraId="699F738A" w14:textId="7DF92A34" w:rsidR="005671DD" w:rsidRDefault="005671DD" w:rsidP="00FF2E22">
      <w:r>
        <w:lastRenderedPageBreak/>
        <w:t>Cloud của hệ thống sử dụng được thiết kế các topic MQTT theo chuẩn</w:t>
      </w:r>
      <w:r w:rsidR="001B42D7">
        <w:t xml:space="preserve"> như đã trình bày ở phần </w:t>
      </w:r>
      <w:r w:rsidR="00550ACD">
        <w:t>1.3.2.3</w:t>
      </w:r>
      <w:r>
        <w:t>, thiết bị cần tuân theo chuẩn đó và sẽ tạo ra các topic của riêng mình để định danh cho thiết bị đó</w:t>
      </w:r>
      <w:r w:rsidR="00550ACD">
        <w:t>.</w:t>
      </w:r>
    </w:p>
    <w:p w14:paraId="7DAAA8D8" w14:textId="2BE67358" w:rsidR="00065622" w:rsidRDefault="00065622" w:rsidP="00065622">
      <w:pPr>
        <w:pStyle w:val="Caption"/>
        <w:keepNext/>
      </w:pPr>
      <w:r>
        <w:t xml:space="preserve">Bảng  </w:t>
      </w:r>
      <w:fldSimple w:instr=" STYLEREF 1 \s ">
        <w:r w:rsidR="00B5518A">
          <w:rPr>
            <w:noProof/>
          </w:rPr>
          <w:t>2</w:t>
        </w:r>
      </w:fldSimple>
      <w:r w:rsidR="00B5518A">
        <w:t>.</w:t>
      </w:r>
      <w:fldSimple w:instr=" SEQ Bảng_ \* ARABIC \s 1 ">
        <w:r w:rsidR="00B5518A">
          <w:rPr>
            <w:noProof/>
          </w:rPr>
          <w:t>8</w:t>
        </w:r>
      </w:fldSimple>
      <w:r>
        <w:t xml:space="preserve"> MQTT Topic của thiết bị</w:t>
      </w:r>
    </w:p>
    <w:tbl>
      <w:tblPr>
        <w:tblStyle w:val="TableGrid"/>
        <w:tblW w:w="0" w:type="auto"/>
        <w:jc w:val="center"/>
        <w:tblLook w:val="04A0" w:firstRow="1" w:lastRow="0" w:firstColumn="1" w:lastColumn="0" w:noHBand="0" w:noVBand="1"/>
      </w:tblPr>
      <w:tblGrid>
        <w:gridCol w:w="3455"/>
        <w:gridCol w:w="3476"/>
      </w:tblGrid>
      <w:tr w:rsidR="00C40018" w14:paraId="330E07EC" w14:textId="77777777" w:rsidTr="009702B7">
        <w:trPr>
          <w:jc w:val="center"/>
        </w:trPr>
        <w:tc>
          <w:tcPr>
            <w:tcW w:w="3455" w:type="dxa"/>
          </w:tcPr>
          <w:p w14:paraId="771629E9" w14:textId="4B12AA73" w:rsidR="00C40018" w:rsidRDefault="00C40018" w:rsidP="00FF2E22">
            <w:pPr>
              <w:ind w:firstLine="0"/>
            </w:pPr>
            <w:r>
              <w:t xml:space="preserve">Topic </w:t>
            </w:r>
          </w:p>
        </w:tc>
        <w:tc>
          <w:tcPr>
            <w:tcW w:w="3476" w:type="dxa"/>
          </w:tcPr>
          <w:p w14:paraId="2852D611" w14:textId="51725147" w:rsidR="00C40018" w:rsidRDefault="00C40018" w:rsidP="00FF2E22">
            <w:pPr>
              <w:ind w:firstLine="0"/>
            </w:pPr>
            <w:r>
              <w:t>Mô tả</w:t>
            </w:r>
          </w:p>
        </w:tc>
      </w:tr>
      <w:tr w:rsidR="006F5124" w14:paraId="450D7712" w14:textId="77777777" w:rsidTr="009702B7">
        <w:trPr>
          <w:jc w:val="center"/>
        </w:trPr>
        <w:tc>
          <w:tcPr>
            <w:tcW w:w="3455" w:type="dxa"/>
          </w:tcPr>
          <w:p w14:paraId="3C52A773" w14:textId="35D22DD5" w:rsidR="006F5124" w:rsidRDefault="006F5124" w:rsidP="006F5124">
            <w:pPr>
              <w:ind w:firstLine="0"/>
            </w:pPr>
            <w:r>
              <w:t>/devices/{Gateway_ID}/events</w:t>
            </w:r>
          </w:p>
        </w:tc>
        <w:tc>
          <w:tcPr>
            <w:tcW w:w="3476" w:type="dxa"/>
          </w:tcPr>
          <w:p w14:paraId="49EEC1E4" w14:textId="46EC55C9" w:rsidR="006F5124" w:rsidRDefault="006F5124" w:rsidP="006F5124">
            <w:pPr>
              <w:ind w:firstLine="0"/>
              <w:jc w:val="left"/>
            </w:pPr>
            <w:r>
              <w:t>Bản tin sự kiện của Gateway</w:t>
            </w:r>
          </w:p>
        </w:tc>
      </w:tr>
      <w:tr w:rsidR="006F5124" w14:paraId="071AFA4E" w14:textId="77777777" w:rsidTr="009702B7">
        <w:trPr>
          <w:jc w:val="center"/>
        </w:trPr>
        <w:tc>
          <w:tcPr>
            <w:tcW w:w="3455" w:type="dxa"/>
          </w:tcPr>
          <w:p w14:paraId="309DC222" w14:textId="392F0DC3" w:rsidR="006F5124" w:rsidRDefault="006F5124" w:rsidP="006F5124">
            <w:pPr>
              <w:ind w:firstLine="0"/>
            </w:pPr>
            <w:r>
              <w:t>/devices/{Gateway_ID}/state</w:t>
            </w:r>
          </w:p>
        </w:tc>
        <w:tc>
          <w:tcPr>
            <w:tcW w:w="3476" w:type="dxa"/>
          </w:tcPr>
          <w:p w14:paraId="2F2D6EF7" w14:textId="069FFA03" w:rsidR="006F5124" w:rsidRDefault="006F5124" w:rsidP="006F5124">
            <w:pPr>
              <w:ind w:firstLine="0"/>
              <w:jc w:val="left"/>
            </w:pPr>
            <w:r>
              <w:t>Bản tin trạng thái của Gateway</w:t>
            </w:r>
          </w:p>
        </w:tc>
      </w:tr>
      <w:tr w:rsidR="006F5124" w14:paraId="4137CF27" w14:textId="77777777" w:rsidTr="009702B7">
        <w:trPr>
          <w:jc w:val="center"/>
        </w:trPr>
        <w:tc>
          <w:tcPr>
            <w:tcW w:w="3455" w:type="dxa"/>
          </w:tcPr>
          <w:p w14:paraId="31013836" w14:textId="60AE1841" w:rsidR="006F5124" w:rsidRDefault="006F5124" w:rsidP="006F5124">
            <w:pPr>
              <w:ind w:firstLine="0"/>
            </w:pPr>
            <w:r>
              <w:t>/devices/{Node_ID}/events</w:t>
            </w:r>
          </w:p>
        </w:tc>
        <w:tc>
          <w:tcPr>
            <w:tcW w:w="3476" w:type="dxa"/>
          </w:tcPr>
          <w:p w14:paraId="16D63A19" w14:textId="7496DCF7" w:rsidR="006F5124" w:rsidRDefault="006F5124" w:rsidP="006F5124">
            <w:pPr>
              <w:ind w:firstLine="0"/>
            </w:pPr>
            <w:r>
              <w:t>Bản tin sự kiện của node</w:t>
            </w:r>
          </w:p>
        </w:tc>
      </w:tr>
      <w:tr w:rsidR="006F5124" w14:paraId="4FE0A14B" w14:textId="77777777" w:rsidTr="009702B7">
        <w:trPr>
          <w:jc w:val="center"/>
        </w:trPr>
        <w:tc>
          <w:tcPr>
            <w:tcW w:w="3455" w:type="dxa"/>
          </w:tcPr>
          <w:p w14:paraId="393AC734" w14:textId="17319EF3" w:rsidR="006F5124" w:rsidRDefault="006F5124" w:rsidP="006F5124">
            <w:pPr>
              <w:ind w:firstLine="0"/>
            </w:pPr>
            <w:r>
              <w:t>/devices/{Node_ID}/state</w:t>
            </w:r>
          </w:p>
        </w:tc>
        <w:tc>
          <w:tcPr>
            <w:tcW w:w="3476" w:type="dxa"/>
          </w:tcPr>
          <w:p w14:paraId="1EF8F520" w14:textId="3131826C" w:rsidR="006F5124" w:rsidRDefault="006F5124" w:rsidP="006F5124">
            <w:pPr>
              <w:ind w:firstLine="0"/>
            </w:pPr>
            <w:r>
              <w:t>Bản tin trạng thái của node</w:t>
            </w:r>
          </w:p>
        </w:tc>
      </w:tr>
    </w:tbl>
    <w:p w14:paraId="5AD50C0B" w14:textId="2A4448EA" w:rsidR="00C40018" w:rsidRDefault="00DF761F" w:rsidP="00FF2E22">
      <w:r>
        <w:t xml:space="preserve">Với các topic được mô tả ở bảng 2.7, đồ án thiết kế thêm </w:t>
      </w:r>
      <w:r w:rsidR="005A47E8">
        <w:t>cấu trúc payload chung cho các topic đó. Payload sử dụng cấu trúc JSON gồm các trường:</w:t>
      </w:r>
    </w:p>
    <w:p w14:paraId="18AE0A15" w14:textId="67C7053E" w:rsidR="005A47E8" w:rsidRDefault="00E519D1" w:rsidP="005A47E8">
      <w:pPr>
        <w:pStyle w:val="ListParagraph"/>
        <w:numPr>
          <w:ilvl w:val="0"/>
          <w:numId w:val="10"/>
        </w:numPr>
      </w:pPr>
      <w:r>
        <w:t>ts: timestamp. Mục đích của trường timestamp là để lưu trữ lại thời điểm xảy ra sự kiện hay thời điểm xảy ra trạng thái đó ở phía thiết bị, để khi đường truyền xảy ra lỗi và topic nhận được bị trễ thì có thể dựa vào timestamp để tiếp tục xử lý.</w:t>
      </w:r>
    </w:p>
    <w:p w14:paraId="3FA1F6B9" w14:textId="2D2E572D" w:rsidR="00E519D1" w:rsidRDefault="00294527" w:rsidP="005A47E8">
      <w:pPr>
        <w:pStyle w:val="ListParagraph"/>
        <w:numPr>
          <w:ilvl w:val="0"/>
          <w:numId w:val="10"/>
        </w:numPr>
      </w:pPr>
      <w:r>
        <w:t>id: trường ID định danh của thiết bị nhằm mục đích sắp xếp topic đúng với vị trí của thiết bị được tạo trên cloud</w:t>
      </w:r>
    </w:p>
    <w:p w14:paraId="57F5674D" w14:textId="56CEDB3E" w:rsidR="00E519D1" w:rsidRDefault="00294527" w:rsidP="00294527">
      <w:pPr>
        <w:pStyle w:val="ListParagraph"/>
        <w:numPr>
          <w:ilvl w:val="0"/>
          <w:numId w:val="10"/>
        </w:numPr>
      </w:pPr>
      <w:r>
        <w:t>m</w:t>
      </w:r>
      <w:r w:rsidR="00E519D1">
        <w:t>ethod</w:t>
      </w:r>
      <w:r>
        <w:t>: là trường phân biệt giữa các trạng thái khác nhau, sự kiện khác nhau</w:t>
      </w:r>
    </w:p>
    <w:p w14:paraId="3A87801E" w14:textId="6BD557A2" w:rsidR="00E519D1" w:rsidRDefault="00294527" w:rsidP="005A47E8">
      <w:pPr>
        <w:pStyle w:val="ListParagraph"/>
        <w:numPr>
          <w:ilvl w:val="0"/>
          <w:numId w:val="10"/>
        </w:numPr>
      </w:pPr>
      <w:r>
        <w:t>v</w:t>
      </w:r>
      <w:r w:rsidR="00E519D1">
        <w:t>alue</w:t>
      </w:r>
      <w:r>
        <w:t>: tùy vào các method, sẽ có các value khác nhau được mô tả ở bảng 2.8</w:t>
      </w:r>
    </w:p>
    <w:p w14:paraId="728FD17E" w14:textId="77777777" w:rsidR="00294527" w:rsidRDefault="00294527" w:rsidP="00294527">
      <w:pPr>
        <w:pStyle w:val="ListParagraph"/>
        <w:ind w:left="1080" w:firstLine="0"/>
      </w:pPr>
    </w:p>
    <w:p w14:paraId="2034AEBA" w14:textId="73DBA980" w:rsidR="00784FF9" w:rsidRDefault="00784FF9" w:rsidP="00784FF9">
      <w:pPr>
        <w:pStyle w:val="Caption"/>
        <w:keepNext/>
      </w:pPr>
      <w:r>
        <w:t xml:space="preserve">Bảng  </w:t>
      </w:r>
      <w:fldSimple w:instr=" STYLEREF 1 \s ">
        <w:r w:rsidR="00B5518A">
          <w:rPr>
            <w:noProof/>
          </w:rPr>
          <w:t>2</w:t>
        </w:r>
      </w:fldSimple>
      <w:r w:rsidR="00B5518A">
        <w:t>.</w:t>
      </w:r>
      <w:fldSimple w:instr=" SEQ Bảng_ \* ARABIC \s 1 ">
        <w:r w:rsidR="00B5518A">
          <w:rPr>
            <w:noProof/>
          </w:rPr>
          <w:t>9</w:t>
        </w:r>
      </w:fldSimple>
      <w:r>
        <w:t xml:space="preserve"> Các payload thiết bị sử dụng</w:t>
      </w:r>
    </w:p>
    <w:tbl>
      <w:tblPr>
        <w:tblStyle w:val="TableGrid"/>
        <w:tblW w:w="0" w:type="auto"/>
        <w:tblLook w:val="04A0" w:firstRow="1" w:lastRow="0" w:firstColumn="1" w:lastColumn="0" w:noHBand="0" w:noVBand="1"/>
      </w:tblPr>
      <w:tblGrid>
        <w:gridCol w:w="1188"/>
        <w:gridCol w:w="990"/>
        <w:gridCol w:w="1350"/>
        <w:gridCol w:w="4096"/>
        <w:gridCol w:w="1661"/>
      </w:tblGrid>
      <w:tr w:rsidR="007F2165" w14:paraId="6B3D0795" w14:textId="6D83D4D9" w:rsidTr="009C393A">
        <w:tc>
          <w:tcPr>
            <w:tcW w:w="1188" w:type="dxa"/>
          </w:tcPr>
          <w:p w14:paraId="5F81B436" w14:textId="477B1A85" w:rsidR="007F2165" w:rsidRDefault="007F2165" w:rsidP="00294527">
            <w:pPr>
              <w:ind w:firstLine="0"/>
            </w:pPr>
            <w:r>
              <w:t>Thiết bị</w:t>
            </w:r>
          </w:p>
        </w:tc>
        <w:tc>
          <w:tcPr>
            <w:tcW w:w="990" w:type="dxa"/>
          </w:tcPr>
          <w:p w14:paraId="0DEB52C3" w14:textId="36B9342C" w:rsidR="007F2165" w:rsidRDefault="007F2165" w:rsidP="00294527">
            <w:pPr>
              <w:ind w:firstLine="0"/>
            </w:pPr>
            <w:r>
              <w:t>Topic</w:t>
            </w:r>
          </w:p>
        </w:tc>
        <w:tc>
          <w:tcPr>
            <w:tcW w:w="1350" w:type="dxa"/>
          </w:tcPr>
          <w:p w14:paraId="17D2BFD6" w14:textId="51568297" w:rsidR="007F2165" w:rsidRDefault="007F2165" w:rsidP="00294527">
            <w:pPr>
              <w:ind w:firstLine="0"/>
            </w:pPr>
            <w:r>
              <w:t>Method</w:t>
            </w:r>
          </w:p>
        </w:tc>
        <w:tc>
          <w:tcPr>
            <w:tcW w:w="4096" w:type="dxa"/>
          </w:tcPr>
          <w:p w14:paraId="0B1622AD" w14:textId="5124328B" w:rsidR="007F2165" w:rsidRDefault="007F2165" w:rsidP="00294527">
            <w:pPr>
              <w:ind w:firstLine="0"/>
            </w:pPr>
            <w:r>
              <w:t>Value</w:t>
            </w:r>
          </w:p>
        </w:tc>
        <w:tc>
          <w:tcPr>
            <w:tcW w:w="1661" w:type="dxa"/>
          </w:tcPr>
          <w:p w14:paraId="7589789F" w14:textId="4326F2FC" w:rsidR="007F2165" w:rsidRDefault="007F2165" w:rsidP="00294527">
            <w:pPr>
              <w:ind w:firstLine="0"/>
            </w:pPr>
            <w:r>
              <w:t>Mô tả</w:t>
            </w:r>
          </w:p>
        </w:tc>
      </w:tr>
      <w:tr w:rsidR="007F2165" w14:paraId="360F3A7D" w14:textId="35E56C44" w:rsidTr="009C393A">
        <w:tc>
          <w:tcPr>
            <w:tcW w:w="1188" w:type="dxa"/>
          </w:tcPr>
          <w:p w14:paraId="1F58DCF0" w14:textId="7F2D7386" w:rsidR="007F2165" w:rsidRDefault="007F2165" w:rsidP="00294527">
            <w:pPr>
              <w:ind w:firstLine="0"/>
            </w:pPr>
            <w:r>
              <w:t>Gateway</w:t>
            </w:r>
          </w:p>
        </w:tc>
        <w:tc>
          <w:tcPr>
            <w:tcW w:w="990" w:type="dxa"/>
          </w:tcPr>
          <w:p w14:paraId="2F2095C4" w14:textId="3DEC3F5E" w:rsidR="007F2165" w:rsidRDefault="007F2165" w:rsidP="00294527">
            <w:pPr>
              <w:ind w:firstLine="0"/>
            </w:pPr>
            <w:r>
              <w:t>State</w:t>
            </w:r>
          </w:p>
        </w:tc>
        <w:tc>
          <w:tcPr>
            <w:tcW w:w="1350" w:type="dxa"/>
          </w:tcPr>
          <w:p w14:paraId="101E4AFC" w14:textId="15590FEA" w:rsidR="007F2165" w:rsidRDefault="00B93E70" w:rsidP="00294527">
            <w:pPr>
              <w:ind w:firstLine="0"/>
            </w:pPr>
            <w:r>
              <w:t>s</w:t>
            </w:r>
            <w:r w:rsidR="007F2165">
              <w:t>tate</w:t>
            </w:r>
          </w:p>
        </w:tc>
        <w:tc>
          <w:tcPr>
            <w:tcW w:w="4096" w:type="dxa"/>
          </w:tcPr>
          <w:p w14:paraId="752F63A9" w14:textId="39CA4611" w:rsidR="007F2165" w:rsidRDefault="007F2165" w:rsidP="00294527">
            <w:pPr>
              <w:ind w:firstLine="0"/>
            </w:pPr>
            <w:r>
              <w:t>State: boolean</w:t>
            </w:r>
          </w:p>
        </w:tc>
        <w:tc>
          <w:tcPr>
            <w:tcW w:w="1661" w:type="dxa"/>
          </w:tcPr>
          <w:p w14:paraId="3D7733F6" w14:textId="559FD5EE" w:rsidR="007F2165" w:rsidRDefault="007F2165" w:rsidP="003901D2">
            <w:pPr>
              <w:ind w:firstLine="0"/>
              <w:jc w:val="left"/>
            </w:pPr>
            <w:r>
              <w:t>Topic được publish khi Gateway online</w:t>
            </w:r>
          </w:p>
        </w:tc>
      </w:tr>
      <w:tr w:rsidR="007F2165" w14:paraId="65216BE0" w14:textId="2111343E" w:rsidTr="009C393A">
        <w:tc>
          <w:tcPr>
            <w:tcW w:w="1188" w:type="dxa"/>
          </w:tcPr>
          <w:p w14:paraId="01439D10" w14:textId="3E3E3530" w:rsidR="007F2165" w:rsidRDefault="004F599F" w:rsidP="00294527">
            <w:pPr>
              <w:ind w:firstLine="0"/>
            </w:pPr>
            <w:r>
              <w:t>Gateway</w:t>
            </w:r>
          </w:p>
        </w:tc>
        <w:tc>
          <w:tcPr>
            <w:tcW w:w="990" w:type="dxa"/>
          </w:tcPr>
          <w:p w14:paraId="19ED2583" w14:textId="28CEAF1C" w:rsidR="007F2165" w:rsidRDefault="009C393A" w:rsidP="00294527">
            <w:pPr>
              <w:ind w:firstLine="0"/>
            </w:pPr>
            <w:r>
              <w:t>Event</w:t>
            </w:r>
          </w:p>
        </w:tc>
        <w:tc>
          <w:tcPr>
            <w:tcW w:w="1350" w:type="dxa"/>
          </w:tcPr>
          <w:p w14:paraId="39C4DCFF" w14:textId="79F48A42" w:rsidR="007F2165" w:rsidRDefault="00B93E70" w:rsidP="00294527">
            <w:pPr>
              <w:ind w:firstLine="0"/>
            </w:pPr>
            <w:r>
              <w:t>n</w:t>
            </w:r>
            <w:r w:rsidR="009C393A">
              <w:t>ew_node</w:t>
            </w:r>
          </w:p>
        </w:tc>
        <w:tc>
          <w:tcPr>
            <w:tcW w:w="4096" w:type="dxa"/>
          </w:tcPr>
          <w:p w14:paraId="3B4DE5CC" w14:textId="0FBD5552" w:rsidR="007F2165" w:rsidRDefault="009C393A" w:rsidP="00294527">
            <w:pPr>
              <w:ind w:firstLine="0"/>
            </w:pPr>
            <w:r>
              <w:t>node_id: id của node mới kết nối</w:t>
            </w:r>
          </w:p>
          <w:p w14:paraId="02E3186C" w14:textId="35F92ECC" w:rsidR="009C393A" w:rsidRDefault="009C393A" w:rsidP="00294527">
            <w:pPr>
              <w:ind w:firstLine="0"/>
            </w:pPr>
            <w:r>
              <w:lastRenderedPageBreak/>
              <w:t>node_type: tag/anchor</w:t>
            </w:r>
          </w:p>
          <w:p w14:paraId="505EEFC6" w14:textId="71C655C1" w:rsidR="009C393A" w:rsidRDefault="009C393A" w:rsidP="00294527">
            <w:pPr>
              <w:ind w:firstLine="0"/>
            </w:pPr>
            <w:r>
              <w:t xml:space="preserve">slot_name: số thứ tự của node </w:t>
            </w:r>
          </w:p>
        </w:tc>
        <w:tc>
          <w:tcPr>
            <w:tcW w:w="1661" w:type="dxa"/>
          </w:tcPr>
          <w:p w14:paraId="2C0DFA21" w14:textId="2A81324C" w:rsidR="007F2165" w:rsidRDefault="003901D2" w:rsidP="003901D2">
            <w:pPr>
              <w:ind w:firstLine="0"/>
              <w:jc w:val="left"/>
            </w:pPr>
            <w:r>
              <w:lastRenderedPageBreak/>
              <w:t xml:space="preserve">Topic được publish khi </w:t>
            </w:r>
            <w:r>
              <w:lastRenderedPageBreak/>
              <w:t>có node mới vào mạng</w:t>
            </w:r>
          </w:p>
        </w:tc>
      </w:tr>
      <w:tr w:rsidR="00B93E70" w14:paraId="0C30CE87" w14:textId="77777777" w:rsidTr="009C393A">
        <w:tc>
          <w:tcPr>
            <w:tcW w:w="1188" w:type="dxa"/>
          </w:tcPr>
          <w:p w14:paraId="0706CA4E" w14:textId="1F5DF4CC" w:rsidR="00B93E70" w:rsidRDefault="00B93E70" w:rsidP="00294527">
            <w:pPr>
              <w:ind w:firstLine="0"/>
            </w:pPr>
            <w:r>
              <w:lastRenderedPageBreak/>
              <w:t>Gateway</w:t>
            </w:r>
          </w:p>
        </w:tc>
        <w:tc>
          <w:tcPr>
            <w:tcW w:w="990" w:type="dxa"/>
          </w:tcPr>
          <w:p w14:paraId="2A8BC0F1" w14:textId="03610333" w:rsidR="00B93E70" w:rsidRDefault="00B93E70" w:rsidP="00294527">
            <w:pPr>
              <w:ind w:firstLine="0"/>
            </w:pPr>
            <w:r>
              <w:t>Event</w:t>
            </w:r>
          </w:p>
        </w:tc>
        <w:tc>
          <w:tcPr>
            <w:tcW w:w="1350" w:type="dxa"/>
          </w:tcPr>
          <w:p w14:paraId="4E75B6A4" w14:textId="79A830A1" w:rsidR="00B93E70" w:rsidRDefault="00B93E70" w:rsidP="00294527">
            <w:pPr>
              <w:ind w:firstLine="0"/>
            </w:pPr>
            <w:r>
              <w:t>dis_node</w:t>
            </w:r>
          </w:p>
        </w:tc>
        <w:tc>
          <w:tcPr>
            <w:tcW w:w="4096" w:type="dxa"/>
          </w:tcPr>
          <w:p w14:paraId="09236EAB" w14:textId="5AB9B773" w:rsidR="00EA0480" w:rsidRDefault="00784FF9" w:rsidP="00294527">
            <w:pPr>
              <w:ind w:firstLine="0"/>
            </w:pPr>
            <w:r>
              <w:t>n</w:t>
            </w:r>
            <w:r w:rsidR="00EA0480">
              <w:t>ode_id: id của node mới kết nối</w:t>
            </w:r>
          </w:p>
          <w:p w14:paraId="14EC8A4C" w14:textId="4483A37B" w:rsidR="00B93E70" w:rsidRDefault="00B93E70" w:rsidP="00294527">
            <w:pPr>
              <w:ind w:firstLine="0"/>
            </w:pPr>
            <w:r>
              <w:t>reason: lý do mất kết nối với node</w:t>
            </w:r>
          </w:p>
        </w:tc>
        <w:tc>
          <w:tcPr>
            <w:tcW w:w="1661" w:type="dxa"/>
          </w:tcPr>
          <w:p w14:paraId="51823B7B" w14:textId="30E461AB" w:rsidR="00B93E70" w:rsidRDefault="00EA0480" w:rsidP="003901D2">
            <w:pPr>
              <w:ind w:firstLine="0"/>
              <w:jc w:val="left"/>
            </w:pPr>
            <w:r>
              <w:t>Topic được publish khi mất kết nối với một node</w:t>
            </w:r>
          </w:p>
        </w:tc>
      </w:tr>
      <w:tr w:rsidR="007F2165" w14:paraId="732E7486" w14:textId="2F418208" w:rsidTr="009C393A">
        <w:tc>
          <w:tcPr>
            <w:tcW w:w="1188" w:type="dxa"/>
          </w:tcPr>
          <w:p w14:paraId="4E344E42" w14:textId="4C5F8C3B" w:rsidR="007F2165" w:rsidRDefault="004F599F" w:rsidP="00294527">
            <w:pPr>
              <w:ind w:firstLine="0"/>
            </w:pPr>
            <w:r>
              <w:t>Node</w:t>
            </w:r>
          </w:p>
        </w:tc>
        <w:tc>
          <w:tcPr>
            <w:tcW w:w="990" w:type="dxa"/>
          </w:tcPr>
          <w:p w14:paraId="47AB2AAB" w14:textId="138891C8" w:rsidR="007F2165" w:rsidRDefault="004F599F" w:rsidP="00294527">
            <w:pPr>
              <w:ind w:firstLine="0"/>
            </w:pPr>
            <w:r>
              <w:t>Event</w:t>
            </w:r>
          </w:p>
        </w:tc>
        <w:tc>
          <w:tcPr>
            <w:tcW w:w="1350" w:type="dxa"/>
          </w:tcPr>
          <w:p w14:paraId="0C90C328" w14:textId="0F71907D" w:rsidR="007F2165" w:rsidRDefault="004F599F" w:rsidP="00294527">
            <w:pPr>
              <w:ind w:firstLine="0"/>
            </w:pPr>
            <w:r>
              <w:t>Loc_event</w:t>
            </w:r>
          </w:p>
        </w:tc>
        <w:tc>
          <w:tcPr>
            <w:tcW w:w="4096" w:type="dxa"/>
          </w:tcPr>
          <w:p w14:paraId="60AD26C3" w14:textId="77777777" w:rsidR="007F2165" w:rsidRDefault="004F599F" w:rsidP="00294527">
            <w:pPr>
              <w:ind w:firstLine="0"/>
            </w:pPr>
            <w:r>
              <w:t>Pos_x: vị trí trục x</w:t>
            </w:r>
          </w:p>
          <w:p w14:paraId="1F0F08E4" w14:textId="77777777" w:rsidR="004F599F" w:rsidRDefault="004F599F" w:rsidP="00294527">
            <w:pPr>
              <w:ind w:firstLine="0"/>
            </w:pPr>
            <w:r>
              <w:t>Pos_y: vị trí trục y</w:t>
            </w:r>
          </w:p>
          <w:p w14:paraId="3D3719B9" w14:textId="77777777" w:rsidR="004F599F" w:rsidRDefault="004F599F" w:rsidP="00294527">
            <w:pPr>
              <w:ind w:firstLine="0"/>
            </w:pPr>
            <w:r>
              <w:t>Pos_z: vị trí trục z</w:t>
            </w:r>
          </w:p>
          <w:p w14:paraId="289B91A0" w14:textId="11C6EEA2" w:rsidR="004F599F" w:rsidRDefault="004F599F" w:rsidP="00294527">
            <w:pPr>
              <w:ind w:firstLine="0"/>
            </w:pPr>
            <w:r>
              <w:t>Quality: chất lượng vị trí</w:t>
            </w:r>
          </w:p>
        </w:tc>
        <w:tc>
          <w:tcPr>
            <w:tcW w:w="1661" w:type="dxa"/>
          </w:tcPr>
          <w:p w14:paraId="7F262FAA" w14:textId="73C25435" w:rsidR="007F2165" w:rsidRDefault="004F599F" w:rsidP="00784FF9">
            <w:pPr>
              <w:ind w:firstLine="0"/>
              <w:jc w:val="left"/>
            </w:pPr>
            <w:r>
              <w:t xml:space="preserve">Topic được Gateway pubish khi có vị trí từ </w:t>
            </w:r>
            <w:r w:rsidR="00B93E70">
              <w:t>Tag</w:t>
            </w:r>
          </w:p>
        </w:tc>
      </w:tr>
    </w:tbl>
    <w:p w14:paraId="36DB071E" w14:textId="7D3D99D4" w:rsidR="00E519D1" w:rsidRDefault="00105D08" w:rsidP="00294527">
      <w:pPr>
        <w:ind w:firstLine="0"/>
      </w:pPr>
      <w:r>
        <w:tab/>
        <w:t>Sau khi đã có đầy đủ các định nghĩa về topic, payload sử dụng trong quá trình giao tiếp với cloud, đồ án sẽ đi vào phân tích quá trình kết nối của thiết bị tới cloud sử dụng MQTT với TLS hay còn gọi là MQTTS.</w:t>
      </w:r>
    </w:p>
    <w:p w14:paraId="476BBF1C" w14:textId="77777777" w:rsidR="005F6464" w:rsidRDefault="00105D08" w:rsidP="005F6464">
      <w:pPr>
        <w:keepNext/>
        <w:ind w:firstLine="0"/>
        <w:jc w:val="center"/>
      </w:pPr>
      <w:r>
        <w:rPr>
          <w:noProof/>
        </w:rPr>
        <w:drawing>
          <wp:inline distT="0" distB="0" distL="0" distR="0" wp14:anchorId="39221D25" wp14:editId="06BBC258">
            <wp:extent cx="1359877" cy="31325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6233" cy="3147215"/>
                    </a:xfrm>
                    <a:prstGeom prst="rect">
                      <a:avLst/>
                    </a:prstGeom>
                  </pic:spPr>
                </pic:pic>
              </a:graphicData>
            </a:graphic>
          </wp:inline>
        </w:drawing>
      </w:r>
    </w:p>
    <w:p w14:paraId="3F434876" w14:textId="4EE8C220" w:rsidR="00105D08" w:rsidRDefault="005F6464" w:rsidP="005F6464">
      <w:pPr>
        <w:pStyle w:val="Caption"/>
      </w:pPr>
      <w:r>
        <w:t xml:space="preserve">Hình </w:t>
      </w:r>
      <w:fldSimple w:instr=" STYLEREF 1 \s ">
        <w:r w:rsidR="00475286">
          <w:rPr>
            <w:noProof/>
          </w:rPr>
          <w:t>2</w:t>
        </w:r>
      </w:fldSimple>
      <w:r w:rsidR="00475286">
        <w:t>.</w:t>
      </w:r>
      <w:fldSimple w:instr=" SEQ Hình \* ARABIC \s 1 ">
        <w:r w:rsidR="00475286">
          <w:rPr>
            <w:noProof/>
          </w:rPr>
          <w:t>25</w:t>
        </w:r>
      </w:fldSimple>
      <w:r>
        <w:t xml:space="preserve"> Lưu đồ thuật toán quá trình kết nối MQTT</w:t>
      </w:r>
    </w:p>
    <w:p w14:paraId="718C0832" w14:textId="0932CCDD" w:rsidR="00105D08" w:rsidRDefault="00105D08" w:rsidP="00105D08">
      <w:pPr>
        <w:ind w:firstLine="0"/>
      </w:pPr>
      <w:r>
        <w:tab/>
        <w:t xml:space="preserve">Quá trình kết nối MQTT được bắt đầu khi thiết bị kết nối được WiFi hoặc Ethernet. Thông tin private key và rootCA sẽ được lấy từ bộ nhớ flash. Private key này khác với private key của lớp bảo mật TLS tuy nhiên về mục đích sử dụng là hoàn toàn giống nhau. Ở </w:t>
      </w:r>
      <w:r w:rsidR="005F6464">
        <w:t xml:space="preserve">phía cloud, thiết bị sẽ được thêm sẵn một slot với ID của thiết bị và </w:t>
      </w:r>
      <w:r w:rsidR="005F6464">
        <w:lastRenderedPageBreak/>
        <w:t xml:space="preserve">được cấp một public key như ở hình 2.25. Public key này được tạo ra cùng lúc và có mối quan hệ chặt chẽ với private key được lưu trong flash. </w:t>
      </w:r>
    </w:p>
    <w:p w14:paraId="35DC6C5E" w14:textId="77777777" w:rsidR="005F6464" w:rsidRDefault="005F6464" w:rsidP="005F6464">
      <w:pPr>
        <w:keepNext/>
        <w:ind w:firstLine="0"/>
        <w:jc w:val="center"/>
      </w:pPr>
      <w:r>
        <w:rPr>
          <w:noProof/>
        </w:rPr>
        <w:drawing>
          <wp:inline distT="0" distB="0" distL="0" distR="0" wp14:anchorId="28D8E18C" wp14:editId="68D1BAA5">
            <wp:extent cx="2269094" cy="2582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6947" cy="2602667"/>
                    </a:xfrm>
                    <a:prstGeom prst="rect">
                      <a:avLst/>
                    </a:prstGeom>
                  </pic:spPr>
                </pic:pic>
              </a:graphicData>
            </a:graphic>
          </wp:inline>
        </w:drawing>
      </w:r>
    </w:p>
    <w:p w14:paraId="0C058D9D" w14:textId="008B760C" w:rsidR="005F6464" w:rsidRDefault="005F6464" w:rsidP="005F6464">
      <w:pPr>
        <w:pStyle w:val="Caption"/>
      </w:pPr>
      <w:r>
        <w:t xml:space="preserve">Hình </w:t>
      </w:r>
      <w:fldSimple w:instr=" STYLEREF 1 \s ">
        <w:r w:rsidR="00475286">
          <w:rPr>
            <w:noProof/>
          </w:rPr>
          <w:t>2</w:t>
        </w:r>
      </w:fldSimple>
      <w:r w:rsidR="00475286">
        <w:t>.</w:t>
      </w:r>
      <w:fldSimple w:instr=" SEQ Hình \* ARABIC \s 1 ">
        <w:r w:rsidR="00475286">
          <w:rPr>
            <w:noProof/>
          </w:rPr>
          <w:t>26</w:t>
        </w:r>
      </w:fldSimple>
      <w:r>
        <w:t xml:space="preserve"> </w:t>
      </w:r>
      <w:r w:rsidR="005C4790">
        <w:t>Thêm public key khi khởi tạo thiết bị</w:t>
      </w:r>
    </w:p>
    <w:p w14:paraId="1D3B913F" w14:textId="4B7C4180" w:rsidR="00065622" w:rsidRPr="00FF2E22" w:rsidRDefault="0000576E" w:rsidP="00793071">
      <w:r>
        <w:t>Private key đó sẽ được sử dụng để tạo ra một JWT, được đặt ở trường password của bản tin MQTT Connect.</w:t>
      </w:r>
      <w:r w:rsidR="00E96711">
        <w:t xml:space="preserve"> Thêm vào đó, root CA cũng sẽ được đọc từ flash, sau đó đưa vào khi kết nối tới MQTT để phục vụ quá trình thiết lập kết nối với TLS</w:t>
      </w:r>
    </w:p>
    <w:p w14:paraId="176A59C9" w14:textId="66688E81" w:rsidR="00535A24" w:rsidRDefault="00535A24" w:rsidP="00535A24">
      <w:pPr>
        <w:pStyle w:val="Heading3"/>
      </w:pPr>
      <w:bookmarkStart w:id="115" w:name="_Toc110171931"/>
      <w:r>
        <w:t>Smartconfig</w:t>
      </w:r>
      <w:bookmarkEnd w:id="115"/>
    </w:p>
    <w:p w14:paraId="42BE7C26" w14:textId="35D3EDEF" w:rsidR="007D5FCC" w:rsidRDefault="007D5FCC" w:rsidP="007D5FCC">
      <w:pPr>
        <w:pStyle w:val="Heading3"/>
      </w:pPr>
      <w:bookmarkStart w:id="116" w:name="_Toc110171932"/>
      <w:r>
        <w:t>LED/Buzzer</w:t>
      </w:r>
      <w:bookmarkEnd w:id="116"/>
    </w:p>
    <w:p w14:paraId="1E5BC9CF" w14:textId="3A21BC93" w:rsidR="007D5FCC" w:rsidRPr="007D5FCC" w:rsidRDefault="007D5FCC" w:rsidP="007D5FCC">
      <w:pPr>
        <w:pStyle w:val="Heading3"/>
      </w:pPr>
      <w:bookmarkStart w:id="117" w:name="_Toc110171933"/>
      <w:r>
        <w:t>Ethernet</w:t>
      </w:r>
      <w:bookmarkEnd w:id="117"/>
    </w:p>
    <w:p w14:paraId="4EFA0D29" w14:textId="69D7CEBC" w:rsidR="004254D4" w:rsidRDefault="004254D4" w:rsidP="005A65A3"/>
    <w:p w14:paraId="1722F145" w14:textId="3CC03977" w:rsidR="004254D4" w:rsidRDefault="004254D4" w:rsidP="005A65A3"/>
    <w:p w14:paraId="35695A54" w14:textId="5D7F8597" w:rsidR="004254D4" w:rsidRDefault="004254D4" w:rsidP="005A65A3"/>
    <w:p w14:paraId="0034E16E" w14:textId="0E812F42" w:rsidR="004254D4" w:rsidRDefault="004254D4" w:rsidP="005A65A3"/>
    <w:p w14:paraId="0CFEBD30" w14:textId="3273828F" w:rsidR="004254D4" w:rsidRDefault="004254D4" w:rsidP="005A65A3"/>
    <w:p w14:paraId="146475A7" w14:textId="1CBCD3C6" w:rsidR="004254D4" w:rsidRDefault="004254D4" w:rsidP="005A65A3"/>
    <w:p w14:paraId="131520B5" w14:textId="4FF192CD" w:rsidR="004254D4" w:rsidRDefault="004254D4" w:rsidP="005A65A3"/>
    <w:p w14:paraId="0199AC20" w14:textId="2E21EF7D" w:rsidR="004254D4" w:rsidRDefault="004254D4" w:rsidP="005A65A3"/>
    <w:p w14:paraId="66ED4AF3" w14:textId="3573C592" w:rsidR="004254D4" w:rsidRDefault="004254D4" w:rsidP="005A65A3"/>
    <w:p w14:paraId="356F39AC" w14:textId="49A45DB9" w:rsidR="004254D4" w:rsidRDefault="004254D4" w:rsidP="005A65A3"/>
    <w:p w14:paraId="41AC59B9" w14:textId="4E1AB18C" w:rsidR="004254D4" w:rsidRDefault="004254D4" w:rsidP="005A65A3"/>
    <w:p w14:paraId="711A340E" w14:textId="77777777" w:rsidR="004254D4" w:rsidRPr="005A65A3" w:rsidRDefault="004254D4" w:rsidP="005A65A3"/>
    <w:p w14:paraId="35116547" w14:textId="279307BE" w:rsidR="0056012D" w:rsidRDefault="0056012D" w:rsidP="0056012D">
      <w:pPr>
        <w:pStyle w:val="Heading1"/>
      </w:pPr>
      <w:bookmarkStart w:id="118" w:name="_Toc110153571"/>
      <w:bookmarkStart w:id="119" w:name="_Toc110171934"/>
      <w:r>
        <w:t>KẾT QUẢ THỬ NGHIỆM VÀ ĐÁNH GIÁ</w:t>
      </w:r>
      <w:bookmarkEnd w:id="118"/>
      <w:bookmarkEnd w:id="119"/>
    </w:p>
    <w:p w14:paraId="73491F59" w14:textId="5BD81EAE" w:rsidR="005A049B" w:rsidRDefault="005A049B" w:rsidP="005A049B">
      <w:pPr>
        <w:pStyle w:val="Heading2"/>
      </w:pPr>
      <w:bookmarkStart w:id="120" w:name="_Toc110171935"/>
      <w:r>
        <w:t>Kết quả thiết kế, chế tạo</w:t>
      </w:r>
      <w:bookmarkEnd w:id="120"/>
    </w:p>
    <w:p w14:paraId="5E6D15C2" w14:textId="10CB3F13" w:rsidR="005A049B" w:rsidRDefault="00FF2F82" w:rsidP="00FF2F82">
      <w:pPr>
        <w:pStyle w:val="Heading4"/>
      </w:pPr>
      <w:r>
        <w:t>Kết quả chế tạo mạch in</w:t>
      </w:r>
    </w:p>
    <w:p w14:paraId="42482576" w14:textId="77777777" w:rsidR="00626308" w:rsidRDefault="00626308" w:rsidP="00626308">
      <w:pPr>
        <w:keepNext/>
        <w:jc w:val="center"/>
      </w:pPr>
      <w:r>
        <w:rPr>
          <w:noProof/>
        </w:rPr>
        <w:drawing>
          <wp:inline distT="0" distB="0" distL="0" distR="0" wp14:anchorId="734688AB" wp14:editId="1C31815B">
            <wp:extent cx="4555693" cy="3041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1627" cy="3058965"/>
                    </a:xfrm>
                    <a:prstGeom prst="rect">
                      <a:avLst/>
                    </a:prstGeom>
                  </pic:spPr>
                </pic:pic>
              </a:graphicData>
            </a:graphic>
          </wp:inline>
        </w:drawing>
      </w:r>
    </w:p>
    <w:p w14:paraId="603F64BD" w14:textId="164D5DB7" w:rsidR="00FF2F82" w:rsidRDefault="00626308" w:rsidP="00626308">
      <w:pPr>
        <w:pStyle w:val="Caption"/>
      </w:pPr>
      <w:bookmarkStart w:id="121" w:name="_Toc110168248"/>
      <w:r>
        <w:t xml:space="preserve">Hình </w:t>
      </w:r>
      <w:fldSimple w:instr=" STYLEREF 1 \s ">
        <w:r w:rsidR="00475286">
          <w:rPr>
            <w:noProof/>
          </w:rPr>
          <w:t>3</w:t>
        </w:r>
      </w:fldSimple>
      <w:r w:rsidR="00475286">
        <w:t>.</w:t>
      </w:r>
      <w:fldSimple w:instr=" SEQ Hình \* ARABIC \s 1 ">
        <w:r w:rsidR="00475286">
          <w:rPr>
            <w:noProof/>
          </w:rPr>
          <w:t>1</w:t>
        </w:r>
      </w:fldSimple>
      <w:r>
        <w:t xml:space="preserve"> Mặt trên mạch PCB</w:t>
      </w:r>
      <w:bookmarkEnd w:id="121"/>
    </w:p>
    <w:p w14:paraId="26261B71" w14:textId="77777777" w:rsidR="00626308" w:rsidRDefault="00FF2F82" w:rsidP="00626308">
      <w:pPr>
        <w:keepNext/>
        <w:ind w:firstLine="0"/>
        <w:jc w:val="center"/>
      </w:pPr>
      <w:r>
        <w:rPr>
          <w:noProof/>
        </w:rPr>
        <w:lastRenderedPageBreak/>
        <w:drawing>
          <wp:inline distT="0" distB="0" distL="0" distR="0" wp14:anchorId="50422643" wp14:editId="1AE7295B">
            <wp:extent cx="2319339" cy="3092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26482" cy="3101974"/>
                    </a:xfrm>
                    <a:prstGeom prst="rect">
                      <a:avLst/>
                    </a:prstGeom>
                  </pic:spPr>
                </pic:pic>
              </a:graphicData>
            </a:graphic>
          </wp:inline>
        </w:drawing>
      </w:r>
    </w:p>
    <w:p w14:paraId="10BD666F" w14:textId="0738A56D" w:rsidR="00FF2F82" w:rsidRDefault="00626308" w:rsidP="00626308">
      <w:pPr>
        <w:pStyle w:val="Caption"/>
      </w:pPr>
      <w:bookmarkStart w:id="122" w:name="_Toc110168249"/>
      <w:r>
        <w:t xml:space="preserve">Hình </w:t>
      </w:r>
      <w:fldSimple w:instr=" STYLEREF 1 \s ">
        <w:r w:rsidR="00475286">
          <w:rPr>
            <w:noProof/>
          </w:rPr>
          <w:t>3</w:t>
        </w:r>
      </w:fldSimple>
      <w:r w:rsidR="00475286">
        <w:t>.</w:t>
      </w:r>
      <w:fldSimple w:instr=" SEQ Hình \* ARABIC \s 1 ">
        <w:r w:rsidR="00475286">
          <w:rPr>
            <w:noProof/>
          </w:rPr>
          <w:t>2</w:t>
        </w:r>
      </w:fldSimple>
      <w:r>
        <w:t xml:space="preserve"> Mặt dưới mạch PCB</w:t>
      </w:r>
      <w:bookmarkEnd w:id="122"/>
    </w:p>
    <w:p w14:paraId="3F1E4F5D" w14:textId="7343CE11" w:rsidR="00D30F38" w:rsidRDefault="00D30F38" w:rsidP="00D30F38">
      <w:pPr>
        <w:pStyle w:val="Heading4"/>
      </w:pPr>
      <w:r>
        <w:t>Kết quả thiết bị đóng hộp</w:t>
      </w:r>
    </w:p>
    <w:p w14:paraId="0B454469" w14:textId="29584BE4" w:rsidR="00D30F38" w:rsidRPr="00D30F38" w:rsidRDefault="00D30F38" w:rsidP="00D30F38">
      <w:r>
        <w:rPr>
          <w:noProof/>
        </w:rPr>
        <w:drawing>
          <wp:inline distT="0" distB="0" distL="0" distR="0" wp14:anchorId="3B641FEB" wp14:editId="2AC6EAE3">
            <wp:extent cx="2162557" cy="28817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6940" cy="2900911"/>
                    </a:xfrm>
                    <a:prstGeom prst="rect">
                      <a:avLst/>
                    </a:prstGeom>
                  </pic:spPr>
                </pic:pic>
              </a:graphicData>
            </a:graphic>
          </wp:inline>
        </w:drawing>
      </w:r>
    </w:p>
    <w:p w14:paraId="16B6FD6C" w14:textId="77777777" w:rsidR="00626308" w:rsidRPr="00626308" w:rsidRDefault="00626308" w:rsidP="00626308"/>
    <w:p w14:paraId="5548AA90" w14:textId="0223FEC3" w:rsidR="005A049B" w:rsidRDefault="004254D4" w:rsidP="005A049B">
      <w:pPr>
        <w:pStyle w:val="Heading2"/>
      </w:pPr>
      <w:bookmarkStart w:id="123" w:name="_Toc110171936"/>
      <w:r>
        <w:t>Kết quả thử nghiệm</w:t>
      </w:r>
      <w:bookmarkEnd w:id="123"/>
    </w:p>
    <w:p w14:paraId="46144762" w14:textId="737DEA83" w:rsidR="00A566A5" w:rsidRDefault="00A566A5" w:rsidP="00A566A5">
      <w:pPr>
        <w:pStyle w:val="Heading3"/>
      </w:pPr>
      <w:bookmarkStart w:id="124" w:name="_Toc110171937"/>
      <w:r>
        <w:t>Thử nghiệm hoạt động của thiết bị</w:t>
      </w:r>
      <w:bookmarkEnd w:id="124"/>
    </w:p>
    <w:p w14:paraId="583AB156" w14:textId="53146219" w:rsidR="00A566A5" w:rsidRDefault="00A566A5" w:rsidP="00A566A5">
      <w:r>
        <w:t xml:space="preserve">Mục đích của việc thử nghiệm hoạt động thiết bị là để kiểm tra từng khối trong thiết bị, đưa ra các bài test phù hợp </w:t>
      </w:r>
      <w:r w:rsidR="005974B1">
        <w:t xml:space="preserve">độ ổn định của thiết bị trước khi đưa ra thị trường và sản xuất. </w:t>
      </w:r>
    </w:p>
    <w:p w14:paraId="500439AA" w14:textId="1264243B" w:rsidR="00D55290" w:rsidRDefault="00563B13" w:rsidP="00563B13">
      <w:pPr>
        <w:pStyle w:val="Heading4"/>
      </w:pPr>
      <w:r>
        <w:lastRenderedPageBreak/>
        <w:t>Kiểm tra hoạt động khối nguồn</w:t>
      </w:r>
    </w:p>
    <w:p w14:paraId="26CEB59D" w14:textId="7462BAB9" w:rsidR="00563B13" w:rsidRDefault="00CD4AD0" w:rsidP="00CD4AD0">
      <w:pPr>
        <w:pStyle w:val="Heading4"/>
      </w:pPr>
      <w:r>
        <w:t>Kiểm tra hoạt động khối MCU</w:t>
      </w:r>
    </w:p>
    <w:p w14:paraId="0AA2500F" w14:textId="25FAA178" w:rsidR="00CD4AD0" w:rsidRDefault="00CD4AD0" w:rsidP="00CD4AD0">
      <w:pPr>
        <w:pStyle w:val="Heading4"/>
      </w:pPr>
      <w:r>
        <w:t>Kiểm tra hoạt động khối Ethernet</w:t>
      </w:r>
    </w:p>
    <w:p w14:paraId="1B1141BA" w14:textId="0E309597" w:rsidR="00CD4AD0" w:rsidRPr="00CD4AD0" w:rsidRDefault="00CD4AD0" w:rsidP="00CD4AD0">
      <w:pPr>
        <w:pStyle w:val="Heading4"/>
      </w:pPr>
      <w:r>
        <w:t xml:space="preserve">Kiểm tra </w:t>
      </w:r>
      <w:r w:rsidR="00807D2C">
        <w:t>hoạt động WiFi + BLE</w:t>
      </w:r>
    </w:p>
    <w:p w14:paraId="3C6366C5" w14:textId="30765DCA" w:rsidR="004254D4" w:rsidRPr="004254D4" w:rsidRDefault="004254D4" w:rsidP="004254D4">
      <w:pPr>
        <w:pStyle w:val="Heading3"/>
      </w:pPr>
      <w:bookmarkStart w:id="125" w:name="_Toc110171938"/>
      <w:r>
        <w:t xml:space="preserve">Thử nghiệm </w:t>
      </w:r>
      <w:r w:rsidR="004D4248">
        <w:t>độ chính xác của hệ thống DWM1001</w:t>
      </w:r>
      <w:bookmarkEnd w:id="125"/>
    </w:p>
    <w:p w14:paraId="3B6151D2" w14:textId="77777777" w:rsidR="004D4248" w:rsidRDefault="004D4248" w:rsidP="004D4248">
      <w:pPr>
        <w:keepNext/>
        <w:jc w:val="center"/>
      </w:pPr>
      <w:r>
        <w:rPr>
          <w:noProof/>
        </w:rPr>
        <w:drawing>
          <wp:inline distT="0" distB="0" distL="0" distR="0" wp14:anchorId="20A68214" wp14:editId="1E3875D3">
            <wp:extent cx="3489960" cy="3169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7811" cy="3185994"/>
                    </a:xfrm>
                    <a:prstGeom prst="rect">
                      <a:avLst/>
                    </a:prstGeom>
                  </pic:spPr>
                </pic:pic>
              </a:graphicData>
            </a:graphic>
          </wp:inline>
        </w:drawing>
      </w:r>
    </w:p>
    <w:p w14:paraId="1C3CF6D7" w14:textId="6C8183B5" w:rsidR="004254D4" w:rsidRDefault="004D4248" w:rsidP="004D4248">
      <w:pPr>
        <w:pStyle w:val="Caption"/>
      </w:pPr>
      <w:bookmarkStart w:id="126" w:name="_Toc110168250"/>
      <w:r>
        <w:t xml:space="preserve">Hình </w:t>
      </w:r>
      <w:fldSimple w:instr=" STYLEREF 1 \s ">
        <w:r w:rsidR="00475286">
          <w:rPr>
            <w:noProof/>
          </w:rPr>
          <w:t>3</w:t>
        </w:r>
      </w:fldSimple>
      <w:r w:rsidR="00475286">
        <w:t>.</w:t>
      </w:r>
      <w:fldSimple w:instr=" SEQ Hình \* ARABIC \s 1 ">
        <w:r w:rsidR="00475286">
          <w:rPr>
            <w:noProof/>
          </w:rPr>
          <w:t>3</w:t>
        </w:r>
      </w:fldSimple>
      <w:r>
        <w:t xml:space="preserve"> Thử nghiệm độ chính xác của hệ thống DWM1001</w:t>
      </w:r>
      <w:bookmarkEnd w:id="126"/>
    </w:p>
    <w:p w14:paraId="21284E29" w14:textId="5C13B3A2" w:rsidR="00AF59D7" w:rsidRDefault="00807D2C" w:rsidP="00AF59D7">
      <w:r>
        <w:t xml:space="preserve">Là một trong những phần quan trọng nhất của hệ thống, việc kiểm thử độ chính xác của hệ thống UWB là rất cần thiết để có thể đánh giá được tính chính xác cũng như tốc độ đáp ứng của </w:t>
      </w:r>
      <w:r w:rsidR="00227E61">
        <w:t>hệ thống.</w:t>
      </w:r>
    </w:p>
    <w:p w14:paraId="0DDDC2EA" w14:textId="7C34602A" w:rsidR="00AF59D7" w:rsidRDefault="00AF59D7" w:rsidP="00AF59D7">
      <w:r>
        <w:t>Mục tiêu: kiểm tra độ chính xác theo lý thuyết của module là &lt; 10 cm</w:t>
      </w:r>
      <w:r w:rsidR="008F5647">
        <w:t xml:space="preserve"> và khoảng cách tối đa là 60m</w:t>
      </w:r>
      <w:r w:rsidR="00EC4BA8">
        <w:t xml:space="preserve"> trong điều kiện LoS</w:t>
      </w:r>
      <w:r w:rsidR="008F5647">
        <w:t>.</w:t>
      </w:r>
    </w:p>
    <w:p w14:paraId="166BC8D2" w14:textId="18A19004" w:rsidR="00AF59D7" w:rsidRDefault="00AF59D7" w:rsidP="00AF59D7">
      <w:r>
        <w:t xml:space="preserve">Kịch bản: </w:t>
      </w:r>
      <w:r w:rsidR="00504336">
        <w:t>h</w:t>
      </w:r>
      <w:r>
        <w:t>ệ thống</w:t>
      </w:r>
      <w:r w:rsidR="00504336">
        <w:t xml:space="preserve"> được cấu hình sử dụng 4 anchor và 1 tag. Khoảng cách của các anchor</w:t>
      </w:r>
      <w:r w:rsidR="0023649D">
        <w:t xml:space="preserve"> và tag</w:t>
      </w:r>
      <w:r w:rsidR="00504336">
        <w:t xml:space="preserve"> sẽ lần lượt được thay đổi</w:t>
      </w:r>
      <w:r w:rsidR="0023649D">
        <w:t>. Kết quả sẽ được theo dõi sử dụng app Android được nhà sản xuất cung cấp. App Android sử dụng giao tiếp BLE để thu thập các thông tin từ các node</w:t>
      </w:r>
    </w:p>
    <w:tbl>
      <w:tblPr>
        <w:tblStyle w:val="TableGrid"/>
        <w:tblW w:w="0" w:type="auto"/>
        <w:tblLook w:val="04A0" w:firstRow="1" w:lastRow="0" w:firstColumn="1" w:lastColumn="0" w:noHBand="0" w:noVBand="1"/>
      </w:tblPr>
      <w:tblGrid>
        <w:gridCol w:w="2898"/>
        <w:gridCol w:w="3292"/>
        <w:gridCol w:w="3095"/>
      </w:tblGrid>
      <w:tr w:rsidR="00012CC6" w14:paraId="538C8EE4" w14:textId="77777777" w:rsidTr="00941F69">
        <w:trPr>
          <w:trHeight w:val="1111"/>
        </w:trPr>
        <w:tc>
          <w:tcPr>
            <w:tcW w:w="2898" w:type="dxa"/>
            <w:tcBorders>
              <w:tl2br w:val="single" w:sz="4" w:space="0" w:color="auto"/>
            </w:tcBorders>
          </w:tcPr>
          <w:p w14:paraId="3261872A" w14:textId="77777777" w:rsidR="00012CC6" w:rsidRDefault="00941F69" w:rsidP="00941F69">
            <w:pPr>
              <w:tabs>
                <w:tab w:val="left" w:pos="1996"/>
              </w:tabs>
            </w:pPr>
            <w:r>
              <w:t xml:space="preserve">        Khoảng cách</w:t>
            </w:r>
          </w:p>
          <w:p w14:paraId="0B664579" w14:textId="3B39A6D0" w:rsidR="00941F69" w:rsidRPr="00941F69" w:rsidRDefault="00941F69" w:rsidP="00941F69">
            <w:pPr>
              <w:ind w:firstLine="0"/>
            </w:pPr>
            <w:r>
              <w:t>Lần đo</w:t>
            </w:r>
          </w:p>
        </w:tc>
        <w:tc>
          <w:tcPr>
            <w:tcW w:w="3292" w:type="dxa"/>
          </w:tcPr>
          <w:p w14:paraId="6D83D8DE" w14:textId="593954CB" w:rsidR="00012CC6" w:rsidRDefault="00012CC6" w:rsidP="00AF59D7">
            <w:pPr>
              <w:ind w:firstLine="0"/>
            </w:pPr>
            <w:r>
              <w:t>120</w:t>
            </w:r>
          </w:p>
        </w:tc>
        <w:tc>
          <w:tcPr>
            <w:tcW w:w="3095" w:type="dxa"/>
          </w:tcPr>
          <w:p w14:paraId="7623B967" w14:textId="77777777" w:rsidR="00012CC6" w:rsidRDefault="00012CC6" w:rsidP="00AF59D7">
            <w:pPr>
              <w:ind w:firstLine="0"/>
            </w:pPr>
          </w:p>
        </w:tc>
      </w:tr>
      <w:tr w:rsidR="00012CC6" w14:paraId="38DB04B4" w14:textId="77777777" w:rsidTr="00941F69">
        <w:tc>
          <w:tcPr>
            <w:tcW w:w="2898" w:type="dxa"/>
          </w:tcPr>
          <w:p w14:paraId="52529F03" w14:textId="0E4BDBE3" w:rsidR="00012CC6" w:rsidRDefault="00012CC6" w:rsidP="00AF59D7">
            <w:pPr>
              <w:ind w:firstLine="0"/>
            </w:pPr>
          </w:p>
        </w:tc>
        <w:tc>
          <w:tcPr>
            <w:tcW w:w="3292" w:type="dxa"/>
          </w:tcPr>
          <w:p w14:paraId="46AB1C4B" w14:textId="77777777" w:rsidR="00012CC6" w:rsidRDefault="00012CC6" w:rsidP="00AF59D7">
            <w:pPr>
              <w:ind w:firstLine="0"/>
            </w:pPr>
          </w:p>
        </w:tc>
        <w:tc>
          <w:tcPr>
            <w:tcW w:w="3095" w:type="dxa"/>
          </w:tcPr>
          <w:p w14:paraId="2D6939CC" w14:textId="77777777" w:rsidR="00012CC6" w:rsidRDefault="00012CC6" w:rsidP="00AF59D7">
            <w:pPr>
              <w:ind w:firstLine="0"/>
            </w:pPr>
          </w:p>
        </w:tc>
      </w:tr>
      <w:tr w:rsidR="00012CC6" w14:paraId="527ECFF9" w14:textId="77777777" w:rsidTr="00941F69">
        <w:tc>
          <w:tcPr>
            <w:tcW w:w="2898" w:type="dxa"/>
          </w:tcPr>
          <w:p w14:paraId="45502CB4" w14:textId="77777777" w:rsidR="00012CC6" w:rsidRDefault="00012CC6" w:rsidP="00AF59D7">
            <w:pPr>
              <w:ind w:firstLine="0"/>
            </w:pPr>
          </w:p>
        </w:tc>
        <w:tc>
          <w:tcPr>
            <w:tcW w:w="3292" w:type="dxa"/>
          </w:tcPr>
          <w:p w14:paraId="2FCFE1E3" w14:textId="77777777" w:rsidR="00012CC6" w:rsidRDefault="00012CC6" w:rsidP="00AF59D7">
            <w:pPr>
              <w:ind w:firstLine="0"/>
            </w:pPr>
          </w:p>
        </w:tc>
        <w:tc>
          <w:tcPr>
            <w:tcW w:w="3095" w:type="dxa"/>
          </w:tcPr>
          <w:p w14:paraId="55199BE7" w14:textId="77777777" w:rsidR="00012CC6" w:rsidRDefault="00012CC6" w:rsidP="00AF59D7">
            <w:pPr>
              <w:ind w:firstLine="0"/>
            </w:pPr>
          </w:p>
        </w:tc>
      </w:tr>
      <w:tr w:rsidR="00012CC6" w14:paraId="14541B78" w14:textId="77777777" w:rsidTr="00941F69">
        <w:tc>
          <w:tcPr>
            <w:tcW w:w="2898" w:type="dxa"/>
          </w:tcPr>
          <w:p w14:paraId="65FD623D" w14:textId="77777777" w:rsidR="00012CC6" w:rsidRDefault="00012CC6" w:rsidP="00AF59D7">
            <w:pPr>
              <w:ind w:firstLine="0"/>
            </w:pPr>
          </w:p>
        </w:tc>
        <w:tc>
          <w:tcPr>
            <w:tcW w:w="3292" w:type="dxa"/>
          </w:tcPr>
          <w:p w14:paraId="44AEB5BF" w14:textId="77777777" w:rsidR="00012CC6" w:rsidRDefault="00012CC6" w:rsidP="00AF59D7">
            <w:pPr>
              <w:ind w:firstLine="0"/>
            </w:pPr>
          </w:p>
        </w:tc>
        <w:tc>
          <w:tcPr>
            <w:tcW w:w="3095" w:type="dxa"/>
          </w:tcPr>
          <w:p w14:paraId="7D7F3653" w14:textId="77777777" w:rsidR="00012CC6" w:rsidRDefault="00012CC6" w:rsidP="00AF59D7">
            <w:pPr>
              <w:ind w:firstLine="0"/>
            </w:pPr>
          </w:p>
        </w:tc>
      </w:tr>
      <w:tr w:rsidR="00012CC6" w14:paraId="1A2C3DB7" w14:textId="77777777" w:rsidTr="00941F69">
        <w:tc>
          <w:tcPr>
            <w:tcW w:w="2898" w:type="dxa"/>
          </w:tcPr>
          <w:p w14:paraId="79AE943F" w14:textId="77777777" w:rsidR="00012CC6" w:rsidRDefault="00012CC6" w:rsidP="00AF59D7">
            <w:pPr>
              <w:ind w:firstLine="0"/>
            </w:pPr>
          </w:p>
        </w:tc>
        <w:tc>
          <w:tcPr>
            <w:tcW w:w="3292" w:type="dxa"/>
          </w:tcPr>
          <w:p w14:paraId="397A23EE" w14:textId="77777777" w:rsidR="00012CC6" w:rsidRDefault="00012CC6" w:rsidP="00AF59D7">
            <w:pPr>
              <w:ind w:firstLine="0"/>
            </w:pPr>
          </w:p>
        </w:tc>
        <w:tc>
          <w:tcPr>
            <w:tcW w:w="3095" w:type="dxa"/>
          </w:tcPr>
          <w:p w14:paraId="1DC142CC" w14:textId="77777777" w:rsidR="00012CC6" w:rsidRDefault="00012CC6" w:rsidP="00AF59D7">
            <w:pPr>
              <w:ind w:firstLine="0"/>
            </w:pPr>
          </w:p>
        </w:tc>
      </w:tr>
    </w:tbl>
    <w:p w14:paraId="091EB18A" w14:textId="77777777" w:rsidR="0023649D" w:rsidRPr="00807D2C" w:rsidRDefault="0023649D" w:rsidP="00AF59D7"/>
    <w:p w14:paraId="61EC16CB" w14:textId="63CDD415" w:rsidR="00807D2C" w:rsidRPr="00807D2C" w:rsidRDefault="00535A24" w:rsidP="00807D2C">
      <w:pPr>
        <w:pStyle w:val="Heading3"/>
      </w:pPr>
      <w:bookmarkStart w:id="127" w:name="_Toc110171939"/>
      <w:r>
        <w:t>Thử nghiệm hoạt động hệ thống</w:t>
      </w:r>
      <w:bookmarkEnd w:id="127"/>
    </w:p>
    <w:p w14:paraId="5B33F4DA" w14:textId="77777777" w:rsidR="00C12E00" w:rsidRPr="00C12E00" w:rsidRDefault="00C12E00" w:rsidP="00C12E00"/>
    <w:p w14:paraId="30837521" w14:textId="77777777" w:rsidR="004D4248" w:rsidRPr="004D4248" w:rsidRDefault="004D4248" w:rsidP="004D4248"/>
    <w:p w14:paraId="06746D07" w14:textId="77777777" w:rsidR="000444B3" w:rsidRPr="000444B3" w:rsidRDefault="000444B3" w:rsidP="000444B3"/>
    <w:p w14:paraId="6EA8F5BC" w14:textId="77777777" w:rsidR="00F66DE4" w:rsidRPr="008B561D" w:rsidRDefault="00F66DE4">
      <w:pPr>
        <w:spacing w:line="276" w:lineRule="auto"/>
        <w:jc w:val="left"/>
        <w:rPr>
          <w:rFonts w:eastAsiaTheme="majorEastAsia" w:cstheme="majorBidi"/>
          <w:b/>
          <w:bCs/>
          <w:sz w:val="32"/>
          <w:szCs w:val="28"/>
          <w:highlight w:val="lightGray"/>
        </w:rPr>
      </w:pPr>
      <w:r>
        <w:br w:type="page"/>
      </w:r>
    </w:p>
    <w:p w14:paraId="62E82388" w14:textId="77777777" w:rsidR="00EE50A3" w:rsidRDefault="00EE50A3" w:rsidP="0056012D">
      <w:pPr>
        <w:pStyle w:val="Heading1"/>
      </w:pPr>
      <w:bookmarkStart w:id="128" w:name="_Toc9864374"/>
      <w:bookmarkStart w:id="129" w:name="_Toc110153572"/>
      <w:bookmarkStart w:id="130" w:name="_Toc110171940"/>
      <w:r>
        <w:lastRenderedPageBreak/>
        <w:t>KẾT LUẬN</w:t>
      </w:r>
      <w:bookmarkEnd w:id="128"/>
      <w:bookmarkEnd w:id="129"/>
      <w:bookmarkEnd w:id="130"/>
    </w:p>
    <w:p w14:paraId="7EA80A85" w14:textId="77777777" w:rsidR="00EE50A3" w:rsidRDefault="00EE50A3" w:rsidP="00535A24">
      <w:pPr>
        <w:pStyle w:val="Heading2"/>
      </w:pPr>
      <w:bookmarkStart w:id="131" w:name="_Toc9864375"/>
      <w:bookmarkStart w:id="132" w:name="_Toc110153573"/>
      <w:bookmarkStart w:id="133" w:name="_Toc110171941"/>
      <w:r>
        <w:t>Kết luận chung</w:t>
      </w:r>
      <w:bookmarkEnd w:id="131"/>
      <w:bookmarkEnd w:id="132"/>
      <w:bookmarkEnd w:id="133"/>
    </w:p>
    <w:p w14:paraId="4EA94810" w14:textId="77777777" w:rsidR="00EE50A3" w:rsidRDefault="00EE50A3" w:rsidP="00535A24">
      <w:pPr>
        <w:pStyle w:val="Heading2"/>
      </w:pPr>
      <w:bookmarkStart w:id="134" w:name="_Toc9864376"/>
      <w:bookmarkStart w:id="135" w:name="_Toc110153574"/>
      <w:bookmarkStart w:id="136" w:name="_Toc110171942"/>
      <w:r>
        <w:t>Hướng phát triển</w:t>
      </w:r>
      <w:bookmarkEnd w:id="134"/>
      <w:bookmarkEnd w:id="135"/>
      <w:bookmarkEnd w:id="136"/>
    </w:p>
    <w:p w14:paraId="4294CB6C" w14:textId="3778F791" w:rsidR="00EE50A3" w:rsidRPr="00154865" w:rsidRDefault="00EE50A3" w:rsidP="00535A24">
      <w:pPr>
        <w:pStyle w:val="Heading2"/>
      </w:pPr>
      <w:bookmarkStart w:id="137" w:name="_Toc9864377"/>
      <w:bookmarkStart w:id="138" w:name="_Toc110153575"/>
      <w:bookmarkStart w:id="139" w:name="_Toc110171943"/>
      <w:r>
        <w:t>Kiến nghị và đề xuất</w:t>
      </w:r>
      <w:bookmarkEnd w:id="137"/>
      <w:bookmarkEnd w:id="138"/>
      <w:bookmarkEnd w:id="139"/>
    </w:p>
    <w:p w14:paraId="614CC12E" w14:textId="77777777" w:rsidR="00EE50A3" w:rsidRDefault="00EE50A3">
      <w:pPr>
        <w:spacing w:before="0" w:after="200" w:line="276" w:lineRule="auto"/>
        <w:jc w:val="left"/>
        <w:rPr>
          <w:rFonts w:eastAsiaTheme="majorEastAsia" w:cstheme="majorBidi"/>
          <w:b/>
          <w:bCs/>
          <w:sz w:val="32"/>
          <w:szCs w:val="28"/>
        </w:rPr>
      </w:pPr>
      <w:r>
        <w:br w:type="page"/>
      </w:r>
    </w:p>
    <w:p w14:paraId="589BDE79" w14:textId="77777777" w:rsidR="00AA4795" w:rsidRDefault="00AA4795" w:rsidP="00AA4795">
      <w:pPr>
        <w:pStyle w:val="Heading1"/>
        <w:numPr>
          <w:ilvl w:val="0"/>
          <w:numId w:val="0"/>
        </w:numPr>
      </w:pPr>
      <w:bookmarkStart w:id="140" w:name="_Toc110153576"/>
      <w:bookmarkStart w:id="141" w:name="_Toc110171944"/>
      <w:r>
        <w:lastRenderedPageBreak/>
        <w:t>TÀI LIỆU THAM KHẢO</w:t>
      </w:r>
      <w:bookmarkEnd w:id="140"/>
      <w:bookmarkEnd w:id="141"/>
    </w:p>
    <w:p w14:paraId="6EB29CD9" w14:textId="77777777"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Cormen, C. E. Leiserson, and R. L. Rivet, </w:t>
      </w:r>
      <w:r w:rsidRPr="00802629">
        <w:rPr>
          <w:i/>
          <w:szCs w:val="26"/>
        </w:rPr>
        <w:t>Introduction to Algorithm</w:t>
      </w:r>
      <w:r w:rsidRPr="00802629">
        <w:rPr>
          <w:szCs w:val="26"/>
        </w:rPr>
        <w:t>. MIT Press, McGraw-Hill, 1990.</w:t>
      </w:r>
    </w:p>
    <w:p w14:paraId="55382951" w14:textId="77777777"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J. W. DuBois, S. Schuetze-Coburn, S. Cumming, and D. Paolino, “Outline of discourse transcription,” in </w:t>
      </w:r>
      <w:r w:rsidRPr="00802629">
        <w:rPr>
          <w:i/>
          <w:szCs w:val="26"/>
        </w:rPr>
        <w:t>Talking Data: Transcription and Coding in Discourse Research</w:t>
      </w:r>
      <w:r w:rsidRPr="00802629">
        <w:rPr>
          <w:szCs w:val="26"/>
        </w:rPr>
        <w:t>, J. A. Edwards and M. D. Lampert, Ed. Hillsdale, NJ: Lawrence Erlbaum Associates, 1993, pp. 45-89.</w:t>
      </w:r>
    </w:p>
    <w:p w14:paraId="6695E543" w14:textId="77777777"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J. M. Airey, J. H. Rohfl, F. Brooks Jr., “Towards Image Realism with Interactive Update Rates in Complex Virtual Building Environments,” </w:t>
      </w:r>
      <w:r w:rsidRPr="00802629">
        <w:rPr>
          <w:i/>
          <w:szCs w:val="26"/>
        </w:rPr>
        <w:t>Comptuer Graphics</w:t>
      </w:r>
      <w:r w:rsidRPr="00802629">
        <w:rPr>
          <w:szCs w:val="26"/>
        </w:rPr>
        <w:t>, Vol. 24, No. 2, pp. 41-50, 1990.</w:t>
      </w:r>
    </w:p>
    <w:p w14:paraId="1F891734" w14:textId="77777777"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S. Brandt, G. Nutt, T. Berk, M. Humphrey, “Soft Real time Application Execution with Dynamic Quality of Service Assurance,” in </w:t>
      </w:r>
      <w:r w:rsidRPr="00802629">
        <w:rPr>
          <w:i/>
          <w:szCs w:val="26"/>
        </w:rPr>
        <w:t>Proceedings of the Sixth IEEE/IFIP International Workshop on Quality of Service</w:t>
      </w:r>
      <w:r w:rsidRPr="00802629">
        <w:rPr>
          <w:szCs w:val="26"/>
        </w:rPr>
        <w:t>, Hawaii, USA, May 1998, pp. 154-163.</w:t>
      </w:r>
    </w:p>
    <w:p w14:paraId="694BF3E4" w14:textId="77777777"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K. Riley, “Language theory: Applications versus practice,” presented at the Conf. of the Modern Language Association, Boston, MA, December 27-30, 1990.</w:t>
      </w:r>
    </w:p>
    <w:p w14:paraId="21D84F0B" w14:textId="77777777" w:rsidR="00933974" w:rsidRDefault="00802629"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J. Jones. (1991). </w:t>
      </w:r>
      <w:r w:rsidRPr="00802629">
        <w:rPr>
          <w:i/>
          <w:szCs w:val="26"/>
        </w:rPr>
        <w:t>Networks</w:t>
      </w:r>
      <w:r w:rsidRPr="00802629">
        <w:rPr>
          <w:szCs w:val="26"/>
        </w:rPr>
        <w:t xml:space="preserve"> (2nd ed.) [Online]. Available: http://www.atm.com.</w:t>
      </w:r>
    </w:p>
    <w:p w14:paraId="025D0AFA" w14:textId="77777777" w:rsidR="00933974" w:rsidRDefault="00AA4795" w:rsidP="002D51C1">
      <w:pPr>
        <w:pStyle w:val="ListParagraph"/>
        <w:numPr>
          <w:ilvl w:val="0"/>
          <w:numId w:val="7"/>
        </w:numPr>
        <w:spacing w:before="240" w:after="240" w:line="240" w:lineRule="auto"/>
        <w:ind w:left="547" w:hanging="547"/>
        <w:contextualSpacing w:val="0"/>
        <w:sectPr w:rsidR="00933974" w:rsidSect="00B30F70">
          <w:footerReference w:type="even" r:id="rId63"/>
          <w:footerReference w:type="default" r:id="rId64"/>
          <w:pgSz w:w="11906" w:h="16838" w:code="9"/>
          <w:pgMar w:top="1138" w:right="1138" w:bottom="1411" w:left="1699" w:header="850" w:footer="432" w:gutter="0"/>
          <w:pgNumType w:start="1"/>
          <w:cols w:space="454"/>
          <w:docGrid w:type="lines" w:linePitch="360"/>
        </w:sectPr>
      </w:pPr>
      <w:r>
        <w:br w:type="page"/>
      </w:r>
    </w:p>
    <w:bookmarkEnd w:id="0"/>
    <w:p w14:paraId="6855FD1C" w14:textId="10B9F16E" w:rsidR="00224C4A" w:rsidRDefault="00224C4A" w:rsidP="00703C93">
      <w:pPr>
        <w:spacing w:before="0" w:after="200" w:line="276" w:lineRule="auto"/>
        <w:ind w:firstLine="0"/>
        <w:jc w:val="left"/>
        <w:rPr>
          <w:lang w:val="de-DE"/>
        </w:rPr>
      </w:pPr>
    </w:p>
    <w:sectPr w:rsidR="00224C4A" w:rsidSect="00913A79">
      <w:footerReference w:type="even" r:id="rId65"/>
      <w:footerReference w:type="default" r:id="rId66"/>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764AA" w14:textId="77777777" w:rsidR="002F7094" w:rsidRDefault="002F7094" w:rsidP="00877142">
      <w:pPr>
        <w:spacing w:after="0" w:line="240" w:lineRule="auto"/>
      </w:pPr>
      <w:r>
        <w:separator/>
      </w:r>
    </w:p>
  </w:endnote>
  <w:endnote w:type="continuationSeparator" w:id="0">
    <w:p w14:paraId="7B414BB3" w14:textId="77777777" w:rsidR="002F7094" w:rsidRDefault="002F7094"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863B" w14:textId="77777777" w:rsidR="004B32F2" w:rsidRDefault="004B32F2">
    <w:pPr>
      <w:pStyle w:val="Footer"/>
    </w:pPr>
  </w:p>
  <w:p w14:paraId="0B6647E6" w14:textId="77777777" w:rsidR="004B32F2" w:rsidRDefault="004B3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4FAF2" w14:textId="77777777" w:rsidR="004B32F2" w:rsidRDefault="004B32F2">
    <w:pPr>
      <w:pStyle w:val="Footer"/>
      <w:jc w:val="right"/>
    </w:pPr>
  </w:p>
  <w:p w14:paraId="534C08C7" w14:textId="77777777" w:rsidR="004B32F2" w:rsidRDefault="004B32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69"/>
      <w:docPartObj>
        <w:docPartGallery w:val="Page Numbers (Bottom of Page)"/>
        <w:docPartUnique/>
      </w:docPartObj>
    </w:sdtPr>
    <w:sdtContent>
      <w:p w14:paraId="39C83897"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iv</w:t>
        </w:r>
        <w:r>
          <w:rPr>
            <w:noProof/>
          </w:rPr>
          <w:fldChar w:fldCharType="end"/>
        </w:r>
      </w:p>
    </w:sdtContent>
  </w:sdt>
  <w:p w14:paraId="512FC3B5" w14:textId="77777777" w:rsidR="004B32F2" w:rsidRDefault="004B3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0"/>
      <w:docPartObj>
        <w:docPartGallery w:val="Page Numbers (Bottom of Page)"/>
        <w:docPartUnique/>
      </w:docPartObj>
    </w:sdtPr>
    <w:sdtContent>
      <w:p w14:paraId="68B9AA7F" w14:textId="77777777" w:rsidR="004B32F2" w:rsidRDefault="00F2782F">
        <w:pPr>
          <w:pStyle w:val="Footer"/>
          <w:jc w:val="right"/>
        </w:pPr>
        <w:r>
          <w:rPr>
            <w:noProof/>
          </w:rPr>
          <w:fldChar w:fldCharType="begin"/>
        </w:r>
        <w:r>
          <w:rPr>
            <w:noProof/>
          </w:rPr>
          <w:instrText xml:space="preserve"> PAGE   \* MERGEFORMAT </w:instrText>
        </w:r>
        <w:r>
          <w:rPr>
            <w:noProof/>
          </w:rPr>
          <w:fldChar w:fldCharType="separate"/>
        </w:r>
        <w:r w:rsidR="000153B1">
          <w:rPr>
            <w:noProof/>
          </w:rPr>
          <w:t>iii</w:t>
        </w:r>
        <w:r>
          <w:rPr>
            <w:noProof/>
          </w:rPr>
          <w:fldChar w:fldCharType="end"/>
        </w:r>
      </w:p>
    </w:sdtContent>
  </w:sdt>
  <w:p w14:paraId="35CEC086" w14:textId="77777777" w:rsidR="004B32F2" w:rsidRDefault="004B32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Content>
      <w:p w14:paraId="7C747681"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8</w:t>
        </w:r>
        <w:r>
          <w:rPr>
            <w:noProof/>
          </w:rPr>
          <w:fldChar w:fldCharType="end"/>
        </w:r>
      </w:p>
    </w:sdtContent>
  </w:sdt>
  <w:p w14:paraId="1AF31CBD" w14:textId="77777777" w:rsidR="004B32F2" w:rsidRDefault="004B32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569028"/>
      <w:docPartObj>
        <w:docPartGallery w:val="Page Numbers (Bottom of Page)"/>
        <w:docPartUnique/>
      </w:docPartObj>
    </w:sdtPr>
    <w:sdtEndPr>
      <w:rPr>
        <w:noProof/>
      </w:rPr>
    </w:sdtEndPr>
    <w:sdtContent>
      <w:p w14:paraId="1E435048" w14:textId="7085C333" w:rsidR="00703C93" w:rsidRDefault="00703C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69066" w14:textId="77777777" w:rsidR="004B32F2" w:rsidRDefault="004B32F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7ACFE" w14:textId="77777777" w:rsidR="004B32F2" w:rsidRDefault="004B32F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B11DE" w14:textId="77777777" w:rsidR="004B32F2" w:rsidRDefault="004B32F2">
    <w:pPr>
      <w:pStyle w:val="Footer"/>
      <w:jc w:val="right"/>
    </w:pPr>
  </w:p>
  <w:p w14:paraId="52E9675C"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6E1FE" w14:textId="77777777" w:rsidR="002F7094" w:rsidRDefault="002F7094" w:rsidP="00877142">
      <w:pPr>
        <w:spacing w:after="0" w:line="240" w:lineRule="auto"/>
      </w:pPr>
      <w:r>
        <w:separator/>
      </w:r>
    </w:p>
  </w:footnote>
  <w:footnote w:type="continuationSeparator" w:id="0">
    <w:p w14:paraId="0110FFA1" w14:textId="77777777" w:rsidR="002F7094" w:rsidRDefault="002F7094"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C636600"/>
    <w:multiLevelType w:val="hybridMultilevel"/>
    <w:tmpl w:val="D8D4E5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DF3991"/>
    <w:multiLevelType w:val="hybridMultilevel"/>
    <w:tmpl w:val="43826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2239F9"/>
    <w:multiLevelType w:val="multilevel"/>
    <w:tmpl w:val="E3D0498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120C039D"/>
    <w:multiLevelType w:val="hybridMultilevel"/>
    <w:tmpl w:val="BEECF806"/>
    <w:lvl w:ilvl="0" w:tplc="06CC237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14A74"/>
    <w:multiLevelType w:val="hybridMultilevel"/>
    <w:tmpl w:val="6FA213FC"/>
    <w:lvl w:ilvl="0" w:tplc="5E126F7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B72AB2"/>
    <w:multiLevelType w:val="hybridMultilevel"/>
    <w:tmpl w:val="4A364F78"/>
    <w:lvl w:ilvl="0" w:tplc="B2DAEF4E">
      <w:start w:val="1"/>
      <w:numFmt w:val="decimal"/>
      <w:pStyle w:val="Heading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397CD3"/>
    <w:multiLevelType w:val="hybridMultilevel"/>
    <w:tmpl w:val="F69EC8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2606E7C"/>
    <w:multiLevelType w:val="hybridMultilevel"/>
    <w:tmpl w:val="B95C8F0E"/>
    <w:lvl w:ilvl="0" w:tplc="8B48DA20">
      <w:numFmt w:val="bullet"/>
      <w:lvlText w:val=""/>
      <w:lvlJc w:val="left"/>
      <w:pPr>
        <w:ind w:left="1440" w:hanging="360"/>
      </w:pPr>
      <w:rPr>
        <w:rFonts w:ascii="Symbol" w:eastAsiaTheme="minorHAnsi" w:hAnsi="Symbol"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1A6FF6"/>
    <w:multiLevelType w:val="hybridMultilevel"/>
    <w:tmpl w:val="48CAF686"/>
    <w:lvl w:ilvl="0" w:tplc="729670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B33604"/>
    <w:multiLevelType w:val="hybridMultilevel"/>
    <w:tmpl w:val="9B36ECD8"/>
    <w:lvl w:ilvl="0" w:tplc="A5FEA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531776C"/>
    <w:multiLevelType w:val="hybridMultilevel"/>
    <w:tmpl w:val="2C9E2E06"/>
    <w:lvl w:ilvl="0" w:tplc="6F44E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661040C"/>
    <w:multiLevelType w:val="hybridMultilevel"/>
    <w:tmpl w:val="D12AC2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BD13583"/>
    <w:multiLevelType w:val="hybridMultilevel"/>
    <w:tmpl w:val="51DCFD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0" w15:restartNumberingAfterBreak="0">
    <w:nsid w:val="6601088A"/>
    <w:multiLevelType w:val="hybridMultilevel"/>
    <w:tmpl w:val="7FE019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78302050">
    <w:abstractNumId w:val="2"/>
  </w:num>
  <w:num w:numId="2" w16cid:durableId="472142752">
    <w:abstractNumId w:val="1"/>
  </w:num>
  <w:num w:numId="3" w16cid:durableId="1976137951">
    <w:abstractNumId w:val="0"/>
  </w:num>
  <w:num w:numId="4" w16cid:durableId="243951320">
    <w:abstractNumId w:val="6"/>
  </w:num>
  <w:num w:numId="5" w16cid:durableId="109785441">
    <w:abstractNumId w:val="19"/>
  </w:num>
  <w:num w:numId="6" w16cid:durableId="1415514916">
    <w:abstractNumId w:val="12"/>
  </w:num>
  <w:num w:numId="7" w16cid:durableId="1889679822">
    <w:abstractNumId w:val="4"/>
  </w:num>
  <w:num w:numId="8" w16cid:durableId="2050253552">
    <w:abstractNumId w:val="15"/>
  </w:num>
  <w:num w:numId="9" w16cid:durableId="261568472">
    <w:abstractNumId w:val="9"/>
  </w:num>
  <w:num w:numId="10" w16cid:durableId="1789853870">
    <w:abstractNumId w:val="8"/>
  </w:num>
  <w:num w:numId="11" w16cid:durableId="1298296342">
    <w:abstractNumId w:val="10"/>
  </w:num>
  <w:num w:numId="12" w16cid:durableId="937712127">
    <w:abstractNumId w:val="20"/>
  </w:num>
  <w:num w:numId="13" w16cid:durableId="1051073047">
    <w:abstractNumId w:val="3"/>
  </w:num>
  <w:num w:numId="14" w16cid:durableId="1846556453">
    <w:abstractNumId w:val="17"/>
  </w:num>
  <w:num w:numId="15" w16cid:durableId="723916089">
    <w:abstractNumId w:val="18"/>
  </w:num>
  <w:num w:numId="16" w16cid:durableId="2011370807">
    <w:abstractNumId w:val="5"/>
  </w:num>
  <w:num w:numId="17" w16cid:durableId="1905527379">
    <w:abstractNumId w:val="11"/>
  </w:num>
  <w:num w:numId="18" w16cid:durableId="977150138">
    <w:abstractNumId w:val="13"/>
  </w:num>
  <w:num w:numId="19" w16cid:durableId="2088503132">
    <w:abstractNumId w:val="7"/>
  </w:num>
  <w:num w:numId="20" w16cid:durableId="541553202">
    <w:abstractNumId w:val="16"/>
  </w:num>
  <w:num w:numId="21" w16cid:durableId="362898917">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19CF"/>
    <w:rsid w:val="00000E39"/>
    <w:rsid w:val="0000126D"/>
    <w:rsid w:val="00001909"/>
    <w:rsid w:val="00001AB4"/>
    <w:rsid w:val="00003543"/>
    <w:rsid w:val="0000576E"/>
    <w:rsid w:val="00010CDB"/>
    <w:rsid w:val="00012CC6"/>
    <w:rsid w:val="0001521D"/>
    <w:rsid w:val="000153B1"/>
    <w:rsid w:val="0001618C"/>
    <w:rsid w:val="0001657D"/>
    <w:rsid w:val="00017402"/>
    <w:rsid w:val="00017704"/>
    <w:rsid w:val="00017E99"/>
    <w:rsid w:val="00017F77"/>
    <w:rsid w:val="00020BE9"/>
    <w:rsid w:val="00023B83"/>
    <w:rsid w:val="00026018"/>
    <w:rsid w:val="00026080"/>
    <w:rsid w:val="00026DA0"/>
    <w:rsid w:val="000276B4"/>
    <w:rsid w:val="00027C8A"/>
    <w:rsid w:val="0003494B"/>
    <w:rsid w:val="00035FA9"/>
    <w:rsid w:val="00036AD3"/>
    <w:rsid w:val="00036E0F"/>
    <w:rsid w:val="00041274"/>
    <w:rsid w:val="00043C54"/>
    <w:rsid w:val="000444B3"/>
    <w:rsid w:val="00046BF8"/>
    <w:rsid w:val="00055CD7"/>
    <w:rsid w:val="00056422"/>
    <w:rsid w:val="000565A6"/>
    <w:rsid w:val="00057DFD"/>
    <w:rsid w:val="000600BD"/>
    <w:rsid w:val="000603BD"/>
    <w:rsid w:val="00060AE7"/>
    <w:rsid w:val="000617F0"/>
    <w:rsid w:val="000625DF"/>
    <w:rsid w:val="00063C51"/>
    <w:rsid w:val="00065622"/>
    <w:rsid w:val="00065F9D"/>
    <w:rsid w:val="00066D27"/>
    <w:rsid w:val="000720B9"/>
    <w:rsid w:val="0007291D"/>
    <w:rsid w:val="00072F60"/>
    <w:rsid w:val="000739A3"/>
    <w:rsid w:val="00074C8C"/>
    <w:rsid w:val="0007702E"/>
    <w:rsid w:val="00077E54"/>
    <w:rsid w:val="000821F8"/>
    <w:rsid w:val="0008354F"/>
    <w:rsid w:val="00085FFF"/>
    <w:rsid w:val="00086304"/>
    <w:rsid w:val="0009262A"/>
    <w:rsid w:val="0009275E"/>
    <w:rsid w:val="000928DC"/>
    <w:rsid w:val="00093F91"/>
    <w:rsid w:val="00094A53"/>
    <w:rsid w:val="00094FE4"/>
    <w:rsid w:val="000951D7"/>
    <w:rsid w:val="000958D5"/>
    <w:rsid w:val="00097C34"/>
    <w:rsid w:val="000A05B3"/>
    <w:rsid w:val="000A1481"/>
    <w:rsid w:val="000A1874"/>
    <w:rsid w:val="000A5962"/>
    <w:rsid w:val="000A6135"/>
    <w:rsid w:val="000A618D"/>
    <w:rsid w:val="000A7272"/>
    <w:rsid w:val="000B0225"/>
    <w:rsid w:val="000B07A1"/>
    <w:rsid w:val="000B0DAD"/>
    <w:rsid w:val="000B0DE3"/>
    <w:rsid w:val="000B21D0"/>
    <w:rsid w:val="000B23AF"/>
    <w:rsid w:val="000B6F96"/>
    <w:rsid w:val="000B7749"/>
    <w:rsid w:val="000C1DC4"/>
    <w:rsid w:val="000C1FB5"/>
    <w:rsid w:val="000C42F1"/>
    <w:rsid w:val="000C6469"/>
    <w:rsid w:val="000C71D3"/>
    <w:rsid w:val="000C7D23"/>
    <w:rsid w:val="000D0A8C"/>
    <w:rsid w:val="000D2A6A"/>
    <w:rsid w:val="000D4D78"/>
    <w:rsid w:val="000D791D"/>
    <w:rsid w:val="000E0ACA"/>
    <w:rsid w:val="000E1238"/>
    <w:rsid w:val="000E1266"/>
    <w:rsid w:val="000E3631"/>
    <w:rsid w:val="000E3F49"/>
    <w:rsid w:val="000E675F"/>
    <w:rsid w:val="000E7E91"/>
    <w:rsid w:val="000F0472"/>
    <w:rsid w:val="000F3BB9"/>
    <w:rsid w:val="000F4018"/>
    <w:rsid w:val="000F48C8"/>
    <w:rsid w:val="00101160"/>
    <w:rsid w:val="0010238C"/>
    <w:rsid w:val="001025BE"/>
    <w:rsid w:val="00105419"/>
    <w:rsid w:val="00105D08"/>
    <w:rsid w:val="0011367F"/>
    <w:rsid w:val="00113757"/>
    <w:rsid w:val="00114F78"/>
    <w:rsid w:val="00116B30"/>
    <w:rsid w:val="00117E04"/>
    <w:rsid w:val="0012074D"/>
    <w:rsid w:val="00122CA7"/>
    <w:rsid w:val="00124054"/>
    <w:rsid w:val="00124C0C"/>
    <w:rsid w:val="00124D45"/>
    <w:rsid w:val="0012607A"/>
    <w:rsid w:val="00126341"/>
    <w:rsid w:val="00131948"/>
    <w:rsid w:val="00131A30"/>
    <w:rsid w:val="00131B0E"/>
    <w:rsid w:val="00131C40"/>
    <w:rsid w:val="00132C85"/>
    <w:rsid w:val="0013376F"/>
    <w:rsid w:val="001372C3"/>
    <w:rsid w:val="00137FAB"/>
    <w:rsid w:val="00140C11"/>
    <w:rsid w:val="00141CE4"/>
    <w:rsid w:val="00145C7F"/>
    <w:rsid w:val="00146193"/>
    <w:rsid w:val="001471DD"/>
    <w:rsid w:val="00147AF1"/>
    <w:rsid w:val="00150DD6"/>
    <w:rsid w:val="00152131"/>
    <w:rsid w:val="001529DC"/>
    <w:rsid w:val="0015417C"/>
    <w:rsid w:val="00154865"/>
    <w:rsid w:val="00154ED9"/>
    <w:rsid w:val="001553DF"/>
    <w:rsid w:val="00157EA0"/>
    <w:rsid w:val="0016067A"/>
    <w:rsid w:val="00160752"/>
    <w:rsid w:val="00160826"/>
    <w:rsid w:val="00160B2F"/>
    <w:rsid w:val="0016117D"/>
    <w:rsid w:val="001619FC"/>
    <w:rsid w:val="001620E5"/>
    <w:rsid w:val="00162A1B"/>
    <w:rsid w:val="00165B78"/>
    <w:rsid w:val="00165DCF"/>
    <w:rsid w:val="001671A0"/>
    <w:rsid w:val="0017258B"/>
    <w:rsid w:val="001771FB"/>
    <w:rsid w:val="00177288"/>
    <w:rsid w:val="001806D1"/>
    <w:rsid w:val="00180B97"/>
    <w:rsid w:val="00180C60"/>
    <w:rsid w:val="00180DE2"/>
    <w:rsid w:val="00186024"/>
    <w:rsid w:val="00190D23"/>
    <w:rsid w:val="00194288"/>
    <w:rsid w:val="00194B74"/>
    <w:rsid w:val="00195158"/>
    <w:rsid w:val="001963DF"/>
    <w:rsid w:val="001978DF"/>
    <w:rsid w:val="001A1E92"/>
    <w:rsid w:val="001A38A3"/>
    <w:rsid w:val="001A54B1"/>
    <w:rsid w:val="001A6A50"/>
    <w:rsid w:val="001A6ED0"/>
    <w:rsid w:val="001B0CD8"/>
    <w:rsid w:val="001B342A"/>
    <w:rsid w:val="001B3B07"/>
    <w:rsid w:val="001B42D7"/>
    <w:rsid w:val="001B55A1"/>
    <w:rsid w:val="001B665A"/>
    <w:rsid w:val="001C0764"/>
    <w:rsid w:val="001C0D75"/>
    <w:rsid w:val="001C12B3"/>
    <w:rsid w:val="001C1CC2"/>
    <w:rsid w:val="001C4078"/>
    <w:rsid w:val="001C6085"/>
    <w:rsid w:val="001D207E"/>
    <w:rsid w:val="001D2968"/>
    <w:rsid w:val="001D320E"/>
    <w:rsid w:val="001D371D"/>
    <w:rsid w:val="001D5275"/>
    <w:rsid w:val="001D584C"/>
    <w:rsid w:val="001D67B9"/>
    <w:rsid w:val="001D6D4E"/>
    <w:rsid w:val="001D773A"/>
    <w:rsid w:val="001D7CD0"/>
    <w:rsid w:val="001E12BD"/>
    <w:rsid w:val="001E201D"/>
    <w:rsid w:val="001E4C07"/>
    <w:rsid w:val="001E60EF"/>
    <w:rsid w:val="001F0C93"/>
    <w:rsid w:val="001F0D41"/>
    <w:rsid w:val="001F5213"/>
    <w:rsid w:val="001F618F"/>
    <w:rsid w:val="00200E02"/>
    <w:rsid w:val="00206DBE"/>
    <w:rsid w:val="00206FB8"/>
    <w:rsid w:val="00207BC8"/>
    <w:rsid w:val="002124F5"/>
    <w:rsid w:val="00213396"/>
    <w:rsid w:val="00220371"/>
    <w:rsid w:val="00220F51"/>
    <w:rsid w:val="00224668"/>
    <w:rsid w:val="00224765"/>
    <w:rsid w:val="00224823"/>
    <w:rsid w:val="00224C4A"/>
    <w:rsid w:val="00224C5E"/>
    <w:rsid w:val="00224E3F"/>
    <w:rsid w:val="00225490"/>
    <w:rsid w:val="00225AD1"/>
    <w:rsid w:val="00227E61"/>
    <w:rsid w:val="00231724"/>
    <w:rsid w:val="0023191E"/>
    <w:rsid w:val="002325C2"/>
    <w:rsid w:val="0023412C"/>
    <w:rsid w:val="0023649D"/>
    <w:rsid w:val="0023697C"/>
    <w:rsid w:val="00236FE9"/>
    <w:rsid w:val="0024068D"/>
    <w:rsid w:val="00241567"/>
    <w:rsid w:val="0024184B"/>
    <w:rsid w:val="002421BE"/>
    <w:rsid w:val="0024449C"/>
    <w:rsid w:val="00244F60"/>
    <w:rsid w:val="0024781C"/>
    <w:rsid w:val="00247AB0"/>
    <w:rsid w:val="00247F30"/>
    <w:rsid w:val="00250540"/>
    <w:rsid w:val="00251D11"/>
    <w:rsid w:val="00252006"/>
    <w:rsid w:val="00255648"/>
    <w:rsid w:val="00255BB2"/>
    <w:rsid w:val="00256079"/>
    <w:rsid w:val="00256FC0"/>
    <w:rsid w:val="002601F9"/>
    <w:rsid w:val="002604A1"/>
    <w:rsid w:val="00260A2D"/>
    <w:rsid w:val="002613B3"/>
    <w:rsid w:val="0026635D"/>
    <w:rsid w:val="00267C1D"/>
    <w:rsid w:val="00270476"/>
    <w:rsid w:val="00271EF1"/>
    <w:rsid w:val="00276EAD"/>
    <w:rsid w:val="00281FD2"/>
    <w:rsid w:val="00282041"/>
    <w:rsid w:val="00282850"/>
    <w:rsid w:val="00284288"/>
    <w:rsid w:val="002842DA"/>
    <w:rsid w:val="002879D2"/>
    <w:rsid w:val="00293795"/>
    <w:rsid w:val="00293BDF"/>
    <w:rsid w:val="00294527"/>
    <w:rsid w:val="00294D08"/>
    <w:rsid w:val="00296986"/>
    <w:rsid w:val="002A07CC"/>
    <w:rsid w:val="002A0923"/>
    <w:rsid w:val="002A1600"/>
    <w:rsid w:val="002A1D3E"/>
    <w:rsid w:val="002A2AE4"/>
    <w:rsid w:val="002A3255"/>
    <w:rsid w:val="002A5A00"/>
    <w:rsid w:val="002A624C"/>
    <w:rsid w:val="002A7499"/>
    <w:rsid w:val="002A7B92"/>
    <w:rsid w:val="002B0982"/>
    <w:rsid w:val="002B44AF"/>
    <w:rsid w:val="002B529C"/>
    <w:rsid w:val="002B607F"/>
    <w:rsid w:val="002B6849"/>
    <w:rsid w:val="002B6F6B"/>
    <w:rsid w:val="002B776B"/>
    <w:rsid w:val="002B7C2D"/>
    <w:rsid w:val="002C0184"/>
    <w:rsid w:val="002C0779"/>
    <w:rsid w:val="002C0B6A"/>
    <w:rsid w:val="002C350B"/>
    <w:rsid w:val="002D0E1F"/>
    <w:rsid w:val="002D3384"/>
    <w:rsid w:val="002D36CC"/>
    <w:rsid w:val="002D3D1B"/>
    <w:rsid w:val="002D48C2"/>
    <w:rsid w:val="002D51C1"/>
    <w:rsid w:val="002D599D"/>
    <w:rsid w:val="002D6B79"/>
    <w:rsid w:val="002E4821"/>
    <w:rsid w:val="002E65B5"/>
    <w:rsid w:val="002F227A"/>
    <w:rsid w:val="002F3225"/>
    <w:rsid w:val="002F54FD"/>
    <w:rsid w:val="002F60CE"/>
    <w:rsid w:val="002F7094"/>
    <w:rsid w:val="00300A5D"/>
    <w:rsid w:val="00300D58"/>
    <w:rsid w:val="003044C6"/>
    <w:rsid w:val="0030535A"/>
    <w:rsid w:val="003064FD"/>
    <w:rsid w:val="00307202"/>
    <w:rsid w:val="00310C38"/>
    <w:rsid w:val="00311499"/>
    <w:rsid w:val="0031452D"/>
    <w:rsid w:val="003145BA"/>
    <w:rsid w:val="00315D76"/>
    <w:rsid w:val="00320609"/>
    <w:rsid w:val="003208C9"/>
    <w:rsid w:val="00322ECF"/>
    <w:rsid w:val="00324030"/>
    <w:rsid w:val="0032718F"/>
    <w:rsid w:val="0033051E"/>
    <w:rsid w:val="003306AB"/>
    <w:rsid w:val="0033392C"/>
    <w:rsid w:val="00334CD6"/>
    <w:rsid w:val="00334EE7"/>
    <w:rsid w:val="0034077B"/>
    <w:rsid w:val="00341B06"/>
    <w:rsid w:val="00344FB6"/>
    <w:rsid w:val="00345315"/>
    <w:rsid w:val="003454C6"/>
    <w:rsid w:val="00345AB1"/>
    <w:rsid w:val="00350845"/>
    <w:rsid w:val="00351285"/>
    <w:rsid w:val="00354A1F"/>
    <w:rsid w:val="00355880"/>
    <w:rsid w:val="003567F4"/>
    <w:rsid w:val="003577AF"/>
    <w:rsid w:val="00357B92"/>
    <w:rsid w:val="00360068"/>
    <w:rsid w:val="00361EC6"/>
    <w:rsid w:val="00362C50"/>
    <w:rsid w:val="00362DF8"/>
    <w:rsid w:val="00362F17"/>
    <w:rsid w:val="00366C73"/>
    <w:rsid w:val="00367103"/>
    <w:rsid w:val="0037350F"/>
    <w:rsid w:val="003749D2"/>
    <w:rsid w:val="00374D5D"/>
    <w:rsid w:val="00374FCD"/>
    <w:rsid w:val="003800ED"/>
    <w:rsid w:val="0038063B"/>
    <w:rsid w:val="0038640F"/>
    <w:rsid w:val="003901D2"/>
    <w:rsid w:val="00392A0F"/>
    <w:rsid w:val="00393DA8"/>
    <w:rsid w:val="00394C10"/>
    <w:rsid w:val="00395597"/>
    <w:rsid w:val="00397DB1"/>
    <w:rsid w:val="003A0F70"/>
    <w:rsid w:val="003A40FD"/>
    <w:rsid w:val="003A4336"/>
    <w:rsid w:val="003A5B47"/>
    <w:rsid w:val="003A6345"/>
    <w:rsid w:val="003B4650"/>
    <w:rsid w:val="003B52DD"/>
    <w:rsid w:val="003B542A"/>
    <w:rsid w:val="003B58AE"/>
    <w:rsid w:val="003C13D0"/>
    <w:rsid w:val="003C2D09"/>
    <w:rsid w:val="003C439F"/>
    <w:rsid w:val="003C52A0"/>
    <w:rsid w:val="003C5E03"/>
    <w:rsid w:val="003C63B0"/>
    <w:rsid w:val="003C7735"/>
    <w:rsid w:val="003C7B22"/>
    <w:rsid w:val="003D3858"/>
    <w:rsid w:val="003D5A02"/>
    <w:rsid w:val="003D6182"/>
    <w:rsid w:val="003E018B"/>
    <w:rsid w:val="003E0964"/>
    <w:rsid w:val="003E1588"/>
    <w:rsid w:val="003E20B0"/>
    <w:rsid w:val="003E2F4B"/>
    <w:rsid w:val="003E3B5E"/>
    <w:rsid w:val="003F10C2"/>
    <w:rsid w:val="003F11BB"/>
    <w:rsid w:val="003F38D0"/>
    <w:rsid w:val="003F4653"/>
    <w:rsid w:val="003F5A08"/>
    <w:rsid w:val="003F6124"/>
    <w:rsid w:val="003F6649"/>
    <w:rsid w:val="00402284"/>
    <w:rsid w:val="00402B38"/>
    <w:rsid w:val="00403A5C"/>
    <w:rsid w:val="00406FC7"/>
    <w:rsid w:val="00410136"/>
    <w:rsid w:val="0041090F"/>
    <w:rsid w:val="004130D3"/>
    <w:rsid w:val="00413B6E"/>
    <w:rsid w:val="00413F11"/>
    <w:rsid w:val="004141F2"/>
    <w:rsid w:val="00414FA6"/>
    <w:rsid w:val="004157F8"/>
    <w:rsid w:val="00417AD0"/>
    <w:rsid w:val="004202D8"/>
    <w:rsid w:val="00420BA4"/>
    <w:rsid w:val="00420EB1"/>
    <w:rsid w:val="004210E2"/>
    <w:rsid w:val="00421401"/>
    <w:rsid w:val="00421767"/>
    <w:rsid w:val="00422586"/>
    <w:rsid w:val="00422B53"/>
    <w:rsid w:val="00422E5F"/>
    <w:rsid w:val="00424822"/>
    <w:rsid w:val="004254D4"/>
    <w:rsid w:val="004265EB"/>
    <w:rsid w:val="004277E8"/>
    <w:rsid w:val="004326FC"/>
    <w:rsid w:val="0043376C"/>
    <w:rsid w:val="00435C27"/>
    <w:rsid w:val="004361E4"/>
    <w:rsid w:val="004364CE"/>
    <w:rsid w:val="00436973"/>
    <w:rsid w:val="0044070A"/>
    <w:rsid w:val="00440B9E"/>
    <w:rsid w:val="00441209"/>
    <w:rsid w:val="00441354"/>
    <w:rsid w:val="00444315"/>
    <w:rsid w:val="00446398"/>
    <w:rsid w:val="00446528"/>
    <w:rsid w:val="00446B32"/>
    <w:rsid w:val="00450B1D"/>
    <w:rsid w:val="004538D8"/>
    <w:rsid w:val="00454D42"/>
    <w:rsid w:val="00455238"/>
    <w:rsid w:val="00455526"/>
    <w:rsid w:val="004562CB"/>
    <w:rsid w:val="00457A89"/>
    <w:rsid w:val="00461573"/>
    <w:rsid w:val="00463065"/>
    <w:rsid w:val="00464800"/>
    <w:rsid w:val="004657C6"/>
    <w:rsid w:val="00465A71"/>
    <w:rsid w:val="0046637D"/>
    <w:rsid w:val="00466706"/>
    <w:rsid w:val="00466883"/>
    <w:rsid w:val="004719FA"/>
    <w:rsid w:val="00471C18"/>
    <w:rsid w:val="00474FCE"/>
    <w:rsid w:val="00475286"/>
    <w:rsid w:val="00475BB8"/>
    <w:rsid w:val="00483841"/>
    <w:rsid w:val="00484B02"/>
    <w:rsid w:val="004932AA"/>
    <w:rsid w:val="00494EDD"/>
    <w:rsid w:val="004966FA"/>
    <w:rsid w:val="004969A9"/>
    <w:rsid w:val="00496AFB"/>
    <w:rsid w:val="004977AE"/>
    <w:rsid w:val="004A15D2"/>
    <w:rsid w:val="004A172F"/>
    <w:rsid w:val="004A73FE"/>
    <w:rsid w:val="004B1297"/>
    <w:rsid w:val="004B1D14"/>
    <w:rsid w:val="004B2D17"/>
    <w:rsid w:val="004B32F2"/>
    <w:rsid w:val="004B356E"/>
    <w:rsid w:val="004B475C"/>
    <w:rsid w:val="004B700C"/>
    <w:rsid w:val="004C1DC8"/>
    <w:rsid w:val="004C3576"/>
    <w:rsid w:val="004C3A04"/>
    <w:rsid w:val="004C3E98"/>
    <w:rsid w:val="004C63C1"/>
    <w:rsid w:val="004C72E8"/>
    <w:rsid w:val="004D0330"/>
    <w:rsid w:val="004D07E8"/>
    <w:rsid w:val="004D0C0A"/>
    <w:rsid w:val="004D2FF4"/>
    <w:rsid w:val="004D34B3"/>
    <w:rsid w:val="004D4248"/>
    <w:rsid w:val="004D51B6"/>
    <w:rsid w:val="004D65FB"/>
    <w:rsid w:val="004D6F41"/>
    <w:rsid w:val="004D7646"/>
    <w:rsid w:val="004D78B1"/>
    <w:rsid w:val="004E03E1"/>
    <w:rsid w:val="004E0BF5"/>
    <w:rsid w:val="004E41E1"/>
    <w:rsid w:val="004F12C3"/>
    <w:rsid w:val="004F2089"/>
    <w:rsid w:val="004F2846"/>
    <w:rsid w:val="004F3600"/>
    <w:rsid w:val="004F3C69"/>
    <w:rsid w:val="004F4E53"/>
    <w:rsid w:val="004F599F"/>
    <w:rsid w:val="0050094A"/>
    <w:rsid w:val="005010C1"/>
    <w:rsid w:val="00502E38"/>
    <w:rsid w:val="00504336"/>
    <w:rsid w:val="005049FB"/>
    <w:rsid w:val="00504FCE"/>
    <w:rsid w:val="0051122E"/>
    <w:rsid w:val="00512409"/>
    <w:rsid w:val="005126B5"/>
    <w:rsid w:val="00516C57"/>
    <w:rsid w:val="00517A34"/>
    <w:rsid w:val="0052004B"/>
    <w:rsid w:val="005202D3"/>
    <w:rsid w:val="00520A78"/>
    <w:rsid w:val="005225AE"/>
    <w:rsid w:val="00522CBE"/>
    <w:rsid w:val="005242CC"/>
    <w:rsid w:val="005242E9"/>
    <w:rsid w:val="0052488B"/>
    <w:rsid w:val="00524BEA"/>
    <w:rsid w:val="005255A2"/>
    <w:rsid w:val="00530986"/>
    <w:rsid w:val="00530DD6"/>
    <w:rsid w:val="0053539A"/>
    <w:rsid w:val="00535A24"/>
    <w:rsid w:val="00535FB6"/>
    <w:rsid w:val="00536303"/>
    <w:rsid w:val="0053683C"/>
    <w:rsid w:val="005373C9"/>
    <w:rsid w:val="0054056A"/>
    <w:rsid w:val="00542B73"/>
    <w:rsid w:val="005434D5"/>
    <w:rsid w:val="00546F08"/>
    <w:rsid w:val="00550ACD"/>
    <w:rsid w:val="00552666"/>
    <w:rsid w:val="00552B4A"/>
    <w:rsid w:val="00555DA4"/>
    <w:rsid w:val="0056012D"/>
    <w:rsid w:val="005607E6"/>
    <w:rsid w:val="00561A90"/>
    <w:rsid w:val="005626DF"/>
    <w:rsid w:val="00563B13"/>
    <w:rsid w:val="00564258"/>
    <w:rsid w:val="00564C5D"/>
    <w:rsid w:val="00564FC4"/>
    <w:rsid w:val="00565477"/>
    <w:rsid w:val="00566390"/>
    <w:rsid w:val="00566A64"/>
    <w:rsid w:val="005671DD"/>
    <w:rsid w:val="00570F72"/>
    <w:rsid w:val="00571C46"/>
    <w:rsid w:val="0057558F"/>
    <w:rsid w:val="005774DD"/>
    <w:rsid w:val="00577A5C"/>
    <w:rsid w:val="00580FD7"/>
    <w:rsid w:val="00581C02"/>
    <w:rsid w:val="00582089"/>
    <w:rsid w:val="00582F8E"/>
    <w:rsid w:val="00583376"/>
    <w:rsid w:val="00583791"/>
    <w:rsid w:val="00583A0A"/>
    <w:rsid w:val="00584478"/>
    <w:rsid w:val="005850ED"/>
    <w:rsid w:val="0058746E"/>
    <w:rsid w:val="00590751"/>
    <w:rsid w:val="00591907"/>
    <w:rsid w:val="00591BE6"/>
    <w:rsid w:val="005927C1"/>
    <w:rsid w:val="00593059"/>
    <w:rsid w:val="00594C8D"/>
    <w:rsid w:val="0059685F"/>
    <w:rsid w:val="00596A73"/>
    <w:rsid w:val="00596E5A"/>
    <w:rsid w:val="005974B1"/>
    <w:rsid w:val="00597680"/>
    <w:rsid w:val="005A049B"/>
    <w:rsid w:val="005A313F"/>
    <w:rsid w:val="005A374E"/>
    <w:rsid w:val="005A3FEF"/>
    <w:rsid w:val="005A47E8"/>
    <w:rsid w:val="005A4F21"/>
    <w:rsid w:val="005A5426"/>
    <w:rsid w:val="005A638A"/>
    <w:rsid w:val="005A65A3"/>
    <w:rsid w:val="005A6D5C"/>
    <w:rsid w:val="005A77D0"/>
    <w:rsid w:val="005B13D8"/>
    <w:rsid w:val="005B17B9"/>
    <w:rsid w:val="005B1921"/>
    <w:rsid w:val="005B2CEE"/>
    <w:rsid w:val="005B3791"/>
    <w:rsid w:val="005C00B0"/>
    <w:rsid w:val="005C33B1"/>
    <w:rsid w:val="005C4790"/>
    <w:rsid w:val="005C4C00"/>
    <w:rsid w:val="005C5CF7"/>
    <w:rsid w:val="005C74EF"/>
    <w:rsid w:val="005C761C"/>
    <w:rsid w:val="005D22FA"/>
    <w:rsid w:val="005D39A2"/>
    <w:rsid w:val="005D57C9"/>
    <w:rsid w:val="005D6EA8"/>
    <w:rsid w:val="005D74F4"/>
    <w:rsid w:val="005E1E9A"/>
    <w:rsid w:val="005E213B"/>
    <w:rsid w:val="005E26C8"/>
    <w:rsid w:val="005E30BF"/>
    <w:rsid w:val="005E4E3E"/>
    <w:rsid w:val="005E687B"/>
    <w:rsid w:val="005F086E"/>
    <w:rsid w:val="005F1677"/>
    <w:rsid w:val="005F18CE"/>
    <w:rsid w:val="005F55AA"/>
    <w:rsid w:val="005F5C6B"/>
    <w:rsid w:val="005F6464"/>
    <w:rsid w:val="005F6797"/>
    <w:rsid w:val="006019BD"/>
    <w:rsid w:val="00602DBE"/>
    <w:rsid w:val="00604F28"/>
    <w:rsid w:val="00605545"/>
    <w:rsid w:val="0060703A"/>
    <w:rsid w:val="0061195F"/>
    <w:rsid w:val="00617533"/>
    <w:rsid w:val="00622444"/>
    <w:rsid w:val="0062294A"/>
    <w:rsid w:val="00626308"/>
    <w:rsid w:val="006264E8"/>
    <w:rsid w:val="006312A5"/>
    <w:rsid w:val="006319CF"/>
    <w:rsid w:val="00631C6F"/>
    <w:rsid w:val="00631DF5"/>
    <w:rsid w:val="00632F0E"/>
    <w:rsid w:val="006357BF"/>
    <w:rsid w:val="00636F98"/>
    <w:rsid w:val="006376F4"/>
    <w:rsid w:val="00637AB5"/>
    <w:rsid w:val="006404EF"/>
    <w:rsid w:val="006446E7"/>
    <w:rsid w:val="0064481B"/>
    <w:rsid w:val="006448A7"/>
    <w:rsid w:val="00645EC8"/>
    <w:rsid w:val="00651E26"/>
    <w:rsid w:val="00652E7A"/>
    <w:rsid w:val="0065458C"/>
    <w:rsid w:val="00657852"/>
    <w:rsid w:val="00660515"/>
    <w:rsid w:val="006605FD"/>
    <w:rsid w:val="00661FE8"/>
    <w:rsid w:val="00664631"/>
    <w:rsid w:val="00665CFC"/>
    <w:rsid w:val="006661F3"/>
    <w:rsid w:val="00667632"/>
    <w:rsid w:val="0067237B"/>
    <w:rsid w:val="00675086"/>
    <w:rsid w:val="0067510E"/>
    <w:rsid w:val="006757A6"/>
    <w:rsid w:val="00677AC4"/>
    <w:rsid w:val="00680F99"/>
    <w:rsid w:val="00681705"/>
    <w:rsid w:val="00682380"/>
    <w:rsid w:val="00682A08"/>
    <w:rsid w:val="006839D0"/>
    <w:rsid w:val="006848A9"/>
    <w:rsid w:val="006851AB"/>
    <w:rsid w:val="00685690"/>
    <w:rsid w:val="00686263"/>
    <w:rsid w:val="0068637B"/>
    <w:rsid w:val="00690A70"/>
    <w:rsid w:val="00693C32"/>
    <w:rsid w:val="00694224"/>
    <w:rsid w:val="00694348"/>
    <w:rsid w:val="00695365"/>
    <w:rsid w:val="006955BD"/>
    <w:rsid w:val="006957A1"/>
    <w:rsid w:val="006A021C"/>
    <w:rsid w:val="006A1300"/>
    <w:rsid w:val="006A1576"/>
    <w:rsid w:val="006A42B1"/>
    <w:rsid w:val="006A43A0"/>
    <w:rsid w:val="006A43F2"/>
    <w:rsid w:val="006A474D"/>
    <w:rsid w:val="006A76B5"/>
    <w:rsid w:val="006B1FB7"/>
    <w:rsid w:val="006B435E"/>
    <w:rsid w:val="006B5F7D"/>
    <w:rsid w:val="006B6BC2"/>
    <w:rsid w:val="006C0D9E"/>
    <w:rsid w:val="006C171C"/>
    <w:rsid w:val="006D324F"/>
    <w:rsid w:val="006D40C5"/>
    <w:rsid w:val="006D4D9F"/>
    <w:rsid w:val="006D6F71"/>
    <w:rsid w:val="006E0177"/>
    <w:rsid w:val="006E35D5"/>
    <w:rsid w:val="006E61F2"/>
    <w:rsid w:val="006E7363"/>
    <w:rsid w:val="006F12A3"/>
    <w:rsid w:val="006F1D13"/>
    <w:rsid w:val="006F4FE1"/>
    <w:rsid w:val="006F5124"/>
    <w:rsid w:val="006F52B9"/>
    <w:rsid w:val="006F75FA"/>
    <w:rsid w:val="006F7672"/>
    <w:rsid w:val="00700D9B"/>
    <w:rsid w:val="00701571"/>
    <w:rsid w:val="00703C93"/>
    <w:rsid w:val="00703D76"/>
    <w:rsid w:val="00703DFD"/>
    <w:rsid w:val="007047C5"/>
    <w:rsid w:val="0070635B"/>
    <w:rsid w:val="007065A2"/>
    <w:rsid w:val="007069FD"/>
    <w:rsid w:val="00711A9A"/>
    <w:rsid w:val="00722EEB"/>
    <w:rsid w:val="00723CB4"/>
    <w:rsid w:val="0072527E"/>
    <w:rsid w:val="00725500"/>
    <w:rsid w:val="0072587A"/>
    <w:rsid w:val="00725E11"/>
    <w:rsid w:val="0072680B"/>
    <w:rsid w:val="007276D5"/>
    <w:rsid w:val="007311AA"/>
    <w:rsid w:val="007326C4"/>
    <w:rsid w:val="0073283A"/>
    <w:rsid w:val="00734606"/>
    <w:rsid w:val="00735E67"/>
    <w:rsid w:val="0073662C"/>
    <w:rsid w:val="00742467"/>
    <w:rsid w:val="00742D86"/>
    <w:rsid w:val="007436BD"/>
    <w:rsid w:val="0074473B"/>
    <w:rsid w:val="007461D2"/>
    <w:rsid w:val="007467A4"/>
    <w:rsid w:val="00750B7B"/>
    <w:rsid w:val="0075250F"/>
    <w:rsid w:val="007533BF"/>
    <w:rsid w:val="0075553E"/>
    <w:rsid w:val="00755C2E"/>
    <w:rsid w:val="00756BC5"/>
    <w:rsid w:val="007615F1"/>
    <w:rsid w:val="0076273D"/>
    <w:rsid w:val="00762A8C"/>
    <w:rsid w:val="00762CDE"/>
    <w:rsid w:val="007630EC"/>
    <w:rsid w:val="00763190"/>
    <w:rsid w:val="007703E5"/>
    <w:rsid w:val="00771104"/>
    <w:rsid w:val="00771507"/>
    <w:rsid w:val="007717BC"/>
    <w:rsid w:val="007725B0"/>
    <w:rsid w:val="007733EC"/>
    <w:rsid w:val="00773B8E"/>
    <w:rsid w:val="00773CA9"/>
    <w:rsid w:val="007749F9"/>
    <w:rsid w:val="00774E9D"/>
    <w:rsid w:val="00775912"/>
    <w:rsid w:val="007764D5"/>
    <w:rsid w:val="00777417"/>
    <w:rsid w:val="00780008"/>
    <w:rsid w:val="007809FD"/>
    <w:rsid w:val="00781C36"/>
    <w:rsid w:val="007845B2"/>
    <w:rsid w:val="00784FF9"/>
    <w:rsid w:val="00785C2D"/>
    <w:rsid w:val="00786A9A"/>
    <w:rsid w:val="0079037F"/>
    <w:rsid w:val="00791CCC"/>
    <w:rsid w:val="00792020"/>
    <w:rsid w:val="00792A7B"/>
    <w:rsid w:val="00793071"/>
    <w:rsid w:val="00797039"/>
    <w:rsid w:val="007A06EA"/>
    <w:rsid w:val="007A2B15"/>
    <w:rsid w:val="007A546C"/>
    <w:rsid w:val="007A62E9"/>
    <w:rsid w:val="007B2E73"/>
    <w:rsid w:val="007B31B6"/>
    <w:rsid w:val="007B396C"/>
    <w:rsid w:val="007B5456"/>
    <w:rsid w:val="007B5A6F"/>
    <w:rsid w:val="007B68B5"/>
    <w:rsid w:val="007B7D48"/>
    <w:rsid w:val="007C01F4"/>
    <w:rsid w:val="007C3E3B"/>
    <w:rsid w:val="007C4D2C"/>
    <w:rsid w:val="007C5BBD"/>
    <w:rsid w:val="007D0D5A"/>
    <w:rsid w:val="007D537F"/>
    <w:rsid w:val="007D5FCC"/>
    <w:rsid w:val="007D6B52"/>
    <w:rsid w:val="007D6CEF"/>
    <w:rsid w:val="007E1CCC"/>
    <w:rsid w:val="007E1D17"/>
    <w:rsid w:val="007E4065"/>
    <w:rsid w:val="007E5A43"/>
    <w:rsid w:val="007E6ABE"/>
    <w:rsid w:val="007E73F3"/>
    <w:rsid w:val="007E75BB"/>
    <w:rsid w:val="007E773B"/>
    <w:rsid w:val="007E7C58"/>
    <w:rsid w:val="007F212D"/>
    <w:rsid w:val="007F2165"/>
    <w:rsid w:val="007F21DD"/>
    <w:rsid w:val="007F2543"/>
    <w:rsid w:val="007F4122"/>
    <w:rsid w:val="007F4DBC"/>
    <w:rsid w:val="007F6DA5"/>
    <w:rsid w:val="007F6E58"/>
    <w:rsid w:val="007F7646"/>
    <w:rsid w:val="007F77B4"/>
    <w:rsid w:val="00802629"/>
    <w:rsid w:val="00807D2C"/>
    <w:rsid w:val="008105E8"/>
    <w:rsid w:val="00810C6E"/>
    <w:rsid w:val="00810CDF"/>
    <w:rsid w:val="008114FF"/>
    <w:rsid w:val="00811B25"/>
    <w:rsid w:val="00812127"/>
    <w:rsid w:val="00812F38"/>
    <w:rsid w:val="00814038"/>
    <w:rsid w:val="00820A45"/>
    <w:rsid w:val="00823B5C"/>
    <w:rsid w:val="00824195"/>
    <w:rsid w:val="00824632"/>
    <w:rsid w:val="00830216"/>
    <w:rsid w:val="00830509"/>
    <w:rsid w:val="00830E33"/>
    <w:rsid w:val="008314D5"/>
    <w:rsid w:val="00834275"/>
    <w:rsid w:val="0083510D"/>
    <w:rsid w:val="00835E07"/>
    <w:rsid w:val="00836946"/>
    <w:rsid w:val="00837070"/>
    <w:rsid w:val="008411B6"/>
    <w:rsid w:val="00842581"/>
    <w:rsid w:val="00843D46"/>
    <w:rsid w:val="00847003"/>
    <w:rsid w:val="00851E28"/>
    <w:rsid w:val="0085434B"/>
    <w:rsid w:val="00856F0D"/>
    <w:rsid w:val="0086131C"/>
    <w:rsid w:val="00862853"/>
    <w:rsid w:val="008628FE"/>
    <w:rsid w:val="0086373A"/>
    <w:rsid w:val="008653EA"/>
    <w:rsid w:val="00867D8E"/>
    <w:rsid w:val="00870351"/>
    <w:rsid w:val="008714BE"/>
    <w:rsid w:val="008723E3"/>
    <w:rsid w:val="00872E98"/>
    <w:rsid w:val="008734E6"/>
    <w:rsid w:val="00873B2E"/>
    <w:rsid w:val="00873D8B"/>
    <w:rsid w:val="0087669C"/>
    <w:rsid w:val="00877142"/>
    <w:rsid w:val="008777E9"/>
    <w:rsid w:val="008815C8"/>
    <w:rsid w:val="00881784"/>
    <w:rsid w:val="008820DC"/>
    <w:rsid w:val="0088377C"/>
    <w:rsid w:val="00885085"/>
    <w:rsid w:val="00887897"/>
    <w:rsid w:val="0089079F"/>
    <w:rsid w:val="00890FF2"/>
    <w:rsid w:val="008931BD"/>
    <w:rsid w:val="00897B46"/>
    <w:rsid w:val="008A0765"/>
    <w:rsid w:val="008A3D4A"/>
    <w:rsid w:val="008A460A"/>
    <w:rsid w:val="008A6229"/>
    <w:rsid w:val="008B037D"/>
    <w:rsid w:val="008B0BF3"/>
    <w:rsid w:val="008B19AF"/>
    <w:rsid w:val="008B1B1A"/>
    <w:rsid w:val="008B3B5A"/>
    <w:rsid w:val="008B3C78"/>
    <w:rsid w:val="008B3D4D"/>
    <w:rsid w:val="008B4296"/>
    <w:rsid w:val="008B466E"/>
    <w:rsid w:val="008B561D"/>
    <w:rsid w:val="008B62BF"/>
    <w:rsid w:val="008B75EA"/>
    <w:rsid w:val="008C058F"/>
    <w:rsid w:val="008C09B7"/>
    <w:rsid w:val="008C0DE1"/>
    <w:rsid w:val="008C1E27"/>
    <w:rsid w:val="008C3560"/>
    <w:rsid w:val="008C53F1"/>
    <w:rsid w:val="008C5D1B"/>
    <w:rsid w:val="008C675A"/>
    <w:rsid w:val="008D1E68"/>
    <w:rsid w:val="008D26B0"/>
    <w:rsid w:val="008D339D"/>
    <w:rsid w:val="008D566E"/>
    <w:rsid w:val="008D580A"/>
    <w:rsid w:val="008E11E3"/>
    <w:rsid w:val="008E1268"/>
    <w:rsid w:val="008E2129"/>
    <w:rsid w:val="008E31FF"/>
    <w:rsid w:val="008E4253"/>
    <w:rsid w:val="008E4699"/>
    <w:rsid w:val="008E49B4"/>
    <w:rsid w:val="008E6406"/>
    <w:rsid w:val="008E6CF1"/>
    <w:rsid w:val="008E7825"/>
    <w:rsid w:val="008F3299"/>
    <w:rsid w:val="008F4A95"/>
    <w:rsid w:val="008F5647"/>
    <w:rsid w:val="00901371"/>
    <w:rsid w:val="00903079"/>
    <w:rsid w:val="00904FA4"/>
    <w:rsid w:val="009053E7"/>
    <w:rsid w:val="00905909"/>
    <w:rsid w:val="00906061"/>
    <w:rsid w:val="009070C8"/>
    <w:rsid w:val="00910B3C"/>
    <w:rsid w:val="00910F1F"/>
    <w:rsid w:val="00911A8E"/>
    <w:rsid w:val="00911B88"/>
    <w:rsid w:val="0091295F"/>
    <w:rsid w:val="00913A79"/>
    <w:rsid w:val="009145A6"/>
    <w:rsid w:val="00914F0B"/>
    <w:rsid w:val="00921A97"/>
    <w:rsid w:val="009235AA"/>
    <w:rsid w:val="00923845"/>
    <w:rsid w:val="00925FAF"/>
    <w:rsid w:val="009275C0"/>
    <w:rsid w:val="0093080F"/>
    <w:rsid w:val="00932D75"/>
    <w:rsid w:val="009332D1"/>
    <w:rsid w:val="00933439"/>
    <w:rsid w:val="00933974"/>
    <w:rsid w:val="00935782"/>
    <w:rsid w:val="00935B2F"/>
    <w:rsid w:val="00935DF2"/>
    <w:rsid w:val="00936EA1"/>
    <w:rsid w:val="00937F17"/>
    <w:rsid w:val="0094151C"/>
    <w:rsid w:val="00941F69"/>
    <w:rsid w:val="00943495"/>
    <w:rsid w:val="00943635"/>
    <w:rsid w:val="00947388"/>
    <w:rsid w:val="009473A9"/>
    <w:rsid w:val="00950E60"/>
    <w:rsid w:val="00951245"/>
    <w:rsid w:val="00951E6E"/>
    <w:rsid w:val="00952F79"/>
    <w:rsid w:val="009533C4"/>
    <w:rsid w:val="00953A0E"/>
    <w:rsid w:val="009543D7"/>
    <w:rsid w:val="00954D3F"/>
    <w:rsid w:val="00955421"/>
    <w:rsid w:val="009577AD"/>
    <w:rsid w:val="009640C2"/>
    <w:rsid w:val="009655FE"/>
    <w:rsid w:val="0096673F"/>
    <w:rsid w:val="00966F7D"/>
    <w:rsid w:val="009702B7"/>
    <w:rsid w:val="009727C5"/>
    <w:rsid w:val="00973CF6"/>
    <w:rsid w:val="00974262"/>
    <w:rsid w:val="00982A4A"/>
    <w:rsid w:val="00982D5F"/>
    <w:rsid w:val="00985569"/>
    <w:rsid w:val="00985638"/>
    <w:rsid w:val="00987616"/>
    <w:rsid w:val="009920C7"/>
    <w:rsid w:val="0099364A"/>
    <w:rsid w:val="0099392F"/>
    <w:rsid w:val="009940F3"/>
    <w:rsid w:val="00995091"/>
    <w:rsid w:val="00995C06"/>
    <w:rsid w:val="00996736"/>
    <w:rsid w:val="009A0939"/>
    <w:rsid w:val="009A11E6"/>
    <w:rsid w:val="009A1FF5"/>
    <w:rsid w:val="009A272E"/>
    <w:rsid w:val="009A3A73"/>
    <w:rsid w:val="009A4250"/>
    <w:rsid w:val="009A47B4"/>
    <w:rsid w:val="009A4FE2"/>
    <w:rsid w:val="009A5791"/>
    <w:rsid w:val="009A647C"/>
    <w:rsid w:val="009B0B00"/>
    <w:rsid w:val="009B0D65"/>
    <w:rsid w:val="009B2DCC"/>
    <w:rsid w:val="009B2E9E"/>
    <w:rsid w:val="009B363C"/>
    <w:rsid w:val="009B3E13"/>
    <w:rsid w:val="009B3EA9"/>
    <w:rsid w:val="009B4132"/>
    <w:rsid w:val="009B416F"/>
    <w:rsid w:val="009B4297"/>
    <w:rsid w:val="009B5371"/>
    <w:rsid w:val="009C0175"/>
    <w:rsid w:val="009C0907"/>
    <w:rsid w:val="009C0B8C"/>
    <w:rsid w:val="009C0C2F"/>
    <w:rsid w:val="009C1676"/>
    <w:rsid w:val="009C36F7"/>
    <w:rsid w:val="009C393A"/>
    <w:rsid w:val="009C3AAC"/>
    <w:rsid w:val="009C6F2A"/>
    <w:rsid w:val="009C7E6B"/>
    <w:rsid w:val="009D1C40"/>
    <w:rsid w:val="009D651A"/>
    <w:rsid w:val="009D76AB"/>
    <w:rsid w:val="009D7A1F"/>
    <w:rsid w:val="009D7ACA"/>
    <w:rsid w:val="009E0774"/>
    <w:rsid w:val="009E08EB"/>
    <w:rsid w:val="009E2927"/>
    <w:rsid w:val="009E378F"/>
    <w:rsid w:val="009E3B6A"/>
    <w:rsid w:val="009E4D45"/>
    <w:rsid w:val="009E5B11"/>
    <w:rsid w:val="009E5DD5"/>
    <w:rsid w:val="009E652B"/>
    <w:rsid w:val="009F5C59"/>
    <w:rsid w:val="009F7033"/>
    <w:rsid w:val="009F7D8A"/>
    <w:rsid w:val="00A01FE1"/>
    <w:rsid w:val="00A02047"/>
    <w:rsid w:val="00A025F9"/>
    <w:rsid w:val="00A03F52"/>
    <w:rsid w:val="00A04E7D"/>
    <w:rsid w:val="00A06443"/>
    <w:rsid w:val="00A07904"/>
    <w:rsid w:val="00A07AB2"/>
    <w:rsid w:val="00A07B78"/>
    <w:rsid w:val="00A07D2F"/>
    <w:rsid w:val="00A11C8D"/>
    <w:rsid w:val="00A120E5"/>
    <w:rsid w:val="00A129ED"/>
    <w:rsid w:val="00A2062E"/>
    <w:rsid w:val="00A21AC2"/>
    <w:rsid w:val="00A21FD3"/>
    <w:rsid w:val="00A22808"/>
    <w:rsid w:val="00A25CA2"/>
    <w:rsid w:val="00A269BC"/>
    <w:rsid w:val="00A26ECF"/>
    <w:rsid w:val="00A300C4"/>
    <w:rsid w:val="00A31A16"/>
    <w:rsid w:val="00A33210"/>
    <w:rsid w:val="00A341BE"/>
    <w:rsid w:val="00A34D60"/>
    <w:rsid w:val="00A357BF"/>
    <w:rsid w:val="00A35B67"/>
    <w:rsid w:val="00A4158E"/>
    <w:rsid w:val="00A43B1A"/>
    <w:rsid w:val="00A44B69"/>
    <w:rsid w:val="00A467F2"/>
    <w:rsid w:val="00A4696E"/>
    <w:rsid w:val="00A47EB2"/>
    <w:rsid w:val="00A51086"/>
    <w:rsid w:val="00A513E0"/>
    <w:rsid w:val="00A51FE8"/>
    <w:rsid w:val="00A526B2"/>
    <w:rsid w:val="00A535B1"/>
    <w:rsid w:val="00A5375A"/>
    <w:rsid w:val="00A53916"/>
    <w:rsid w:val="00A54576"/>
    <w:rsid w:val="00A55C98"/>
    <w:rsid w:val="00A566A5"/>
    <w:rsid w:val="00A575B9"/>
    <w:rsid w:val="00A57875"/>
    <w:rsid w:val="00A57CDB"/>
    <w:rsid w:val="00A60B4D"/>
    <w:rsid w:val="00A611C6"/>
    <w:rsid w:val="00A613B8"/>
    <w:rsid w:val="00A616AE"/>
    <w:rsid w:val="00A63ABE"/>
    <w:rsid w:val="00A64343"/>
    <w:rsid w:val="00A64E12"/>
    <w:rsid w:val="00A66949"/>
    <w:rsid w:val="00A6702B"/>
    <w:rsid w:val="00A70F20"/>
    <w:rsid w:val="00A710BD"/>
    <w:rsid w:val="00A729A8"/>
    <w:rsid w:val="00A72ADF"/>
    <w:rsid w:val="00A73C7D"/>
    <w:rsid w:val="00A74D9A"/>
    <w:rsid w:val="00A76418"/>
    <w:rsid w:val="00A76D1C"/>
    <w:rsid w:val="00A77131"/>
    <w:rsid w:val="00A77466"/>
    <w:rsid w:val="00A801C2"/>
    <w:rsid w:val="00A80371"/>
    <w:rsid w:val="00A80657"/>
    <w:rsid w:val="00A81583"/>
    <w:rsid w:val="00A8356E"/>
    <w:rsid w:val="00A852A8"/>
    <w:rsid w:val="00A853FD"/>
    <w:rsid w:val="00A867E4"/>
    <w:rsid w:val="00A86C10"/>
    <w:rsid w:val="00A92036"/>
    <w:rsid w:val="00A9298F"/>
    <w:rsid w:val="00A97280"/>
    <w:rsid w:val="00A97E9D"/>
    <w:rsid w:val="00AA08CD"/>
    <w:rsid w:val="00AA1082"/>
    <w:rsid w:val="00AA2C20"/>
    <w:rsid w:val="00AA2C51"/>
    <w:rsid w:val="00AA2CAC"/>
    <w:rsid w:val="00AA2D20"/>
    <w:rsid w:val="00AA4795"/>
    <w:rsid w:val="00AA54D2"/>
    <w:rsid w:val="00AA5555"/>
    <w:rsid w:val="00AA7417"/>
    <w:rsid w:val="00AB1F4F"/>
    <w:rsid w:val="00AB5639"/>
    <w:rsid w:val="00AC1E2A"/>
    <w:rsid w:val="00AC2E32"/>
    <w:rsid w:val="00AC418B"/>
    <w:rsid w:val="00AC5C98"/>
    <w:rsid w:val="00AC66F1"/>
    <w:rsid w:val="00AC6B61"/>
    <w:rsid w:val="00AC6BDE"/>
    <w:rsid w:val="00AC7213"/>
    <w:rsid w:val="00AD061A"/>
    <w:rsid w:val="00AD17BA"/>
    <w:rsid w:val="00AD1B4D"/>
    <w:rsid w:val="00AD41D9"/>
    <w:rsid w:val="00AD67FC"/>
    <w:rsid w:val="00AD68F4"/>
    <w:rsid w:val="00AD6BDA"/>
    <w:rsid w:val="00AD6C9A"/>
    <w:rsid w:val="00AD72D9"/>
    <w:rsid w:val="00AD7602"/>
    <w:rsid w:val="00AE1D2E"/>
    <w:rsid w:val="00AE31A5"/>
    <w:rsid w:val="00AE37F9"/>
    <w:rsid w:val="00AE7570"/>
    <w:rsid w:val="00AE7CF4"/>
    <w:rsid w:val="00AF1DD9"/>
    <w:rsid w:val="00AF3BF3"/>
    <w:rsid w:val="00AF3D82"/>
    <w:rsid w:val="00AF48E2"/>
    <w:rsid w:val="00AF5019"/>
    <w:rsid w:val="00AF59D7"/>
    <w:rsid w:val="00AF63FF"/>
    <w:rsid w:val="00AF79CD"/>
    <w:rsid w:val="00B0002D"/>
    <w:rsid w:val="00B03C37"/>
    <w:rsid w:val="00B069DE"/>
    <w:rsid w:val="00B1021F"/>
    <w:rsid w:val="00B104D1"/>
    <w:rsid w:val="00B111BE"/>
    <w:rsid w:val="00B144E5"/>
    <w:rsid w:val="00B16C1A"/>
    <w:rsid w:val="00B17E4F"/>
    <w:rsid w:val="00B17F5C"/>
    <w:rsid w:val="00B20828"/>
    <w:rsid w:val="00B220DF"/>
    <w:rsid w:val="00B2385B"/>
    <w:rsid w:val="00B23E11"/>
    <w:rsid w:val="00B279FA"/>
    <w:rsid w:val="00B30F70"/>
    <w:rsid w:val="00B31357"/>
    <w:rsid w:val="00B316A5"/>
    <w:rsid w:val="00B32DC8"/>
    <w:rsid w:val="00B3353C"/>
    <w:rsid w:val="00B35C3A"/>
    <w:rsid w:val="00B449DB"/>
    <w:rsid w:val="00B47649"/>
    <w:rsid w:val="00B47B54"/>
    <w:rsid w:val="00B50E6D"/>
    <w:rsid w:val="00B529DF"/>
    <w:rsid w:val="00B52ED5"/>
    <w:rsid w:val="00B54494"/>
    <w:rsid w:val="00B5518A"/>
    <w:rsid w:val="00B60B00"/>
    <w:rsid w:val="00B610DD"/>
    <w:rsid w:val="00B63DBE"/>
    <w:rsid w:val="00B64514"/>
    <w:rsid w:val="00B6528C"/>
    <w:rsid w:val="00B66E85"/>
    <w:rsid w:val="00B80D7A"/>
    <w:rsid w:val="00B81D53"/>
    <w:rsid w:val="00B836A5"/>
    <w:rsid w:val="00B83717"/>
    <w:rsid w:val="00B8463C"/>
    <w:rsid w:val="00B84794"/>
    <w:rsid w:val="00B8599A"/>
    <w:rsid w:val="00B86498"/>
    <w:rsid w:val="00B8652B"/>
    <w:rsid w:val="00B87B4D"/>
    <w:rsid w:val="00B938B0"/>
    <w:rsid w:val="00B93BE1"/>
    <w:rsid w:val="00B93E70"/>
    <w:rsid w:val="00B93FFF"/>
    <w:rsid w:val="00B95DE1"/>
    <w:rsid w:val="00B95E02"/>
    <w:rsid w:val="00B96DD5"/>
    <w:rsid w:val="00B9767C"/>
    <w:rsid w:val="00B97FA2"/>
    <w:rsid w:val="00BA0D75"/>
    <w:rsid w:val="00BA15CC"/>
    <w:rsid w:val="00BA2D32"/>
    <w:rsid w:val="00BA3B6F"/>
    <w:rsid w:val="00BA4A97"/>
    <w:rsid w:val="00BA4D0F"/>
    <w:rsid w:val="00BA6734"/>
    <w:rsid w:val="00BB07D9"/>
    <w:rsid w:val="00BB287D"/>
    <w:rsid w:val="00BB2DA4"/>
    <w:rsid w:val="00BB4115"/>
    <w:rsid w:val="00BB63F2"/>
    <w:rsid w:val="00BB791B"/>
    <w:rsid w:val="00BC0609"/>
    <w:rsid w:val="00BC0B44"/>
    <w:rsid w:val="00BC16B1"/>
    <w:rsid w:val="00BC2B5C"/>
    <w:rsid w:val="00BC402C"/>
    <w:rsid w:val="00BC40D6"/>
    <w:rsid w:val="00BC4456"/>
    <w:rsid w:val="00BC774C"/>
    <w:rsid w:val="00BC7C00"/>
    <w:rsid w:val="00BE4B52"/>
    <w:rsid w:val="00BE5184"/>
    <w:rsid w:val="00BE5754"/>
    <w:rsid w:val="00BE60A9"/>
    <w:rsid w:val="00BE6CF7"/>
    <w:rsid w:val="00BF06B7"/>
    <w:rsid w:val="00BF0A5E"/>
    <w:rsid w:val="00BF0F75"/>
    <w:rsid w:val="00BF2242"/>
    <w:rsid w:val="00BF2BA3"/>
    <w:rsid w:val="00BF37B9"/>
    <w:rsid w:val="00BF4DF4"/>
    <w:rsid w:val="00BF56C5"/>
    <w:rsid w:val="00C00B69"/>
    <w:rsid w:val="00C00E43"/>
    <w:rsid w:val="00C0119A"/>
    <w:rsid w:val="00C03DAA"/>
    <w:rsid w:val="00C04DBA"/>
    <w:rsid w:val="00C10738"/>
    <w:rsid w:val="00C10D52"/>
    <w:rsid w:val="00C1227E"/>
    <w:rsid w:val="00C126A0"/>
    <w:rsid w:val="00C12E00"/>
    <w:rsid w:val="00C15C7A"/>
    <w:rsid w:val="00C166CB"/>
    <w:rsid w:val="00C17EBE"/>
    <w:rsid w:val="00C2012E"/>
    <w:rsid w:val="00C2021D"/>
    <w:rsid w:val="00C20F4D"/>
    <w:rsid w:val="00C22CF5"/>
    <w:rsid w:val="00C2388E"/>
    <w:rsid w:val="00C24339"/>
    <w:rsid w:val="00C2450B"/>
    <w:rsid w:val="00C251F9"/>
    <w:rsid w:val="00C25F7E"/>
    <w:rsid w:val="00C262DD"/>
    <w:rsid w:val="00C310C3"/>
    <w:rsid w:val="00C31578"/>
    <w:rsid w:val="00C31AAC"/>
    <w:rsid w:val="00C33879"/>
    <w:rsid w:val="00C34A65"/>
    <w:rsid w:val="00C34B1D"/>
    <w:rsid w:val="00C3687C"/>
    <w:rsid w:val="00C368DE"/>
    <w:rsid w:val="00C36E64"/>
    <w:rsid w:val="00C37A0B"/>
    <w:rsid w:val="00C40018"/>
    <w:rsid w:val="00C4201B"/>
    <w:rsid w:val="00C43533"/>
    <w:rsid w:val="00C4392D"/>
    <w:rsid w:val="00C43FBD"/>
    <w:rsid w:val="00C44E0B"/>
    <w:rsid w:val="00C45235"/>
    <w:rsid w:val="00C454F5"/>
    <w:rsid w:val="00C45B50"/>
    <w:rsid w:val="00C5021E"/>
    <w:rsid w:val="00C522E8"/>
    <w:rsid w:val="00C54BB8"/>
    <w:rsid w:val="00C55126"/>
    <w:rsid w:val="00C55560"/>
    <w:rsid w:val="00C5730C"/>
    <w:rsid w:val="00C60C86"/>
    <w:rsid w:val="00C61D8F"/>
    <w:rsid w:val="00C64F68"/>
    <w:rsid w:val="00C71DC4"/>
    <w:rsid w:val="00C7219E"/>
    <w:rsid w:val="00C72AFC"/>
    <w:rsid w:val="00C7685F"/>
    <w:rsid w:val="00C7709D"/>
    <w:rsid w:val="00C77B39"/>
    <w:rsid w:val="00C8265C"/>
    <w:rsid w:val="00C82A1F"/>
    <w:rsid w:val="00C82B07"/>
    <w:rsid w:val="00C85307"/>
    <w:rsid w:val="00C87F29"/>
    <w:rsid w:val="00C9135E"/>
    <w:rsid w:val="00C914AA"/>
    <w:rsid w:val="00C923CF"/>
    <w:rsid w:val="00C944DF"/>
    <w:rsid w:val="00C95A90"/>
    <w:rsid w:val="00C95FA7"/>
    <w:rsid w:val="00C965AB"/>
    <w:rsid w:val="00C96D00"/>
    <w:rsid w:val="00C977C4"/>
    <w:rsid w:val="00CA08E5"/>
    <w:rsid w:val="00CA2AEA"/>
    <w:rsid w:val="00CA392F"/>
    <w:rsid w:val="00CA7A2A"/>
    <w:rsid w:val="00CB0871"/>
    <w:rsid w:val="00CB0BA6"/>
    <w:rsid w:val="00CB2630"/>
    <w:rsid w:val="00CB34D1"/>
    <w:rsid w:val="00CB5023"/>
    <w:rsid w:val="00CB7C4E"/>
    <w:rsid w:val="00CC2714"/>
    <w:rsid w:val="00CC388C"/>
    <w:rsid w:val="00CC3C07"/>
    <w:rsid w:val="00CC4C92"/>
    <w:rsid w:val="00CC557B"/>
    <w:rsid w:val="00CC63C7"/>
    <w:rsid w:val="00CC7281"/>
    <w:rsid w:val="00CC7B83"/>
    <w:rsid w:val="00CD209C"/>
    <w:rsid w:val="00CD4AD0"/>
    <w:rsid w:val="00CD5BE0"/>
    <w:rsid w:val="00CD62F5"/>
    <w:rsid w:val="00CD7A29"/>
    <w:rsid w:val="00CE0748"/>
    <w:rsid w:val="00CE133A"/>
    <w:rsid w:val="00CE2381"/>
    <w:rsid w:val="00CE39A3"/>
    <w:rsid w:val="00CE4744"/>
    <w:rsid w:val="00CE4AFC"/>
    <w:rsid w:val="00CE4FBA"/>
    <w:rsid w:val="00CE570D"/>
    <w:rsid w:val="00CE5D91"/>
    <w:rsid w:val="00CF2942"/>
    <w:rsid w:val="00CF2B48"/>
    <w:rsid w:val="00CF3AE3"/>
    <w:rsid w:val="00D00D79"/>
    <w:rsid w:val="00D019E6"/>
    <w:rsid w:val="00D02E81"/>
    <w:rsid w:val="00D038FA"/>
    <w:rsid w:val="00D05B1F"/>
    <w:rsid w:val="00D05CAE"/>
    <w:rsid w:val="00D05E9C"/>
    <w:rsid w:val="00D070E5"/>
    <w:rsid w:val="00D11694"/>
    <w:rsid w:val="00D13221"/>
    <w:rsid w:val="00D134F1"/>
    <w:rsid w:val="00D13A29"/>
    <w:rsid w:val="00D14A1D"/>
    <w:rsid w:val="00D159C2"/>
    <w:rsid w:val="00D22D8E"/>
    <w:rsid w:val="00D247BC"/>
    <w:rsid w:val="00D260E2"/>
    <w:rsid w:val="00D309B3"/>
    <w:rsid w:val="00D30F38"/>
    <w:rsid w:val="00D341BB"/>
    <w:rsid w:val="00D35692"/>
    <w:rsid w:val="00D35CCC"/>
    <w:rsid w:val="00D37722"/>
    <w:rsid w:val="00D37A6D"/>
    <w:rsid w:val="00D40574"/>
    <w:rsid w:val="00D4457B"/>
    <w:rsid w:val="00D45A66"/>
    <w:rsid w:val="00D475D7"/>
    <w:rsid w:val="00D47B7B"/>
    <w:rsid w:val="00D55290"/>
    <w:rsid w:val="00D55D72"/>
    <w:rsid w:val="00D56513"/>
    <w:rsid w:val="00D567ED"/>
    <w:rsid w:val="00D61131"/>
    <w:rsid w:val="00D61C39"/>
    <w:rsid w:val="00D63788"/>
    <w:rsid w:val="00D63891"/>
    <w:rsid w:val="00D701B1"/>
    <w:rsid w:val="00D73C25"/>
    <w:rsid w:val="00D73FC9"/>
    <w:rsid w:val="00D75E85"/>
    <w:rsid w:val="00D769DB"/>
    <w:rsid w:val="00D76C52"/>
    <w:rsid w:val="00D779DD"/>
    <w:rsid w:val="00D82D21"/>
    <w:rsid w:val="00D83BE6"/>
    <w:rsid w:val="00D84378"/>
    <w:rsid w:val="00D84F72"/>
    <w:rsid w:val="00D8719A"/>
    <w:rsid w:val="00D872BB"/>
    <w:rsid w:val="00D87DBB"/>
    <w:rsid w:val="00D9045C"/>
    <w:rsid w:val="00D92041"/>
    <w:rsid w:val="00D92CD3"/>
    <w:rsid w:val="00D94780"/>
    <w:rsid w:val="00D96443"/>
    <w:rsid w:val="00DA0592"/>
    <w:rsid w:val="00DA1C75"/>
    <w:rsid w:val="00DA1FBE"/>
    <w:rsid w:val="00DA3066"/>
    <w:rsid w:val="00DA3486"/>
    <w:rsid w:val="00DA3A5E"/>
    <w:rsid w:val="00DA4026"/>
    <w:rsid w:val="00DA4310"/>
    <w:rsid w:val="00DA6DF5"/>
    <w:rsid w:val="00DA714D"/>
    <w:rsid w:val="00DB2DDD"/>
    <w:rsid w:val="00DC0045"/>
    <w:rsid w:val="00DC2872"/>
    <w:rsid w:val="00DC42C0"/>
    <w:rsid w:val="00DC50F9"/>
    <w:rsid w:val="00DC6938"/>
    <w:rsid w:val="00DC6F60"/>
    <w:rsid w:val="00DC70D3"/>
    <w:rsid w:val="00DD1A4E"/>
    <w:rsid w:val="00DD2539"/>
    <w:rsid w:val="00DD27CC"/>
    <w:rsid w:val="00DD4AD3"/>
    <w:rsid w:val="00DD4BAC"/>
    <w:rsid w:val="00DD7189"/>
    <w:rsid w:val="00DD7E08"/>
    <w:rsid w:val="00DE0BDC"/>
    <w:rsid w:val="00DE21AD"/>
    <w:rsid w:val="00DE2CF6"/>
    <w:rsid w:val="00DE317C"/>
    <w:rsid w:val="00DE4C45"/>
    <w:rsid w:val="00DE5494"/>
    <w:rsid w:val="00DE6121"/>
    <w:rsid w:val="00DE6858"/>
    <w:rsid w:val="00DE779D"/>
    <w:rsid w:val="00DE7EB8"/>
    <w:rsid w:val="00DF198E"/>
    <w:rsid w:val="00DF21FA"/>
    <w:rsid w:val="00DF3FC8"/>
    <w:rsid w:val="00DF630D"/>
    <w:rsid w:val="00DF7332"/>
    <w:rsid w:val="00DF761F"/>
    <w:rsid w:val="00DF7D1E"/>
    <w:rsid w:val="00E00700"/>
    <w:rsid w:val="00E02185"/>
    <w:rsid w:val="00E06CC2"/>
    <w:rsid w:val="00E0790D"/>
    <w:rsid w:val="00E1067A"/>
    <w:rsid w:val="00E11277"/>
    <w:rsid w:val="00E11294"/>
    <w:rsid w:val="00E11ED6"/>
    <w:rsid w:val="00E1477A"/>
    <w:rsid w:val="00E14C9F"/>
    <w:rsid w:val="00E15E91"/>
    <w:rsid w:val="00E206FD"/>
    <w:rsid w:val="00E2083E"/>
    <w:rsid w:val="00E21932"/>
    <w:rsid w:val="00E21EA1"/>
    <w:rsid w:val="00E22EFE"/>
    <w:rsid w:val="00E237A2"/>
    <w:rsid w:val="00E2610F"/>
    <w:rsid w:val="00E26601"/>
    <w:rsid w:val="00E27AA9"/>
    <w:rsid w:val="00E3168D"/>
    <w:rsid w:val="00E321ED"/>
    <w:rsid w:val="00E334C9"/>
    <w:rsid w:val="00E34B1E"/>
    <w:rsid w:val="00E34E12"/>
    <w:rsid w:val="00E36181"/>
    <w:rsid w:val="00E37554"/>
    <w:rsid w:val="00E37602"/>
    <w:rsid w:val="00E37D0C"/>
    <w:rsid w:val="00E37E04"/>
    <w:rsid w:val="00E43417"/>
    <w:rsid w:val="00E44579"/>
    <w:rsid w:val="00E446DE"/>
    <w:rsid w:val="00E44CA8"/>
    <w:rsid w:val="00E466C5"/>
    <w:rsid w:val="00E467A1"/>
    <w:rsid w:val="00E502B2"/>
    <w:rsid w:val="00E517B6"/>
    <w:rsid w:val="00E519D1"/>
    <w:rsid w:val="00E53B4C"/>
    <w:rsid w:val="00E54476"/>
    <w:rsid w:val="00E56D48"/>
    <w:rsid w:val="00E640C4"/>
    <w:rsid w:val="00E713E7"/>
    <w:rsid w:val="00E7754F"/>
    <w:rsid w:val="00E81C97"/>
    <w:rsid w:val="00E83E67"/>
    <w:rsid w:val="00E84E7E"/>
    <w:rsid w:val="00E85203"/>
    <w:rsid w:val="00E85EDF"/>
    <w:rsid w:val="00E92869"/>
    <w:rsid w:val="00E934B9"/>
    <w:rsid w:val="00E93610"/>
    <w:rsid w:val="00E94C3D"/>
    <w:rsid w:val="00E95EA8"/>
    <w:rsid w:val="00E96711"/>
    <w:rsid w:val="00E96BB0"/>
    <w:rsid w:val="00E975E6"/>
    <w:rsid w:val="00EA0480"/>
    <w:rsid w:val="00EA352F"/>
    <w:rsid w:val="00EA3BF8"/>
    <w:rsid w:val="00EB2734"/>
    <w:rsid w:val="00EB4AB4"/>
    <w:rsid w:val="00EB66D0"/>
    <w:rsid w:val="00EB6F96"/>
    <w:rsid w:val="00EB76D6"/>
    <w:rsid w:val="00EC1FE1"/>
    <w:rsid w:val="00EC4274"/>
    <w:rsid w:val="00EC4BA8"/>
    <w:rsid w:val="00EC5483"/>
    <w:rsid w:val="00EC5518"/>
    <w:rsid w:val="00EC5F0B"/>
    <w:rsid w:val="00EC75CA"/>
    <w:rsid w:val="00ED2053"/>
    <w:rsid w:val="00ED2649"/>
    <w:rsid w:val="00ED29EB"/>
    <w:rsid w:val="00ED3633"/>
    <w:rsid w:val="00ED3BC2"/>
    <w:rsid w:val="00ED499C"/>
    <w:rsid w:val="00ED50C4"/>
    <w:rsid w:val="00ED5E8C"/>
    <w:rsid w:val="00ED7A1C"/>
    <w:rsid w:val="00EE0300"/>
    <w:rsid w:val="00EE2422"/>
    <w:rsid w:val="00EE2C08"/>
    <w:rsid w:val="00EE43A2"/>
    <w:rsid w:val="00EE4ECD"/>
    <w:rsid w:val="00EE50A3"/>
    <w:rsid w:val="00EE539C"/>
    <w:rsid w:val="00EE6B86"/>
    <w:rsid w:val="00EE7877"/>
    <w:rsid w:val="00EF27DF"/>
    <w:rsid w:val="00EF4972"/>
    <w:rsid w:val="00EF5286"/>
    <w:rsid w:val="00EF566C"/>
    <w:rsid w:val="00EF5C12"/>
    <w:rsid w:val="00EF744A"/>
    <w:rsid w:val="00F002E0"/>
    <w:rsid w:val="00F01F61"/>
    <w:rsid w:val="00F026CD"/>
    <w:rsid w:val="00F02751"/>
    <w:rsid w:val="00F0563D"/>
    <w:rsid w:val="00F07229"/>
    <w:rsid w:val="00F07EF6"/>
    <w:rsid w:val="00F11B21"/>
    <w:rsid w:val="00F125AD"/>
    <w:rsid w:val="00F1489C"/>
    <w:rsid w:val="00F2297E"/>
    <w:rsid w:val="00F2384C"/>
    <w:rsid w:val="00F25405"/>
    <w:rsid w:val="00F2622B"/>
    <w:rsid w:val="00F2782F"/>
    <w:rsid w:val="00F32397"/>
    <w:rsid w:val="00F3268E"/>
    <w:rsid w:val="00F33D4A"/>
    <w:rsid w:val="00F34159"/>
    <w:rsid w:val="00F3531D"/>
    <w:rsid w:val="00F3581E"/>
    <w:rsid w:val="00F358B3"/>
    <w:rsid w:val="00F360A7"/>
    <w:rsid w:val="00F40827"/>
    <w:rsid w:val="00F4372A"/>
    <w:rsid w:val="00F447B0"/>
    <w:rsid w:val="00F45A37"/>
    <w:rsid w:val="00F50604"/>
    <w:rsid w:val="00F524D7"/>
    <w:rsid w:val="00F53CC2"/>
    <w:rsid w:val="00F560C7"/>
    <w:rsid w:val="00F56376"/>
    <w:rsid w:val="00F63406"/>
    <w:rsid w:val="00F63E8A"/>
    <w:rsid w:val="00F64E57"/>
    <w:rsid w:val="00F65402"/>
    <w:rsid w:val="00F66DE4"/>
    <w:rsid w:val="00F70503"/>
    <w:rsid w:val="00F7050B"/>
    <w:rsid w:val="00F71A0F"/>
    <w:rsid w:val="00F72331"/>
    <w:rsid w:val="00F73C99"/>
    <w:rsid w:val="00F77084"/>
    <w:rsid w:val="00F8096B"/>
    <w:rsid w:val="00F81A1A"/>
    <w:rsid w:val="00F872C0"/>
    <w:rsid w:val="00F87311"/>
    <w:rsid w:val="00F909B7"/>
    <w:rsid w:val="00F92314"/>
    <w:rsid w:val="00F930A1"/>
    <w:rsid w:val="00F94882"/>
    <w:rsid w:val="00F94F94"/>
    <w:rsid w:val="00F96BBD"/>
    <w:rsid w:val="00FA233F"/>
    <w:rsid w:val="00FA2B51"/>
    <w:rsid w:val="00FA3A12"/>
    <w:rsid w:val="00FA3A75"/>
    <w:rsid w:val="00FA4AB1"/>
    <w:rsid w:val="00FA6E6C"/>
    <w:rsid w:val="00FA71B8"/>
    <w:rsid w:val="00FB1B04"/>
    <w:rsid w:val="00FB26A2"/>
    <w:rsid w:val="00FB2725"/>
    <w:rsid w:val="00FC1332"/>
    <w:rsid w:val="00FC3058"/>
    <w:rsid w:val="00FC465A"/>
    <w:rsid w:val="00FC5F9B"/>
    <w:rsid w:val="00FC5FE1"/>
    <w:rsid w:val="00FC6BB8"/>
    <w:rsid w:val="00FC7BA6"/>
    <w:rsid w:val="00FC7BD2"/>
    <w:rsid w:val="00FD2AE8"/>
    <w:rsid w:val="00FD4626"/>
    <w:rsid w:val="00FD5C50"/>
    <w:rsid w:val="00FD6B7B"/>
    <w:rsid w:val="00FD7135"/>
    <w:rsid w:val="00FE224E"/>
    <w:rsid w:val="00FE324C"/>
    <w:rsid w:val="00FE3F11"/>
    <w:rsid w:val="00FE4235"/>
    <w:rsid w:val="00FE48E3"/>
    <w:rsid w:val="00FE5499"/>
    <w:rsid w:val="00FF230E"/>
    <w:rsid w:val="00FF2E22"/>
    <w:rsid w:val="00FF2F82"/>
    <w:rsid w:val="00FF3707"/>
    <w:rsid w:val="00FF42D1"/>
    <w:rsid w:val="00FF46C4"/>
    <w:rsid w:val="00FF4D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394F8038"/>
  <w15:docId w15:val="{D6699DC5-44AF-44B4-A7A7-3E4B19798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7C5"/>
    <w:pPr>
      <w:spacing w:before="120" w:after="120" w:line="288"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0E1238"/>
    <w:pPr>
      <w:keepNext/>
      <w:keepLines/>
      <w:numPr>
        <w:ilvl w:val="4"/>
        <w:numId w:val="4"/>
      </w:numPr>
      <w:spacing w:before="20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D63891"/>
    <w:pPr>
      <w:keepNext/>
      <w:keepLines/>
      <w:numPr>
        <w:numId w:val="9"/>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0E1238"/>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D63891"/>
    <w:rPr>
      <w:rFonts w:ascii="Times New Roman" w:eastAsiaTheme="majorEastAsia" w:hAnsi="Times New Roman" w:cstheme="majorBidi"/>
      <w:i/>
      <w:iCs/>
      <w:color w:val="243F60" w:themeColor="accent1" w:themeShade="7F"/>
      <w:sz w:val="26"/>
    </w:rPr>
  </w:style>
  <w:style w:type="character" w:customStyle="1" w:styleId="Heading7Char">
    <w:name w:val="Heading 7 Char"/>
    <w:basedOn w:val="DefaultParagraphFont"/>
    <w:link w:val="Heading7"/>
    <w:uiPriority w:val="9"/>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semiHidden/>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UnresolvedMention">
    <w:name w:val="Unresolved Mention"/>
    <w:basedOn w:val="DefaultParagraphFont"/>
    <w:uiPriority w:val="99"/>
    <w:semiHidden/>
    <w:unhideWhenUsed/>
    <w:rsid w:val="00C71DC4"/>
    <w:rPr>
      <w:color w:val="605E5C"/>
      <w:shd w:val="clear" w:color="auto" w:fill="E1DFDD"/>
    </w:rPr>
  </w:style>
  <w:style w:type="paragraph" w:styleId="TOCHeading">
    <w:name w:val="TOC Heading"/>
    <w:basedOn w:val="Heading1"/>
    <w:next w:val="Normal"/>
    <w:uiPriority w:val="39"/>
    <w:unhideWhenUsed/>
    <w:qFormat/>
    <w:rsid w:val="00C77B39"/>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customStyle="1" w:styleId="fontstyle01">
    <w:name w:val="fontstyle01"/>
    <w:basedOn w:val="DefaultParagraphFont"/>
    <w:rsid w:val="000E0ACA"/>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133">
      <w:bodyDiv w:val="1"/>
      <w:marLeft w:val="0"/>
      <w:marRight w:val="0"/>
      <w:marTop w:val="0"/>
      <w:marBottom w:val="0"/>
      <w:divBdr>
        <w:top w:val="none" w:sz="0" w:space="0" w:color="auto"/>
        <w:left w:val="none" w:sz="0" w:space="0" w:color="auto"/>
        <w:bottom w:val="none" w:sz="0" w:space="0" w:color="auto"/>
        <w:right w:val="none" w:sz="0" w:space="0" w:color="auto"/>
      </w:divBdr>
    </w:div>
    <w:div w:id="2018000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5.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hyperlink" Target="file:///D:\DATN\DATN_RTLS_Gateway\DATN%20v1.0.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bluetooth.com/specifications/assigned-numbers/"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D860D-A6CE-4D56-89F4-3D6FA4B50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6745</TotalTime>
  <Pages>74</Pages>
  <Words>12440</Words>
  <Characters>70912</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dung10a2gt@gmail.com</cp:lastModifiedBy>
  <cp:revision>142</cp:revision>
  <cp:lastPrinted>2019-05-16T15:57:00Z</cp:lastPrinted>
  <dcterms:created xsi:type="dcterms:W3CDTF">2019-05-28T09:10:00Z</dcterms:created>
  <dcterms:modified xsi:type="dcterms:W3CDTF">2022-08-01T02:05:00Z</dcterms:modified>
</cp:coreProperties>
</file>